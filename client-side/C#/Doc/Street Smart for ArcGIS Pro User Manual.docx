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3.xml" ContentType="application/vnd.openxmlformats-officedocument.wordprocessingml.header+xml"/>
  <Override PartName="/word/footer3.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ackground w:color="FFFFFF" w:themeColor="background1"/>
  <w:body>
    <w:p w:rsidR="00D734AA" w:rsidP="00844E62" w:rsidRDefault="00D734AA" w14:paraId="37C47825" w14:textId="77777777">
      <w:pPr>
        <w:pStyle w:val="StandaardCM"/>
      </w:pPr>
      <w:bookmarkStart w:name="_GoBack" w:id="0"/>
      <w:bookmarkEnd w:id="0"/>
    </w:p>
    <w:p w:rsidR="00D734AA" w:rsidP="00844E62" w:rsidRDefault="00D734AA" w14:paraId="0741F9D6" w14:textId="77777777">
      <w:pPr>
        <w:pStyle w:val="StandaardCM"/>
      </w:pPr>
    </w:p>
    <w:p w:rsidR="00615803" w:rsidP="00844E62" w:rsidRDefault="00615803" w14:paraId="091A4AC8" w14:textId="77777777">
      <w:pPr>
        <w:pStyle w:val="StandaardCM"/>
      </w:pPr>
    </w:p>
    <w:p w:rsidR="00615803" w:rsidP="00844E62" w:rsidRDefault="00615803" w14:paraId="50B38B6F" w14:textId="77777777">
      <w:pPr>
        <w:pStyle w:val="StandaardCM"/>
      </w:pPr>
    </w:p>
    <w:p w:rsidR="00615803" w:rsidP="00844E62" w:rsidRDefault="00615803" w14:paraId="12F904AF" w14:textId="77777777">
      <w:pPr>
        <w:pStyle w:val="StandaardCM"/>
      </w:pPr>
    </w:p>
    <w:p w:rsidR="00615803" w:rsidP="00844E62" w:rsidRDefault="00615803" w14:paraId="76355B81" w14:textId="77777777">
      <w:pPr>
        <w:pStyle w:val="StandaardCM"/>
      </w:pPr>
    </w:p>
    <w:p w:rsidR="00615803" w:rsidP="00844E62" w:rsidRDefault="00615803" w14:paraId="78044AF6" w14:textId="77777777">
      <w:pPr>
        <w:pStyle w:val="StandaardCM"/>
      </w:pPr>
    </w:p>
    <w:p w:rsidR="00D734AA" w:rsidP="003C59AE" w:rsidRDefault="00D734AA" w14:paraId="57BCBD2C" w14:textId="77777777">
      <w:pPr>
        <w:pStyle w:val="StandaardCM"/>
        <w:jc w:val="right"/>
      </w:pPr>
    </w:p>
    <w:p w:rsidR="00D734AA" w:rsidP="00844E62" w:rsidRDefault="00D734AA" w14:paraId="7EB219EC" w14:textId="77777777">
      <w:pPr>
        <w:pStyle w:val="StandaardCM"/>
      </w:pPr>
    </w:p>
    <w:p w:rsidR="00D2084A" w:rsidP="00844E62" w:rsidRDefault="00D2084A" w14:paraId="119963E1" w14:textId="77777777">
      <w:pPr>
        <w:pStyle w:val="StandaardCM"/>
      </w:pPr>
    </w:p>
    <w:p w:rsidR="001001E7" w:rsidP="00844E62" w:rsidRDefault="001001E7" w14:paraId="44996D01" w14:textId="77777777">
      <w:pPr>
        <w:pStyle w:val="StandaardCM"/>
      </w:pPr>
    </w:p>
    <w:p w:rsidRPr="00D42CFA" w:rsidR="009F3F4D" w:rsidP="004B1705" w:rsidRDefault="00441544" w14:paraId="4CF79707" w14:textId="77777777">
      <w:pPr>
        <w:pStyle w:val="StandaardCM"/>
        <w:jc w:val="right"/>
        <w:rPr>
          <w:sz w:val="48"/>
          <w:szCs w:val="48"/>
          <w:lang w:val="en-US"/>
        </w:rPr>
      </w:pPr>
      <w:sdt>
        <w:sdtPr>
          <w:rPr>
            <w:sz w:val="48"/>
            <w:szCs w:val="48"/>
            <w:lang w:val="en-US"/>
          </w:rPr>
          <w:alias w:val="Categorie"/>
          <w:id w:val="30862922"/>
          <w:placeholder>
            <w:docPart w:val="03EA1CAF63BB4350850ABE7FCCFA7BC9"/>
          </w:placeholder>
          <w:dataBinding w:prefixMappings="xmlns:ns0='http://purl.org/dc/elements/1.1/' xmlns:ns1='http://schemas.openxmlformats.org/package/2006/metadata/core-properties' " w:xpath="/ns1:coreProperties[1]/ns1:category[1]" w:storeItemID="{6C3C8BC8-F283-45AE-878A-BAB7291924A1}"/>
          <w:text/>
        </w:sdtPr>
        <w:sdtEndPr/>
        <w:sdtContent>
          <w:r w:rsidRPr="00D42CFA" w:rsidR="00D42CFA">
            <w:rPr>
              <w:sz w:val="48"/>
              <w:szCs w:val="48"/>
              <w:lang w:val="en-US"/>
            </w:rPr>
            <w:t>Street Smart</w:t>
          </w:r>
          <w:r w:rsidR="001A64CC">
            <w:rPr>
              <w:sz w:val="48"/>
              <w:szCs w:val="48"/>
              <w:lang w:val="en-US"/>
            </w:rPr>
            <w:t xml:space="preserve"> for ArcGIS Pro User Manual</w:t>
          </w:r>
        </w:sdtContent>
      </w:sdt>
    </w:p>
    <w:p w:rsidRPr="003B1F65" w:rsidR="008A0BA8" w:rsidP="004B1705" w:rsidRDefault="00D17AB3" w14:paraId="5169D550" w14:textId="1BED983E">
      <w:pPr>
        <w:pStyle w:val="StandaardCM"/>
        <w:jc w:val="right"/>
        <w:rPr>
          <w:lang w:val="nl-NL"/>
        </w:rPr>
      </w:pPr>
      <w:r>
        <w:rPr>
          <w:lang w:val="nl-NL"/>
        </w:rPr>
        <w:t xml:space="preserve">Versie </w:t>
      </w:r>
      <w:r w:rsidR="00D42CFA">
        <w:rPr>
          <w:lang w:val="nl-NL"/>
        </w:rPr>
        <w:t>EN190</w:t>
      </w:r>
      <w:r w:rsidR="00544ABA">
        <w:rPr>
          <w:lang w:val="nl-NL"/>
        </w:rPr>
        <w:t>81</w:t>
      </w:r>
      <w:r w:rsidR="00D42CFA">
        <w:rPr>
          <w:lang w:val="nl-NL"/>
        </w:rPr>
        <w:t>2</w:t>
      </w:r>
    </w:p>
    <w:p w:rsidRPr="00B901E3" w:rsidR="00753568" w:rsidP="004B1705" w:rsidRDefault="00D17AB3" w14:paraId="64293BDF" w14:textId="522B3525">
      <w:pPr>
        <w:pStyle w:val="StandaardCM"/>
        <w:jc w:val="right"/>
        <w:rPr>
          <w:lang w:val="nl-NL"/>
        </w:rPr>
      </w:pPr>
      <w:r w:rsidRPr="31039881" w:rsidR="112228A4">
        <w:rPr>
          <w:lang w:val="nl-NL"/>
        </w:rPr>
        <w:t>Datum</w:t>
      </w:r>
      <w:r w:rsidRPr="31039881" w:rsidR="2FD4D517">
        <w:rPr>
          <w:lang w:val="nl-NL"/>
        </w:rPr>
        <w:t>:</w:t>
      </w:r>
      <w:r w:rsidRPr="31039881" w:rsidR="335A9EA7">
        <w:rPr>
          <w:lang w:val="nl-NL"/>
        </w:rPr>
        <w:t xml:space="preserve"> </w:t>
      </w:r>
      <w:r w:rsidRPr="31039881" w:rsidR="2A2BC9DE">
        <w:rPr>
          <w:lang w:val="nl-NL"/>
        </w:rPr>
        <w:t>1</w:t>
      </w:r>
      <w:r w:rsidRPr="31039881" w:rsidR="5D12B789">
        <w:rPr>
          <w:lang w:val="nl-NL"/>
        </w:rPr>
        <w:t>8.10.2024.</w:t>
      </w:r>
    </w:p>
    <w:p w:rsidRPr="00B901E3" w:rsidR="005E3354" w:rsidP="004B1705" w:rsidRDefault="001001E7" w14:paraId="1CEAC3BD" w14:textId="2EDBB404">
      <w:pPr>
        <w:pStyle w:val="StandaardCM"/>
        <w:jc w:val="right"/>
        <w:rPr>
          <w:lang w:val="nl-NL"/>
        </w:rPr>
      </w:pPr>
      <w:r w:rsidRPr="32EAB875" w:rsidR="2E51F378">
        <w:rPr>
          <w:lang w:val="nl-NL"/>
        </w:rPr>
        <w:t>© 20</w:t>
      </w:r>
      <w:r w:rsidRPr="32EAB875" w:rsidR="29642390">
        <w:rPr>
          <w:lang w:val="nl-NL"/>
        </w:rPr>
        <w:t>24</w:t>
      </w:r>
      <w:r w:rsidRPr="32EAB875" w:rsidR="40361935">
        <w:rPr>
          <w:lang w:val="nl-NL"/>
        </w:rPr>
        <w:t xml:space="preserve"> </w:t>
      </w:r>
      <w:r w:rsidRPr="32EAB875" w:rsidR="40361935">
        <w:rPr>
          <w:lang w:val="nl-NL"/>
        </w:rPr>
        <w:t>CycloMedia</w:t>
      </w:r>
      <w:r w:rsidRPr="32EAB875" w:rsidR="40361935">
        <w:rPr>
          <w:lang w:val="nl-NL"/>
        </w:rPr>
        <w:t xml:space="preserve"> Technology B.V.</w:t>
      </w:r>
    </w:p>
    <w:p w:rsidR="002B1BE2" w:rsidP="0092048D" w:rsidRDefault="002B1BE2" w14:paraId="7563E872" w14:textId="77777777">
      <w:pPr>
        <w:pStyle w:val="Heading1"/>
        <w:numPr>
          <w:ilvl w:val="0"/>
          <w:numId w:val="0"/>
        </w:numPr>
      </w:pPr>
      <w:bookmarkStart w:name="_Toc377923793" w:id="1"/>
      <w:bookmarkStart w:name="_Toc1729745954" w:id="177842356"/>
      <w:r w:rsidR="41EDF73C">
        <w:rPr/>
        <w:t>Index</w:t>
      </w:r>
      <w:bookmarkEnd w:id="1"/>
      <w:bookmarkEnd w:id="177842356"/>
    </w:p>
    <w:p w:rsidR="00BB5174" w:rsidP="32EAB875" w:rsidRDefault="00F341A4" w14:paraId="6FBD1BA7" w14:textId="347AE007">
      <w:pPr>
        <w:pStyle w:val="TOC1"/>
        <w:tabs>
          <w:tab w:val="right" w:leader="dot" w:pos="9060"/>
        </w:tabs>
        <w:rPr>
          <w:rFonts w:eastAsia="" w:cs="" w:eastAsiaTheme="minorEastAsia" w:cstheme="minorBidi"/>
          <w:b w:val="0"/>
          <w:bCs w:val="0"/>
          <w:caps w:val="0"/>
          <w:smallCaps w:val="0"/>
          <w:noProof/>
          <w:sz w:val="22"/>
          <w:szCs w:val="22"/>
          <w:lang w:eastAsia="en-US" w:bidi="th-TH"/>
        </w:rPr>
      </w:pPr>
      <w:r>
        <w:fldChar w:fldCharType="begin"/>
      </w:r>
      <w:r>
        <w:instrText xml:space="preserve">TOC \o "1-3" \z \u \h</w:instrText>
      </w:r>
      <w:r>
        <w:fldChar w:fldCharType="separate"/>
      </w:r>
      <w:hyperlink w:anchor="_Toc1729745954">
        <w:r w:rsidRPr="32EAB875" w:rsidR="32EAB875">
          <w:rPr>
            <w:rStyle w:val="Hyperlink"/>
          </w:rPr>
          <w:t>Index</w:t>
        </w:r>
        <w:r>
          <w:tab/>
        </w:r>
        <w:r>
          <w:fldChar w:fldCharType="begin"/>
        </w:r>
        <w:r>
          <w:instrText xml:space="preserve">PAGEREF _Toc1729745954 \h</w:instrText>
        </w:r>
        <w:r>
          <w:fldChar w:fldCharType="separate"/>
        </w:r>
        <w:r w:rsidRPr="32EAB875" w:rsidR="32EAB875">
          <w:rPr>
            <w:rStyle w:val="Hyperlink"/>
          </w:rPr>
          <w:t>1</w:t>
        </w:r>
        <w:r>
          <w:fldChar w:fldCharType="end"/>
        </w:r>
      </w:hyperlink>
    </w:p>
    <w:p w:rsidR="00BB5174" w:rsidP="32EAB875" w:rsidRDefault="00441544" w14:paraId="44DAC815" w14:textId="7E27E9E1">
      <w:pPr>
        <w:pStyle w:val="TOC1"/>
        <w:tabs>
          <w:tab w:val="left" w:leader="none" w:pos="390"/>
          <w:tab w:val="right" w:leader="dot" w:pos="9060"/>
        </w:tabs>
        <w:rPr>
          <w:rFonts w:eastAsia="" w:cs="" w:eastAsiaTheme="minorEastAsia" w:cstheme="minorBidi"/>
          <w:b w:val="0"/>
          <w:bCs w:val="0"/>
          <w:caps w:val="0"/>
          <w:smallCaps w:val="0"/>
          <w:noProof/>
          <w:sz w:val="22"/>
          <w:szCs w:val="22"/>
          <w:lang w:eastAsia="en-US" w:bidi="th-TH"/>
        </w:rPr>
      </w:pPr>
      <w:hyperlink w:anchor="_Toc1733700629">
        <w:r w:rsidRPr="32EAB875" w:rsidR="32EAB875">
          <w:rPr>
            <w:rStyle w:val="Hyperlink"/>
          </w:rPr>
          <w:t>1.</w:t>
        </w:r>
        <w:r>
          <w:tab/>
        </w:r>
        <w:r w:rsidRPr="32EAB875" w:rsidR="32EAB875">
          <w:rPr>
            <w:rStyle w:val="Hyperlink"/>
          </w:rPr>
          <w:t>Installation</w:t>
        </w:r>
        <w:r>
          <w:tab/>
        </w:r>
        <w:r>
          <w:fldChar w:fldCharType="begin"/>
        </w:r>
        <w:r>
          <w:instrText xml:space="preserve">PAGEREF _Toc1733700629 \h</w:instrText>
        </w:r>
        <w:r>
          <w:fldChar w:fldCharType="separate"/>
        </w:r>
        <w:r w:rsidRPr="32EAB875" w:rsidR="32EAB875">
          <w:rPr>
            <w:rStyle w:val="Hyperlink"/>
          </w:rPr>
          <w:t>2</w:t>
        </w:r>
        <w:r>
          <w:fldChar w:fldCharType="end"/>
        </w:r>
      </w:hyperlink>
    </w:p>
    <w:p w:rsidR="00BB5174" w:rsidP="32EAB875" w:rsidRDefault="00441544" w14:paraId="183AB58F" w14:textId="00414587">
      <w:pPr>
        <w:pStyle w:val="TOC1"/>
        <w:tabs>
          <w:tab w:val="left" w:leader="none" w:pos="390"/>
          <w:tab w:val="right" w:leader="dot" w:pos="9060"/>
        </w:tabs>
        <w:rPr>
          <w:rFonts w:eastAsia="" w:cs="" w:eastAsiaTheme="minorEastAsia" w:cstheme="minorBidi"/>
          <w:b w:val="0"/>
          <w:bCs w:val="0"/>
          <w:caps w:val="0"/>
          <w:smallCaps w:val="0"/>
          <w:noProof/>
          <w:sz w:val="22"/>
          <w:szCs w:val="22"/>
          <w:lang w:eastAsia="en-US" w:bidi="th-TH"/>
        </w:rPr>
      </w:pPr>
      <w:hyperlink w:anchor="_Toc1458228982">
        <w:r w:rsidRPr="32EAB875" w:rsidR="32EAB875">
          <w:rPr>
            <w:rStyle w:val="Hyperlink"/>
          </w:rPr>
          <w:t>2.</w:t>
        </w:r>
        <w:r>
          <w:tab/>
        </w:r>
        <w:r w:rsidRPr="32EAB875" w:rsidR="32EAB875">
          <w:rPr>
            <w:rStyle w:val="Hyperlink"/>
          </w:rPr>
          <w:t>How to use Street Smart for ArcGIS Pro</w:t>
        </w:r>
        <w:r>
          <w:tab/>
        </w:r>
        <w:r>
          <w:fldChar w:fldCharType="begin"/>
        </w:r>
        <w:r>
          <w:instrText xml:space="preserve">PAGEREF _Toc1458228982 \h</w:instrText>
        </w:r>
        <w:r>
          <w:fldChar w:fldCharType="separate"/>
        </w:r>
        <w:r w:rsidRPr="32EAB875" w:rsidR="32EAB875">
          <w:rPr>
            <w:rStyle w:val="Hyperlink"/>
          </w:rPr>
          <w:t>9</w:t>
        </w:r>
        <w:r>
          <w:fldChar w:fldCharType="end"/>
        </w:r>
      </w:hyperlink>
    </w:p>
    <w:p w:rsidR="00BB5174" w:rsidP="32EAB875" w:rsidRDefault="00441544" w14:paraId="1F53DFF4" w14:textId="52F1623C">
      <w:pPr>
        <w:pStyle w:val="TOC2"/>
        <w:tabs>
          <w:tab w:val="left" w:leader="none" w:pos="600"/>
          <w:tab w:val="right" w:leader="dot" w:pos="9060"/>
        </w:tabs>
        <w:rPr>
          <w:rFonts w:eastAsia="" w:cs="" w:eastAsiaTheme="minorEastAsia" w:cstheme="minorBidi"/>
          <w:caps w:val="0"/>
          <w:smallCaps w:val="0"/>
          <w:noProof/>
          <w:sz w:val="22"/>
          <w:szCs w:val="22"/>
          <w:lang w:eastAsia="en-US" w:bidi="th-TH"/>
        </w:rPr>
      </w:pPr>
      <w:hyperlink w:anchor="_Toc155279495">
        <w:r w:rsidRPr="32EAB875" w:rsidR="32EAB875">
          <w:rPr>
            <w:rStyle w:val="Hyperlink"/>
          </w:rPr>
          <w:t>1.1</w:t>
        </w:r>
        <w:r>
          <w:tab/>
        </w:r>
        <w:r w:rsidRPr="32EAB875" w:rsidR="32EAB875">
          <w:rPr>
            <w:rStyle w:val="Hyperlink"/>
          </w:rPr>
          <w:t>Exploring and viewing Cycloramas in ArcGIS Pro</w:t>
        </w:r>
        <w:r>
          <w:tab/>
        </w:r>
        <w:r>
          <w:fldChar w:fldCharType="begin"/>
        </w:r>
        <w:r>
          <w:instrText xml:space="preserve">PAGEREF _Toc155279495 \h</w:instrText>
        </w:r>
        <w:r>
          <w:fldChar w:fldCharType="separate"/>
        </w:r>
        <w:r w:rsidRPr="32EAB875" w:rsidR="32EAB875">
          <w:rPr>
            <w:rStyle w:val="Hyperlink"/>
          </w:rPr>
          <w:t>10</w:t>
        </w:r>
        <w:r>
          <w:fldChar w:fldCharType="end"/>
        </w:r>
      </w:hyperlink>
    </w:p>
    <w:p w:rsidR="00BB5174" w:rsidP="32EAB875" w:rsidRDefault="00441544" w14:paraId="6FC36589" w14:textId="451D70FA">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133700924">
        <w:r w:rsidRPr="32EAB875" w:rsidR="32EAB875">
          <w:rPr>
            <w:rStyle w:val="Hyperlink"/>
          </w:rPr>
          <w:t>1.1.1</w:t>
        </w:r>
        <w:r>
          <w:tab/>
        </w:r>
        <w:r w:rsidRPr="32EAB875" w:rsidR="32EAB875">
          <w:rPr>
            <w:rStyle w:val="Hyperlink"/>
          </w:rPr>
          <w:t>How to show recording locations of Cycloramas</w:t>
        </w:r>
        <w:r>
          <w:tab/>
        </w:r>
        <w:r>
          <w:fldChar w:fldCharType="begin"/>
        </w:r>
        <w:r>
          <w:instrText xml:space="preserve">PAGEREF _Toc133700924 \h</w:instrText>
        </w:r>
        <w:r>
          <w:fldChar w:fldCharType="separate"/>
        </w:r>
        <w:r w:rsidRPr="32EAB875" w:rsidR="32EAB875">
          <w:rPr>
            <w:rStyle w:val="Hyperlink"/>
          </w:rPr>
          <w:t>10</w:t>
        </w:r>
        <w:r>
          <w:fldChar w:fldCharType="end"/>
        </w:r>
      </w:hyperlink>
    </w:p>
    <w:p w:rsidR="00BB5174" w:rsidP="32EAB875" w:rsidRDefault="00441544" w14:paraId="361B2711" w14:textId="483F22B3">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107298089">
        <w:r w:rsidRPr="32EAB875" w:rsidR="32EAB875">
          <w:rPr>
            <w:rStyle w:val="Hyperlink"/>
          </w:rPr>
          <w:t>1.1.2</w:t>
        </w:r>
        <w:r>
          <w:tab/>
        </w:r>
        <w:r w:rsidRPr="32EAB875" w:rsidR="32EAB875">
          <w:rPr>
            <w:rStyle w:val="Hyperlink"/>
          </w:rPr>
          <w:t>How to configure the Cyclorama viewers</w:t>
        </w:r>
        <w:r>
          <w:tab/>
        </w:r>
        <w:r>
          <w:fldChar w:fldCharType="begin"/>
        </w:r>
        <w:r>
          <w:instrText xml:space="preserve">PAGEREF _Toc107298089 \h</w:instrText>
        </w:r>
        <w:r>
          <w:fldChar w:fldCharType="separate"/>
        </w:r>
        <w:r w:rsidRPr="32EAB875" w:rsidR="32EAB875">
          <w:rPr>
            <w:rStyle w:val="Hyperlink"/>
          </w:rPr>
          <w:t>10</w:t>
        </w:r>
        <w:r>
          <w:fldChar w:fldCharType="end"/>
        </w:r>
      </w:hyperlink>
    </w:p>
    <w:p w:rsidR="00BB5174" w:rsidP="32EAB875" w:rsidRDefault="00441544" w14:paraId="4AB6790A" w14:textId="1F1E827B">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708759552">
        <w:r w:rsidRPr="32EAB875" w:rsidR="32EAB875">
          <w:rPr>
            <w:rStyle w:val="Hyperlink"/>
          </w:rPr>
          <w:t>1.1.3</w:t>
        </w:r>
        <w:r>
          <w:tab/>
        </w:r>
        <w:r w:rsidRPr="32EAB875" w:rsidR="32EAB875">
          <w:rPr>
            <w:rStyle w:val="Hyperlink"/>
          </w:rPr>
          <w:t>How to open Cycloramas</w:t>
        </w:r>
        <w:r>
          <w:tab/>
        </w:r>
        <w:r>
          <w:fldChar w:fldCharType="begin"/>
        </w:r>
        <w:r>
          <w:instrText xml:space="preserve">PAGEREF _Toc708759552 \h</w:instrText>
        </w:r>
        <w:r>
          <w:fldChar w:fldCharType="separate"/>
        </w:r>
        <w:r w:rsidRPr="32EAB875" w:rsidR="32EAB875">
          <w:rPr>
            <w:rStyle w:val="Hyperlink"/>
          </w:rPr>
          <w:t>11</w:t>
        </w:r>
        <w:r>
          <w:fldChar w:fldCharType="end"/>
        </w:r>
      </w:hyperlink>
    </w:p>
    <w:p w:rsidR="00BB5174" w:rsidP="32EAB875" w:rsidRDefault="00441544" w14:paraId="554E4182" w14:textId="5B0120FD">
      <w:pPr>
        <w:pStyle w:val="TOC2"/>
        <w:tabs>
          <w:tab w:val="left" w:leader="none" w:pos="600"/>
          <w:tab w:val="right" w:leader="dot" w:pos="9060"/>
        </w:tabs>
        <w:rPr>
          <w:rFonts w:eastAsia="" w:cs="" w:eastAsiaTheme="minorEastAsia" w:cstheme="minorBidi"/>
          <w:caps w:val="0"/>
          <w:smallCaps w:val="0"/>
          <w:noProof/>
          <w:sz w:val="22"/>
          <w:szCs w:val="22"/>
          <w:lang w:eastAsia="en-US" w:bidi="th-TH"/>
        </w:rPr>
      </w:pPr>
      <w:hyperlink w:anchor="_Toc851349356">
        <w:r w:rsidRPr="32EAB875" w:rsidR="32EAB875">
          <w:rPr>
            <w:rStyle w:val="Hyperlink"/>
          </w:rPr>
          <w:t>1.2</w:t>
        </w:r>
        <w:r>
          <w:tab/>
        </w:r>
        <w:r w:rsidRPr="32EAB875" w:rsidR="32EAB875">
          <w:rPr>
            <w:rStyle w:val="Hyperlink"/>
          </w:rPr>
          <w:t>Cyclorama Overlays Visibility Synchronization</w:t>
        </w:r>
        <w:r>
          <w:tab/>
        </w:r>
        <w:r>
          <w:fldChar w:fldCharType="begin"/>
        </w:r>
        <w:r>
          <w:instrText xml:space="preserve">PAGEREF _Toc851349356 \h</w:instrText>
        </w:r>
        <w:r>
          <w:fldChar w:fldCharType="separate"/>
        </w:r>
        <w:r w:rsidRPr="32EAB875" w:rsidR="32EAB875">
          <w:rPr>
            <w:rStyle w:val="Hyperlink"/>
          </w:rPr>
          <w:t>12</w:t>
        </w:r>
        <w:r>
          <w:fldChar w:fldCharType="end"/>
        </w:r>
      </w:hyperlink>
    </w:p>
    <w:p w:rsidR="00BB5174" w:rsidP="32EAB875" w:rsidRDefault="00441544" w14:paraId="36340001" w14:textId="542ECDCA">
      <w:pPr>
        <w:pStyle w:val="TOC3"/>
        <w:tabs>
          <w:tab w:val="right" w:leader="dot" w:pos="9060"/>
        </w:tabs>
        <w:rPr>
          <w:rFonts w:eastAsia="" w:cs="" w:eastAsiaTheme="minorEastAsia" w:cstheme="minorBidi"/>
          <w:caps w:val="0"/>
          <w:smallCaps w:val="0"/>
          <w:noProof/>
          <w:sz w:val="22"/>
          <w:szCs w:val="22"/>
          <w:lang w:eastAsia="en-US" w:bidi="th-TH"/>
        </w:rPr>
      </w:pPr>
      <w:hyperlink w:anchor="_Toc1891118936">
        <w:r w:rsidRPr="32EAB875" w:rsidR="32EAB875">
          <w:rPr>
            <w:rStyle w:val="Hyperlink"/>
          </w:rPr>
          <w:t>How it works</w:t>
        </w:r>
        <w:r>
          <w:tab/>
        </w:r>
        <w:r w:rsidRPr="32EAB875" w:rsidR="32EAB875">
          <w:rPr>
            <w:rStyle w:val="Hyperlink"/>
          </w:rPr>
          <w:t>12</w:t>
        </w:r>
      </w:hyperlink>
    </w:p>
    <w:p w:rsidR="00BB5174" w:rsidP="32EAB875" w:rsidRDefault="00441544" w14:paraId="03F0EFCC" w14:textId="14998B73">
      <w:pPr>
        <w:pStyle w:val="TOC2"/>
        <w:tabs>
          <w:tab w:val="left" w:leader="none" w:pos="600"/>
          <w:tab w:val="right" w:leader="dot" w:pos="9060"/>
        </w:tabs>
        <w:rPr>
          <w:rFonts w:eastAsia="" w:cs="" w:eastAsiaTheme="minorEastAsia" w:cstheme="minorBidi"/>
          <w:i w:val="0"/>
          <w:iCs w:val="0"/>
          <w:noProof/>
          <w:sz w:val="22"/>
          <w:szCs w:val="22"/>
          <w:lang w:eastAsia="en-US" w:bidi="th-TH"/>
        </w:rPr>
      </w:pPr>
      <w:hyperlink w:anchor="_Toc1878982780">
        <w:r w:rsidRPr="32EAB875" w:rsidR="32EAB875">
          <w:rPr>
            <w:rStyle w:val="Hyperlink"/>
          </w:rPr>
          <w:t>1.3</w:t>
        </w:r>
        <w:r>
          <w:tab/>
        </w:r>
        <w:r w:rsidRPr="32EAB875" w:rsidR="32EAB875">
          <w:rPr>
            <w:rStyle w:val="Hyperlink"/>
          </w:rPr>
          <w:t>How to show vector data in Cycloramas</w:t>
        </w:r>
        <w:r>
          <w:tab/>
        </w:r>
        <w:r>
          <w:fldChar w:fldCharType="begin"/>
        </w:r>
        <w:r>
          <w:instrText xml:space="preserve">PAGEREF _Toc1878982780 \h</w:instrText>
        </w:r>
        <w:r>
          <w:fldChar w:fldCharType="separate"/>
        </w:r>
        <w:r w:rsidRPr="32EAB875" w:rsidR="32EAB875">
          <w:rPr>
            <w:rStyle w:val="Hyperlink"/>
          </w:rPr>
          <w:t>13</w:t>
        </w:r>
        <w:r>
          <w:fldChar w:fldCharType="end"/>
        </w:r>
      </w:hyperlink>
    </w:p>
    <w:p w:rsidR="00BB5174" w:rsidP="32EAB875" w:rsidRDefault="00441544" w14:paraId="4D2C18E2" w14:textId="79311CBB">
      <w:pPr>
        <w:pStyle w:val="TOC2"/>
        <w:tabs>
          <w:tab w:val="left" w:leader="none" w:pos="600"/>
          <w:tab w:val="right" w:leader="dot" w:pos="9060"/>
        </w:tabs>
        <w:rPr>
          <w:rFonts w:eastAsia="" w:cs="" w:eastAsiaTheme="minorEastAsia" w:cstheme="minorBidi"/>
          <w:i w:val="0"/>
          <w:iCs w:val="0"/>
          <w:noProof/>
          <w:sz w:val="22"/>
          <w:szCs w:val="22"/>
          <w:lang w:eastAsia="en-US" w:bidi="th-TH"/>
        </w:rPr>
      </w:pPr>
      <w:hyperlink w:anchor="_Toc1499935822">
        <w:r w:rsidRPr="32EAB875" w:rsidR="32EAB875">
          <w:rPr>
            <w:rStyle w:val="Hyperlink"/>
          </w:rPr>
          <w:t>1.4</w:t>
        </w:r>
        <w:r>
          <w:tab/>
        </w:r>
        <w:r w:rsidRPr="32EAB875" w:rsidR="32EAB875">
          <w:rPr>
            <w:rStyle w:val="Hyperlink"/>
          </w:rPr>
          <w:t>Performing measurements</w:t>
        </w:r>
        <w:r>
          <w:tab/>
        </w:r>
        <w:r>
          <w:fldChar w:fldCharType="begin"/>
        </w:r>
        <w:r>
          <w:instrText xml:space="preserve">PAGEREF _Toc1499935822 \h</w:instrText>
        </w:r>
        <w:r>
          <w:fldChar w:fldCharType="separate"/>
        </w:r>
        <w:r w:rsidRPr="32EAB875" w:rsidR="32EAB875">
          <w:rPr>
            <w:rStyle w:val="Hyperlink"/>
          </w:rPr>
          <w:t>14</w:t>
        </w:r>
        <w:r>
          <w:fldChar w:fldCharType="end"/>
        </w:r>
      </w:hyperlink>
    </w:p>
    <w:p w:rsidR="00BB5174" w:rsidP="32EAB875" w:rsidRDefault="00441544" w14:paraId="2FC383A6" w14:textId="267F13DC">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1603698908">
        <w:r w:rsidRPr="32EAB875" w:rsidR="32EAB875">
          <w:rPr>
            <w:rStyle w:val="Hyperlink"/>
          </w:rPr>
          <w:t>1.1.1</w:t>
        </w:r>
        <w:r>
          <w:tab/>
        </w:r>
        <w:r w:rsidRPr="32EAB875" w:rsidR="32EAB875">
          <w:rPr>
            <w:rStyle w:val="Hyperlink"/>
          </w:rPr>
          <w:t>Point measurement</w:t>
        </w:r>
        <w:r>
          <w:tab/>
        </w:r>
        <w:r>
          <w:fldChar w:fldCharType="begin"/>
        </w:r>
        <w:r>
          <w:instrText xml:space="preserve">PAGEREF _Toc1603698908 \h</w:instrText>
        </w:r>
        <w:r>
          <w:fldChar w:fldCharType="separate"/>
        </w:r>
        <w:r w:rsidRPr="32EAB875" w:rsidR="32EAB875">
          <w:rPr>
            <w:rStyle w:val="Hyperlink"/>
          </w:rPr>
          <w:t>14</w:t>
        </w:r>
        <w:r>
          <w:fldChar w:fldCharType="end"/>
        </w:r>
      </w:hyperlink>
    </w:p>
    <w:p w:rsidR="00BB5174" w:rsidP="32EAB875" w:rsidRDefault="00441544" w14:paraId="7A9E4035" w14:textId="65C0E7B6">
      <w:pPr>
        <w:pStyle w:val="TOC3"/>
        <w:tabs>
          <w:tab w:val="left" w:leader="none" w:pos="990"/>
          <w:tab w:val="right" w:leader="dot" w:pos="9060"/>
        </w:tabs>
        <w:rPr>
          <w:rFonts w:eastAsia="" w:cs="" w:eastAsiaTheme="minorEastAsia" w:cstheme="minorBidi"/>
          <w:caps w:val="0"/>
          <w:smallCaps w:val="0"/>
          <w:noProof/>
          <w:sz w:val="22"/>
          <w:szCs w:val="22"/>
          <w:lang w:eastAsia="en-US" w:bidi="th-TH"/>
        </w:rPr>
      </w:pPr>
      <w:hyperlink w:anchor="_Toc2075722261">
        <w:r w:rsidRPr="32EAB875" w:rsidR="32EAB875">
          <w:rPr>
            <w:rStyle w:val="Hyperlink"/>
          </w:rPr>
          <w:t>1.1.2</w:t>
        </w:r>
        <w:r>
          <w:tab/>
        </w:r>
        <w:r w:rsidRPr="32EAB875" w:rsidR="32EAB875">
          <w:rPr>
            <w:rStyle w:val="Hyperlink"/>
          </w:rPr>
          <w:t>Line / surface measurement</w:t>
        </w:r>
        <w:r>
          <w:tab/>
        </w:r>
        <w:r>
          <w:fldChar w:fldCharType="begin"/>
        </w:r>
        <w:r>
          <w:instrText xml:space="preserve">PAGEREF _Toc2075722261 \h</w:instrText>
        </w:r>
        <w:r>
          <w:fldChar w:fldCharType="separate"/>
        </w:r>
        <w:r w:rsidRPr="32EAB875" w:rsidR="32EAB875">
          <w:rPr>
            <w:rStyle w:val="Hyperlink"/>
          </w:rPr>
          <w:t>16</w:t>
        </w:r>
        <w:r>
          <w:fldChar w:fldCharType="end"/>
        </w:r>
      </w:hyperlink>
    </w:p>
    <w:p w:rsidR="00BB5174" w:rsidP="32EAB875" w:rsidRDefault="00441544" w14:paraId="24122758" w14:textId="5C4E80CF">
      <w:pPr>
        <w:pStyle w:val="TOC3"/>
        <w:tabs>
          <w:tab w:val="left" w:leader="none" w:pos="990"/>
          <w:tab w:val="right" w:leader="dot" w:pos="9060"/>
        </w:tabs>
        <w:rPr>
          <w:rFonts w:eastAsia="" w:cs="" w:eastAsiaTheme="minorEastAsia" w:cstheme="minorBidi"/>
          <w:b w:val="0"/>
          <w:bCs w:val="0"/>
          <w:caps w:val="0"/>
          <w:smallCaps w:val="0"/>
          <w:noProof/>
          <w:sz w:val="22"/>
          <w:szCs w:val="22"/>
          <w:lang w:eastAsia="en-US" w:bidi="th-TH"/>
        </w:rPr>
      </w:pPr>
      <w:hyperlink w:anchor="_Toc720352601">
        <w:r w:rsidRPr="32EAB875" w:rsidR="32EAB875">
          <w:rPr>
            <w:rStyle w:val="Hyperlink"/>
          </w:rPr>
          <w:t>1.1.3</w:t>
        </w:r>
        <w:r>
          <w:tab/>
        </w:r>
        <w:r w:rsidRPr="32EAB875" w:rsidR="32EAB875">
          <w:rPr>
            <w:rStyle w:val="Hyperlink"/>
          </w:rPr>
          <w:t>How to import a measurement in a Cyclorama</w:t>
        </w:r>
        <w:r>
          <w:tab/>
        </w:r>
        <w:r>
          <w:fldChar w:fldCharType="begin"/>
        </w:r>
        <w:r>
          <w:instrText xml:space="preserve">PAGEREF _Toc720352601 \h</w:instrText>
        </w:r>
        <w:r>
          <w:fldChar w:fldCharType="separate"/>
        </w:r>
        <w:r w:rsidRPr="32EAB875" w:rsidR="32EAB875">
          <w:rPr>
            <w:rStyle w:val="Hyperlink"/>
          </w:rPr>
          <w:t>18</w:t>
        </w:r>
        <w:r>
          <w:fldChar w:fldCharType="end"/>
        </w:r>
      </w:hyperlink>
    </w:p>
    <w:p w:rsidR="32EAB875" w:rsidP="32EAB875" w:rsidRDefault="32EAB875" w14:paraId="621414B4" w14:textId="179ABAA1">
      <w:pPr>
        <w:pStyle w:val="TOC2"/>
        <w:tabs>
          <w:tab w:val="left" w:leader="none" w:pos="600"/>
          <w:tab w:val="right" w:leader="dot" w:pos="9060"/>
        </w:tabs>
      </w:pPr>
      <w:hyperlink w:anchor="_Toc125464394">
        <w:r w:rsidRPr="32EAB875" w:rsidR="32EAB875">
          <w:rPr>
            <w:rStyle w:val="Hyperlink"/>
          </w:rPr>
          <w:t>1.5</w:t>
        </w:r>
        <w:r>
          <w:tab/>
        </w:r>
        <w:r w:rsidRPr="32EAB875" w:rsidR="32EAB875">
          <w:rPr>
            <w:rStyle w:val="Hyperlink"/>
          </w:rPr>
          <w:t>Cyclorama search functionality</w:t>
        </w:r>
        <w:r>
          <w:tab/>
        </w:r>
        <w:r>
          <w:fldChar w:fldCharType="begin"/>
        </w:r>
        <w:r>
          <w:instrText xml:space="preserve">PAGEREF _Toc125464394 \h</w:instrText>
        </w:r>
        <w:r>
          <w:fldChar w:fldCharType="separate"/>
        </w:r>
        <w:r w:rsidRPr="32EAB875" w:rsidR="32EAB875">
          <w:rPr>
            <w:rStyle w:val="Hyperlink"/>
          </w:rPr>
          <w:t>19</w:t>
        </w:r>
        <w:r>
          <w:fldChar w:fldCharType="end"/>
        </w:r>
      </w:hyperlink>
    </w:p>
    <w:p w:rsidR="32EAB875" w:rsidP="32EAB875" w:rsidRDefault="32EAB875" w14:paraId="7FA1EF81" w14:textId="48AF6E4F">
      <w:pPr>
        <w:pStyle w:val="TOC1"/>
        <w:tabs>
          <w:tab w:val="left" w:leader="none" w:pos="390"/>
          <w:tab w:val="right" w:leader="dot" w:pos="9060"/>
        </w:tabs>
      </w:pPr>
      <w:hyperlink w:anchor="_Toc844420847">
        <w:r w:rsidRPr="32EAB875" w:rsidR="32EAB875">
          <w:rPr>
            <w:rStyle w:val="Hyperlink"/>
          </w:rPr>
          <w:t>3.</w:t>
        </w:r>
        <w:r>
          <w:tab/>
        </w:r>
        <w:r w:rsidRPr="32EAB875" w:rsidR="32EAB875">
          <w:rPr>
            <w:rStyle w:val="Hyperlink"/>
          </w:rPr>
          <w:t>Supported Overlay Symbols</w:t>
        </w:r>
        <w:r>
          <w:tab/>
        </w:r>
        <w:r>
          <w:fldChar w:fldCharType="begin"/>
        </w:r>
        <w:r>
          <w:instrText xml:space="preserve">PAGEREF _Toc844420847 \h</w:instrText>
        </w:r>
        <w:r>
          <w:fldChar w:fldCharType="separate"/>
        </w:r>
        <w:r w:rsidRPr="32EAB875" w:rsidR="32EAB875">
          <w:rPr>
            <w:rStyle w:val="Hyperlink"/>
          </w:rPr>
          <w:t>20</w:t>
        </w:r>
        <w:r>
          <w:fldChar w:fldCharType="end"/>
        </w:r>
      </w:hyperlink>
      <w:r>
        <w:fldChar w:fldCharType="end"/>
      </w:r>
    </w:p>
    <w:p w:rsidRPr="00067C2F" w:rsidR="00844E62" w:rsidP="00844E62" w:rsidRDefault="00F341A4" w14:paraId="499D298F" w14:textId="7252DB89">
      <w:pPr>
        <w:pStyle w:val="StandaardCM"/>
      </w:pPr>
    </w:p>
    <w:p w:rsidR="00ED617C" w:rsidP="00844E62" w:rsidRDefault="00ED617C" w14:paraId="2D501F4D" w14:textId="77777777">
      <w:pPr>
        <w:pStyle w:val="StandaardCM"/>
      </w:pPr>
    </w:p>
    <w:p w:rsidR="00ED617C" w:rsidP="00844E62" w:rsidRDefault="00ED617C" w14:paraId="75CDAA55" w14:textId="77777777">
      <w:pPr>
        <w:pStyle w:val="StandaardCM"/>
      </w:pPr>
    </w:p>
    <w:p w:rsidR="00844E62" w:rsidRDefault="00844E62" w14:paraId="6E0C6527" w14:textId="77777777">
      <w:pPr>
        <w:spacing w:line="240" w:lineRule="auto"/>
        <w:jc w:val="left"/>
        <w:rPr>
          <w:rFonts w:eastAsia="Calibri" w:cs="Arial"/>
          <w:bCs/>
          <w:snapToGrid w:val="0"/>
          <w:color w:val="000000"/>
          <w:kern w:val="28"/>
          <w:szCs w:val="22"/>
          <w:lang w:val="en-GB" w:eastAsia="en-US"/>
        </w:rPr>
      </w:pPr>
      <w:r>
        <w:br w:type="page"/>
      </w:r>
    </w:p>
    <w:p w:rsidR="002E45F9" w:rsidP="00F74455" w:rsidRDefault="00B901E3" w14:paraId="6C91871F" w14:textId="5ADC7ED7">
      <w:pPr>
        <w:pStyle w:val="Heading1"/>
        <w:rPr>
          <w:lang w:val="de-DE"/>
        </w:rPr>
      </w:pPr>
      <w:bookmarkStart w:name="_Toc1733700629" w:id="1252025679"/>
      <w:r w:rsidRPr="32EAB875" w:rsidR="748CA451">
        <w:rPr>
          <w:lang w:val="de-DE"/>
        </w:rPr>
        <w:t>Installation</w:t>
      </w:r>
      <w:bookmarkEnd w:id="1252025679"/>
    </w:p>
    <w:p w:rsidRPr="00B901E3" w:rsidR="00B901E3" w:rsidP="00B901E3" w:rsidRDefault="00B901E3" w14:paraId="1D655EB7" w14:textId="6C5654A9">
      <w:pPr>
        <w:pStyle w:val="StandaardCM"/>
      </w:pPr>
      <w:r>
        <w:t>To install Street Smart for ArcGIS Pro, please perform the following steps:</w:t>
      </w:r>
    </w:p>
    <w:p w:rsidRPr="00A82918" w:rsidR="00B901E3" w:rsidP="007937CE" w:rsidRDefault="00B901E3" w14:paraId="0A77CC25" w14:textId="1C1D7A27">
      <w:pPr>
        <w:pStyle w:val="ListParagraph"/>
        <w:numPr>
          <w:ilvl w:val="0"/>
          <w:numId w:val="26"/>
        </w:numPr>
        <w:tabs>
          <w:tab w:val="left" w:pos="2263"/>
        </w:tabs>
        <w:contextualSpacing/>
        <w:jc w:val="left"/>
        <w:rPr>
          <w:rFonts w:eastAsia="Calibri" w:cs="Arial"/>
          <w:bCs/>
          <w:snapToGrid w:val="0"/>
          <w:color w:val="000000"/>
          <w:kern w:val="28"/>
        </w:rPr>
      </w:pPr>
      <w:bookmarkStart w:name="_Ref393192908" w:id="4"/>
      <w:r>
        <w:rPr>
          <w:rFonts w:eastAsia="Calibri" w:cs="Arial"/>
          <w:bCs/>
          <w:snapToGrid w:val="0"/>
          <w:color w:val="000000"/>
          <w:kern w:val="28"/>
          <w:lang w:val="en-GB"/>
        </w:rPr>
        <w:t>Street Smart</w:t>
      </w:r>
      <w:r>
        <w:rPr>
          <w:rFonts w:eastAsia="Calibri" w:cs="Arial"/>
          <w:bCs/>
          <w:snapToGrid w:val="0"/>
          <w:color w:val="000000"/>
          <w:kern w:val="28"/>
        </w:rPr>
        <w:t xml:space="preserve"> for ArcGIS Pro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4"/>
    </w:p>
    <w:p w:rsidRPr="00A82918" w:rsidR="00B901E3" w:rsidP="007937CE" w:rsidRDefault="00B901E3" w14:paraId="30DF5167"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rsidRPr="00A82918" w:rsidR="00B901E3" w:rsidP="007937CE" w:rsidRDefault="00B901E3" w14:paraId="0242AB79" w14:textId="77777777">
      <w:pPr>
        <w:pStyle w:val="ListParagraph"/>
        <w:numPr>
          <w:ilvl w:val="1"/>
          <w:numId w:val="26"/>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Pr="00A82918">
        <w:rPr>
          <w:rFonts w:eastAsia="Calibri" w:cs="Arial"/>
          <w:bCs/>
          <w:snapToGrid w:val="0"/>
          <w:color w:val="000000"/>
          <w:kern w:val="28"/>
        </w:rPr>
        <w:t>.</w:t>
      </w:r>
    </w:p>
    <w:p w:rsidRPr="0061286C" w:rsidR="00B901E3" w:rsidP="007937CE" w:rsidRDefault="00B901E3" w14:paraId="52B8E645" w14:textId="77777777">
      <w:pPr>
        <w:pStyle w:val="ListParagraph"/>
        <w:numPr>
          <w:ilvl w:val="1"/>
          <w:numId w:val="26"/>
        </w:numPr>
        <w:tabs>
          <w:tab w:val="left" w:pos="2263"/>
        </w:tabs>
        <w:contextualSpacing/>
        <w:jc w:val="left"/>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rsidRPr="0061286C" w:rsidR="00B901E3" w:rsidP="00B901E3" w:rsidRDefault="00B901E3" w14:paraId="1A66D072" w14:textId="7777777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6447BF7D" wp14:editId="2F8A05F6">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rsidRPr="0061286C" w:rsidR="00B901E3" w:rsidP="00B901E3" w:rsidRDefault="00B901E3" w14:paraId="755754B1" w14:textId="77777777">
      <w:pPr>
        <w:ind w:left="372" w:firstLine="1070"/>
      </w:pPr>
      <w:r>
        <w:rPr>
          <w:noProof/>
          <w:lang w:eastAsia="en-US"/>
        </w:rPr>
        <mc:AlternateContent>
          <mc:Choice Requires="wps">
            <w:drawing>
              <wp:inline distT="0" distB="0" distL="0" distR="0" wp14:anchorId="5D138941" wp14:editId="5185691D">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50E84" w:rsidR="00B901E3" w:rsidP="00B901E3" w:rsidRDefault="00B901E3" w14:paraId="4D9E5E9A" w14:textId="7777777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w14:anchorId="5D138941">
                <v:stroke joinstyle="miter"/>
                <v:path gradientshapeok="t" o:connecttype="rect"/>
              </v:shapetype>
              <v:shape id="Text Box 61" style="width:351.5pt;height:20.35pt;visibility:visible;mso-wrap-style:square;mso-left-percent:-10001;mso-top-percent:-10001;mso-position-horizontal:absolute;mso-position-horizontal-relative:char;mso-position-vertical:absolute;mso-position-vertical-relative:line;mso-left-percent:-10001;mso-top-percent:-10001;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v:textbox style="mso-fit-shape-to-text:t" inset="0,0,0,0">
                  <w:txbxContent>
                    <w:p w:rsidRPr="00D50E84" w:rsidR="00B901E3" w:rsidP="00B901E3" w:rsidRDefault="00B901E3" w14:paraId="4D9E5E9A" w14:textId="7777777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rsidRPr="00A82918" w:rsidR="00B901E3" w:rsidP="007937CE" w:rsidRDefault="00B901E3" w14:paraId="3258FBBE"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061E69F6" wp14:editId="57D3AF79">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6EFF9C21" wp14:editId="5F15A2C2">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4C4BEA5F" w14:textId="77777777">
                            <w:pPr>
                              <w:pStyle w:val="Caption"/>
                              <w:rPr>
                                <w:i/>
                                <w:color w:val="000000" w:themeColor="text1"/>
                                <w:sz w:val="18"/>
                                <w:szCs w:val="18"/>
                              </w:rPr>
                            </w:pPr>
                            <w:r w:rsidRPr="00661B87">
                              <w:rPr>
                                <w:i/>
                                <w:color w:val="000000" w:themeColor="text1"/>
                                <w:sz w:val="18"/>
                                <w:szCs w:val="18"/>
                              </w:rPr>
                              <w:t>Browse to the folder where the Add-In file is located.</w:t>
                            </w:r>
                          </w:p>
                          <w:p w:rsidRPr="00D50E84" w:rsidR="00B901E3" w:rsidP="00B901E3" w:rsidRDefault="00B901E3" w14:paraId="176B156E" w14:textId="77777777">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id="Text Box 60" style="width:351.5pt;height:23.4pt;visibility:visible;mso-wrap-style:square;mso-left-percent:-10001;mso-top-percent:-10001;mso-position-horizontal:absolute;mso-position-horizontal-relative:char;mso-position-vertical:absolute;mso-position-vertical-relative:line;mso-left-percent:-10001;mso-top-percent:-10001;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w14:anchorId="6EFF9C21">
                <v:textbox inset="0,0,0,0">
                  <w:txbxContent>
                    <w:p w:rsidRPr="00661B87" w:rsidR="00B901E3" w:rsidP="00B901E3" w:rsidRDefault="00B901E3" w14:paraId="4C4BEA5F" w14:textId="77777777">
                      <w:pPr>
                        <w:pStyle w:val="Caption"/>
                        <w:rPr>
                          <w:i/>
                          <w:color w:val="000000" w:themeColor="text1"/>
                          <w:sz w:val="18"/>
                          <w:szCs w:val="18"/>
                        </w:rPr>
                      </w:pPr>
                      <w:r w:rsidRPr="00661B87">
                        <w:rPr>
                          <w:i/>
                          <w:color w:val="000000" w:themeColor="text1"/>
                          <w:sz w:val="18"/>
                          <w:szCs w:val="18"/>
                        </w:rPr>
                        <w:t>Browse to the folder where the Add-In file is located.</w:t>
                      </w:r>
                    </w:p>
                    <w:p w:rsidRPr="00D50E84" w:rsidR="00B901E3" w:rsidP="00B901E3" w:rsidRDefault="00B901E3" w14:paraId="176B156E" w14:textId="77777777">
                      <w:pPr>
                        <w:pStyle w:val="Caption"/>
                        <w:rPr>
                          <w:rFonts w:eastAsia="Calibri" w:cs="Arial"/>
                          <w:noProof/>
                          <w:color w:val="000000" w:themeColor="text1"/>
                          <w:kern w:val="28"/>
                        </w:rPr>
                      </w:pPr>
                    </w:p>
                  </w:txbxContent>
                </v:textbox>
                <w10:anchorlock/>
              </v:shape>
            </w:pict>
          </mc:Fallback>
        </mc:AlternateContent>
      </w:r>
    </w:p>
    <w:p w:rsidRPr="00A82918" w:rsidR="00B901E3" w:rsidP="007937CE" w:rsidRDefault="00B901E3" w14:paraId="1ABE822A"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Pr>
          <w:rFonts w:eastAsia="Calibri" w:cs="Arial"/>
          <w:bCs/>
          <w:snapToGrid w:val="0"/>
          <w:color w:val="000000"/>
          <w:kern w:val="28"/>
        </w:rPr>
        <w:t>dd-In Manager and restart ArcGIS Pro</w:t>
      </w:r>
      <w:r w:rsidRPr="00A82918">
        <w:rPr>
          <w:rFonts w:eastAsia="Calibri" w:cs="Arial"/>
          <w:bCs/>
          <w:snapToGrid w:val="0"/>
          <w:color w:val="000000"/>
          <w:kern w:val="28"/>
        </w:rPr>
        <w:t>.</w:t>
      </w:r>
    </w:p>
    <w:p w:rsidRPr="00A82918" w:rsidR="00B901E3" w:rsidP="007937CE" w:rsidRDefault="00B901E3" w14:paraId="19944C71"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rsidRPr="00A82918" w:rsidR="00B901E3" w:rsidP="007937CE" w:rsidRDefault="00B901E3" w14:paraId="694553F4" w14:textId="40ED6AA5">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Check whether</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Pr>
          <w:rFonts w:eastAsia="Calibri" w:cs="Arial"/>
          <w:bCs/>
          <w:snapToGrid w:val="0"/>
          <w:color w:val="000000"/>
          <w:kern w:val="28"/>
        </w:rPr>
        <w:t>ogether with this user manual).</w:t>
      </w:r>
    </w:p>
    <w:p w:rsidRPr="00A82918" w:rsidR="00B901E3" w:rsidP="00B901E3" w:rsidRDefault="00B901E3" w14:paraId="23B2ADBB" w14:textId="77777777">
      <w:pPr>
        <w:pStyle w:val="ListParagraph"/>
        <w:tabs>
          <w:tab w:val="left" w:pos="2263"/>
        </w:tabs>
        <w:ind w:left="1440"/>
        <w:rPr>
          <w:rFonts w:eastAsia="Calibri" w:cs="Arial"/>
          <w:bCs/>
          <w:snapToGrid w:val="0"/>
          <w:color w:val="000000"/>
          <w:kern w:val="28"/>
        </w:rPr>
      </w:pPr>
      <w:r w:rsidRPr="00A82918">
        <w:rPr>
          <w:noProof/>
          <w:lang w:eastAsia="en-US"/>
        </w:rPr>
        <w:lastRenderedPageBreak/>
        <w:drawing>
          <wp:inline distT="0" distB="0" distL="0" distR="0" wp14:anchorId="5C11E795" wp14:editId="6AC639E5">
            <wp:extent cx="4630650" cy="2355119"/>
            <wp:effectExtent l="0" t="0" r="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30650" cy="2355119"/>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0CC1B6EE" wp14:editId="7E937D35">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6A50FBCD" w14:textId="2B5A0D8F">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id="Text Box 59" style="width:408.75pt;height:35.25pt;visibility:visible;mso-wrap-style:square;mso-left-percent:-10001;mso-top-percent:-10001;mso-position-horizontal:absolute;mso-position-horizontal-relative:char;mso-position-vertical:absolute;mso-position-vertical-relative:line;mso-left-percent:-10001;mso-top-percent:-10001;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w14:anchorId="0CC1B6EE">
                <v:textbox inset="0,2mm,0,0">
                  <w:txbxContent>
                    <w:p w:rsidRPr="00661B87" w:rsidR="00B901E3" w:rsidP="00B901E3" w:rsidRDefault="00B901E3" w14:paraId="6A50FBCD" w14:textId="2B5A0D8F">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v:textbox>
                <w10:anchorlock/>
              </v:shape>
            </w:pict>
          </mc:Fallback>
        </mc:AlternateContent>
      </w:r>
    </w:p>
    <w:p w:rsidRPr="00A82918" w:rsidR="00B901E3" w:rsidP="00B901E3" w:rsidRDefault="00B901E3" w14:paraId="18BF9C9A" w14:textId="77777777">
      <w:pPr>
        <w:pStyle w:val="ListParagraph"/>
        <w:tabs>
          <w:tab w:val="left" w:pos="2263"/>
        </w:tabs>
        <w:ind w:left="1440"/>
        <w:rPr>
          <w:rFonts w:eastAsia="Calibri" w:cs="Arial"/>
          <w:bCs/>
          <w:snapToGrid w:val="0"/>
          <w:color w:val="000000"/>
          <w:kern w:val="28"/>
        </w:rPr>
      </w:pPr>
    </w:p>
    <w:p w:rsidRPr="00A82918" w:rsidR="00B901E3" w:rsidP="007937CE" w:rsidRDefault="00B901E3" w14:paraId="09E7863B" w14:textId="77777777">
      <w:pPr>
        <w:pStyle w:val="ListParagraph"/>
        <w:numPr>
          <w:ilvl w:val="1"/>
          <w:numId w:val="26"/>
        </w:numPr>
        <w:tabs>
          <w:tab w:val="left" w:pos="2263"/>
        </w:tabs>
        <w:contextualSpacing/>
        <w:jc w:val="left"/>
        <w:rPr>
          <w:rFonts w:eastAsia="Calibri" w:cs="Arial"/>
          <w:bCs/>
          <w:snapToGrid w:val="0"/>
          <w:color w:val="000000"/>
          <w:kern w:val="28"/>
        </w:rPr>
      </w:pPr>
      <w:bookmarkStart w:name="_Ref393273040" w:id="5"/>
      <w:r w:rsidRPr="00A82918">
        <w:rPr>
          <w:rFonts w:eastAsia="Calibri" w:cs="Arial"/>
          <w:bCs/>
          <w:snapToGrid w:val="0"/>
          <w:color w:val="000000"/>
          <w:kern w:val="28"/>
        </w:rPr>
        <w:t>To install the certificate, please perform the following steps:</w:t>
      </w:r>
    </w:p>
    <w:p w:rsidRPr="00A82918" w:rsidR="00B901E3" w:rsidP="007937CE" w:rsidRDefault="00B901E3" w14:paraId="12154773"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5"/>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B3755A8" wp14:editId="14DE1488">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26C65AAF" wp14:editId="2291A4AC">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B4EADC9" w14:textId="77777777">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id="Text Box 58" style="width:228.75pt;height:20.35pt;visibility:visible;mso-wrap-style:square;mso-left-percent:-10001;mso-top-percent:-10001;mso-position-horizontal:absolute;mso-position-horizontal-relative:char;mso-position-vertical:absolute;mso-position-vertical-relative:line;mso-left-percent:-10001;mso-top-percent:-10001;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w14:anchorId="26C65AAF">
                <v:textbox style="mso-fit-shape-to-text:t" inset="0,0,0,0">
                  <w:txbxContent>
                    <w:p w:rsidRPr="00661B87" w:rsidR="00B901E3" w:rsidP="00B901E3" w:rsidRDefault="00B901E3" w14:paraId="7B4EADC9" w14:textId="77777777">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rsidRPr="00A82918" w:rsidR="00B901E3" w:rsidP="007937CE" w:rsidRDefault="00B901E3" w14:paraId="5562BB3A"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48671DB2" wp14:editId="36EB0CE2">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7259FE0F" wp14:editId="01747BFD">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561B3F98" w14:textId="77777777">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id="Text Box 55" style="width:252pt;height:20.35pt;visibility:visible;mso-wrap-style:square;mso-left-percent:-10001;mso-top-percent:-10001;mso-position-horizontal:absolute;mso-position-horizontal-relative:char;mso-position-vertical:absolute;mso-position-vertical-relative:line;mso-left-percent:-10001;mso-top-percent:-10001;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w14:anchorId="7259FE0F">
                <v:textbox style="mso-fit-shape-to-text:t" inset="0,2mm,0,0">
                  <w:txbxContent>
                    <w:p w:rsidRPr="00661B87" w:rsidR="00B901E3" w:rsidP="00B901E3" w:rsidRDefault="00B901E3" w14:paraId="561B3F98" w14:textId="77777777">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rsidRPr="00A82918" w:rsidR="00B901E3" w:rsidP="00B901E3" w:rsidRDefault="00B901E3" w14:paraId="47B57F9B" w14:textId="77777777">
      <w:pPr>
        <w:tabs>
          <w:tab w:val="left" w:pos="2263"/>
        </w:tabs>
        <w:rPr>
          <w:rFonts w:eastAsia="Calibri" w:cs="Arial"/>
          <w:bCs/>
          <w:snapToGrid w:val="0"/>
          <w:color w:val="000000"/>
          <w:kern w:val="28"/>
        </w:rPr>
      </w:pPr>
    </w:p>
    <w:p w:rsidRPr="00A82918" w:rsidR="00B901E3" w:rsidP="007937CE" w:rsidRDefault="00B901E3" w14:paraId="18ED277E"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6CC55A2C" wp14:editId="6A212BD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cs="Arial" w:eastAsiaTheme="minorEastAsia"/>
          <w:noProof/>
          <w:lang w:eastAsia="en-US"/>
        </w:rPr>
        <mc:AlternateContent>
          <mc:Choice Requires="wps">
            <w:drawing>
              <wp:inline distT="0" distB="0" distL="0" distR="0" wp14:anchorId="159BC507" wp14:editId="13E262EE">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B831CF8" w14:textId="77777777">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id="Text Box 54" style="width:342pt;height:26.2pt;visibility:visible;mso-wrap-style:square;mso-left-percent:-10001;mso-top-percent:-10001;mso-position-horizontal:absolute;mso-position-horizontal-relative:char;mso-position-vertical:absolute;mso-position-vertical-relative:line;mso-left-percent:-10001;mso-top-percent:-10001;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w14:anchorId="159BC507">
                <v:textbox inset="0,0,0,0">
                  <w:txbxContent>
                    <w:p w:rsidRPr="00661B87" w:rsidR="00B901E3" w:rsidP="00B901E3" w:rsidRDefault="00B901E3" w14:paraId="7B831CF8" w14:textId="77777777">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rsidRPr="0061286C" w:rsidR="00B901E3" w:rsidP="007937CE" w:rsidRDefault="00B901E3" w14:paraId="5D10B981" w14:textId="77777777">
      <w:pPr>
        <w:pStyle w:val="ListParagraph"/>
        <w:keepNext/>
        <w:numPr>
          <w:ilvl w:val="1"/>
          <w:numId w:val="26"/>
        </w:numPr>
        <w:tabs>
          <w:tab w:val="left" w:pos="2263"/>
        </w:tabs>
        <w:contextualSpacing/>
        <w:jc w:val="left"/>
        <w:rPr>
          <w:rFonts w:cs="Arial"/>
        </w:rPr>
      </w:pPr>
      <w:r>
        <w:rPr>
          <w:rFonts w:cs="Arial"/>
        </w:rPr>
        <w:t>Start ArcGIS Pro</w:t>
      </w:r>
      <w:r w:rsidRPr="0061286C">
        <w:rPr>
          <w:rFonts w:cs="Arial"/>
        </w:rPr>
        <w:t>.</w:t>
      </w:r>
    </w:p>
    <w:p w:rsidRPr="0061286C" w:rsidR="00B901E3" w:rsidP="007937CE" w:rsidRDefault="00B901E3" w14:paraId="65A9748F" w14:textId="77777777">
      <w:pPr>
        <w:pStyle w:val="ListParagraph"/>
        <w:keepNext/>
        <w:numPr>
          <w:ilvl w:val="1"/>
          <w:numId w:val="26"/>
        </w:numPr>
        <w:tabs>
          <w:tab w:val="left" w:pos="2263"/>
        </w:tabs>
        <w:contextualSpacing/>
        <w:jc w:val="left"/>
        <w:rPr>
          <w:rFonts w:cs="Arial"/>
        </w:rPr>
      </w:pPr>
      <w:r w:rsidRPr="0061286C">
        <w:rPr>
          <w:rFonts w:cs="Arial"/>
        </w:rPr>
        <w:t xml:space="preserve">Select menu: </w:t>
      </w:r>
      <w:r>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rsidRPr="0061286C" w:rsidR="00B901E3" w:rsidP="007937CE" w:rsidRDefault="00B901E3" w14:paraId="30E984F7" w14:textId="17A6826F">
      <w:pPr>
        <w:pStyle w:val="ListParagraph"/>
        <w:keepNext/>
        <w:numPr>
          <w:ilvl w:val="1"/>
          <w:numId w:val="26"/>
        </w:numPr>
        <w:tabs>
          <w:tab w:val="left" w:pos="2263"/>
        </w:tabs>
        <w:contextualSpacing/>
        <w:jc w:val="left"/>
        <w:rPr>
          <w:rFonts w:cs="Arial"/>
        </w:rPr>
      </w:pPr>
      <w:r w:rsidRPr="0061286C">
        <w:rPr>
          <w:rFonts w:cs="Arial"/>
        </w:rPr>
        <w:t xml:space="preserve">Check if </w:t>
      </w:r>
      <w:r>
        <w:rPr>
          <w:rFonts w:cs="Arial"/>
        </w:rPr>
        <w:t>Street Smart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Pr="002743B0" w:rsidR="002743B0">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EF9FF94" wp14:editId="638A6C58">
            <wp:extent cx="4913167" cy="2498806"/>
            <wp:effectExtent l="0" t="0" r="190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167" cy="2498806"/>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20429929" wp14:editId="35FA87F9">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1972249E" w14:textId="61C2AEEA">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id="Text Box 53" style="width:426.75pt;height:39pt;visibility:visible;mso-wrap-style:square;mso-left-percent:-10001;mso-top-percent:-10001;mso-position-horizontal:absolute;mso-position-horizontal-relative:char;mso-position-vertical:absolute;mso-position-vertical-relative:line;mso-left-percent:-10001;mso-top-percent:-10001;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w14:anchorId="20429929">
                <v:textbox inset="0,2mm,0,0">
                  <w:txbxContent>
                    <w:p w:rsidRPr="00661B87" w:rsidR="00B901E3" w:rsidP="00B901E3" w:rsidRDefault="00B901E3" w14:paraId="1972249E" w14:textId="61C2AEEA">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v:textbox>
                <w10:anchorlock/>
              </v:shape>
            </w:pict>
          </mc:Fallback>
        </mc:AlternateContent>
      </w:r>
    </w:p>
    <w:p w:rsidRPr="00A82918" w:rsidR="00B901E3" w:rsidP="32EAB875" w:rsidRDefault="00B901E3" w14:paraId="099ECA9B" w14:textId="77777777">
      <w:pPr>
        <w:pStyle w:val="ListParagraph"/>
        <w:numPr>
          <w:ilvl w:val="0"/>
          <w:numId w:val="26"/>
        </w:numPr>
        <w:tabs>
          <w:tab w:val="left" w:pos="2263"/>
        </w:tabs>
        <w:spacing/>
        <w:contextualSpacing/>
        <w:jc w:val="center"/>
        <w:rPr>
          <w:rFonts w:eastAsia="Calibri" w:cs="Arial"/>
          <w:snapToGrid w:val="0"/>
          <w:color w:val="000000"/>
          <w:kern w:val="28"/>
        </w:rPr>
      </w:pPr>
      <w:bookmarkStart w:name="_Ref393274990" w:id="6"/>
      <w:r w:rsidRPr="32EAB875" w:rsidR="748CA451">
        <w:rPr>
          <w:rFonts w:eastAsia="Calibri" w:cs="Arial"/>
          <w:snapToGrid w:val="0"/>
          <w:color w:val="000000"/>
          <w:kern w:val="28"/>
        </w:rPr>
        <w:t>If you start ArcGIS Pro</w:t>
      </w:r>
      <w:r w:rsidRPr="32EAB875" w:rsidR="748CA451">
        <w:rPr>
          <w:rFonts w:eastAsia="Calibri" w:cs="Arial"/>
          <w:snapToGrid w:val="0"/>
          <w:color w:val="000000"/>
          <w:kern w:val="28"/>
        </w:rPr>
        <w:t xml:space="preserve"> for the first time after installing the Add-In, you will be shown the agreement form. Mark ‘</w:t>
      </w:r>
      <w:r w:rsidRPr="32EAB875" w:rsidR="748CA451">
        <w:rPr>
          <w:rFonts w:eastAsia="Calibri" w:cs="Arial"/>
          <w:i w:val="1"/>
          <w:iCs w:val="1"/>
          <w:snapToGrid w:val="0"/>
          <w:color w:val="000000"/>
          <w:kern w:val="28"/>
        </w:rPr>
        <w:t>I have read and agree to the terms of use</w:t>
      </w:r>
      <w:r w:rsidRPr="32EAB875" w:rsidR="748CA451">
        <w:rPr>
          <w:rFonts w:eastAsia="Calibri" w:cs="Arial"/>
          <w:snapToGrid w:val="0"/>
          <w:color w:val="000000"/>
          <w:kern w:val="28"/>
        </w:rPr>
        <w:t>’ as checked and click &lt;</w:t>
      </w:r>
      <w:r w:rsidRPr="32EAB875" w:rsidR="748CA451">
        <w:rPr>
          <w:rFonts w:eastAsia="Calibri" w:cs="Arial"/>
          <w:i w:val="1"/>
          <w:iCs w:val="1"/>
          <w:snapToGrid w:val="0"/>
          <w:color w:val="000000"/>
          <w:kern w:val="28"/>
        </w:rPr>
        <w:t>OK</w:t>
      </w:r>
      <w:r w:rsidRPr="32EAB875" w:rsidR="748CA451">
        <w:rPr>
          <w:rFonts w:eastAsia="Calibri" w:cs="Arial"/>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673F1945" wp14:editId="4DD8B498">
            <wp:extent cx="4030959" cy="2708550"/>
            <wp:effectExtent l="0" t="0" r="0" b="0"/>
            <wp:docPr id="105" name="Picture 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4030959" cy="2708550"/>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5A3CE70" wp14:editId="68337A53">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86A4BF5" w14:textId="77777777">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id="Text Box 51" style="width:186pt;height:20.25pt;visibility:visible;mso-wrap-style:square;mso-left-percent:-10001;mso-top-percent:-10001;mso-position-horizontal:absolute;mso-position-horizontal-relative:char;mso-position-vertical:absolute;mso-position-vertical-relative:line;mso-left-percent:-10001;mso-top-percent:-10001;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w14:anchorId="35A3CE70">
                <v:textbox inset="0,2mm,0,0">
                  <w:txbxContent>
                    <w:p w:rsidRPr="00661B87" w:rsidR="00B901E3" w:rsidP="00B901E3" w:rsidRDefault="00B901E3" w14:paraId="786A4BF5" w14:textId="77777777">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rsidRPr="00A82918" w:rsidR="00B901E3" w:rsidP="00B901E3" w:rsidRDefault="00B901E3" w14:paraId="2BCF4BBD" w14:textId="77777777">
      <w:pPr>
        <w:pStyle w:val="ListParagraph"/>
        <w:tabs>
          <w:tab w:val="left" w:pos="2263"/>
        </w:tabs>
        <w:rPr>
          <w:rFonts w:eastAsia="Calibri" w:cs="Arial"/>
          <w:bCs/>
          <w:snapToGrid w:val="0"/>
          <w:color w:val="000000"/>
          <w:kern w:val="28"/>
        </w:rPr>
      </w:pPr>
    </w:p>
    <w:bookmarkEnd w:id="6"/>
    <w:p w:rsidRPr="00A82918" w:rsidR="00B901E3" w:rsidP="007937CE" w:rsidRDefault="00B901E3" w14:paraId="4A996AAD" w14:textId="6B8E05B9">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Street Smart for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19E8A19D" wp14:editId="43AE06BE">
            <wp:extent cx="1038225" cy="3217836"/>
            <wp:effectExtent l="0" t="0" r="0" b="190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39633" cy="3222198"/>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hAnsiTheme="minorHAnsi" w:eastAsiaTheme="minorHAnsi" w:cstheme="minorBidi"/>
          <w:noProof/>
          <w:lang w:eastAsia="en-US"/>
        </w:rPr>
        <mc:AlternateContent>
          <mc:Choice Requires="wps">
            <w:drawing>
              <wp:inline distT="0" distB="0" distL="0" distR="0" wp14:anchorId="0FC4931B" wp14:editId="034C36C6">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A733DE" w14:paraId="57899C58" w14:textId="3F0D2770">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id="Text Box 50" style="width:410.25pt;height:31.5pt;visibility:visible;mso-wrap-style:square;mso-left-percent:-10001;mso-top-percent:-10001;mso-position-horizontal:absolute;mso-position-horizontal-relative:char;mso-position-vertical:absolute;mso-position-vertical-relative:line;mso-left-percent:-10001;mso-top-percent:-10001;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w14:anchorId="0FC4931B">
                <v:textbox inset="0,0,0,0">
                  <w:txbxContent>
                    <w:p w:rsidRPr="00661B87" w:rsidR="00B901E3" w:rsidP="00B901E3" w:rsidRDefault="00A733DE" w14:paraId="57899C58" w14:textId="3F0D2770">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v:textbox>
                <w10:anchorlock/>
              </v:shape>
            </w:pict>
          </mc:Fallback>
        </mc:AlternateContent>
      </w:r>
    </w:p>
    <w:p w:rsidRPr="00A82918" w:rsidR="00B901E3" w:rsidP="007937CE" w:rsidRDefault="00B901E3" w14:paraId="7A9E4097" w14:textId="77777777">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rsidRPr="00A82918" w:rsidR="00B901E3" w:rsidP="32EAB875" w:rsidRDefault="00B901E3" w14:paraId="2420E794" w14:textId="77777777">
      <w:pPr>
        <w:pStyle w:val="ListParagraph"/>
        <w:numPr>
          <w:ilvl w:val="0"/>
          <w:numId w:val="26"/>
        </w:numPr>
        <w:tabs>
          <w:tab w:val="left" w:pos="2263"/>
        </w:tabs>
        <w:spacing/>
        <w:contextualSpacing/>
        <w:jc w:val="left"/>
        <w:rPr>
          <w:rFonts w:eastAsia="Calibri" w:cs="Arial"/>
          <w:snapToGrid w:val="0"/>
          <w:color w:val="000000"/>
          <w:kern w:val="28"/>
        </w:rPr>
      </w:pPr>
      <w:r w:rsidRPr="32EAB875" w:rsidR="748CA451">
        <w:rPr>
          <w:rFonts w:eastAsia="Calibri" w:cs="Arial"/>
          <w:snapToGrid w:val="0"/>
          <w:color w:val="000000"/>
          <w:kern w:val="28"/>
        </w:rPr>
        <w:t xml:space="preserve">If you use a proxy server, you can enable </w:t>
      </w:r>
      <w:r w:rsidRPr="32EAB875" w:rsidR="748CA451">
        <w:rPr>
          <w:rFonts w:eastAsia="Calibri" w:cs="Arial"/>
          <w:i w:val="1"/>
          <w:iCs w:val="1"/>
          <w:snapToGrid w:val="0"/>
          <w:color w:val="000000"/>
          <w:kern w:val="28"/>
        </w:rPr>
        <w:t>Use a proxy server</w:t>
      </w:r>
      <w:r w:rsidRPr="32EAB875" w:rsidR="748CA451">
        <w:rPr>
          <w:rFonts w:eastAsia="Calibri" w:cs="Arial"/>
          <w:snapToGrid w:val="0"/>
          <w:color w:val="000000"/>
          <w:kern w:val="28"/>
        </w:rPr>
        <w:t xml:space="preserve"> and enter th</w:t>
      </w:r>
      <w:r w:rsidRPr="32EAB875" w:rsidR="748CA451">
        <w:rPr>
          <w:rFonts w:eastAsia="Calibri" w:cs="Arial"/>
          <w:snapToGrid w:val="0"/>
          <w:color w:val="000000"/>
          <w:kern w:val="28"/>
        </w:rPr>
        <w:t>e data about your proxy server.</w:t>
      </w:r>
      <w:r w:rsidRPr="00A82918">
        <w:rPr>
          <w:rFonts w:eastAsia="Calibri" w:cs="Arial"/>
          <w:bCs/>
          <w:snapToGrid w:val="0"/>
          <w:color w:val="000000"/>
          <w:kern w:val="28"/>
        </w:rPr>
        <w:br/>
      </w:r>
      <w:r w:rsidRPr="32EAB875" w:rsidR="748CA451">
        <w:rPr>
          <w:rFonts w:eastAsia="Calibri" w:cs="Arial"/>
          <w:color w:val="000000"/>
          <w:kern w:val="28"/>
        </w:rPr>
        <w:t xml:space="preserve"> </w:t>
      </w:r>
      <w:r w:rsidRPr="00A82918">
        <w:rPr>
          <w:rFonts w:eastAsia="Calibri" w:cs="Arial"/>
          <w:bCs/>
          <w:noProof/>
          <w:color w:val="000000"/>
          <w:kern w:val="28"/>
          <w:lang w:eastAsia="en-US"/>
        </w:rPr>
        <w:drawing>
          <wp:inline distT="0" distB="0" distL="0" distR="0" wp14:anchorId="1DDDF3BE" wp14:editId="74A12D0D">
            <wp:extent cx="3847882" cy="2588851"/>
            <wp:effectExtent l="0" t="0" r="0" b="0"/>
            <wp:docPr id="135" name="Picture 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3847882" cy="2588851"/>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45306A3" wp14:editId="70327CC5">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952C48" w14:paraId="09EC23D4" w14:textId="5805B4A4">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Pr="00661B87" w:rsidR="00B901E3">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id="Text Box 47" style="width:390.75pt;height:34.6pt;visibility:visible;mso-wrap-style:square;mso-left-percent:-10001;mso-top-percent:-10001;mso-position-horizontal:absolute;mso-position-horizontal-relative:char;mso-position-vertical:absolute;mso-position-vertical-relative:line;mso-left-percent:-10001;mso-top-percent:-10001;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w14:anchorId="345306A3">
                <v:textbox inset="0,2mm,0,0">
                  <w:txbxContent>
                    <w:p w:rsidRPr="00661B87" w:rsidR="00B901E3" w:rsidP="00B901E3" w:rsidRDefault="00952C48" w14:paraId="09EC23D4" w14:textId="5805B4A4">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Pr="00661B87" w:rsidR="00B901E3">
                        <w:rPr>
                          <w:i/>
                          <w:color w:val="000000" w:themeColor="text1"/>
                          <w:sz w:val="18"/>
                          <w:szCs w:val="18"/>
                        </w:rPr>
                        <w:t xml:space="preserve"> Add-In window, Configuration tab.</w:t>
                      </w:r>
                    </w:p>
                  </w:txbxContent>
                </v:textbox>
                <w10:anchorlock/>
              </v:shape>
            </w:pict>
          </mc:Fallback>
        </mc:AlternateContent>
      </w:r>
    </w:p>
    <w:p w:rsidRPr="00A82918" w:rsidR="00B901E3" w:rsidP="007937CE" w:rsidRDefault="00B901E3" w14:paraId="1D60E306" w14:textId="77777777">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rsidRPr="00A82918" w:rsidR="00B901E3" w:rsidP="6455372E" w:rsidRDefault="00B901E3" w14:paraId="28F210E2" w14:textId="77777777">
      <w:pPr>
        <w:pStyle w:val="ListParagraph"/>
        <w:numPr>
          <w:ilvl w:val="0"/>
          <w:numId w:val="26"/>
        </w:numPr>
        <w:tabs>
          <w:tab w:val="left" w:pos="2263"/>
        </w:tabs>
        <w:spacing/>
        <w:contextualSpacing/>
        <w:jc w:val="left"/>
        <w:rPr>
          <w:rFonts w:eastAsia="Calibri" w:cs="Arial"/>
          <w:snapToGrid w:val="0"/>
          <w:color w:val="000000"/>
          <w:kern w:val="28"/>
        </w:rPr>
      </w:pPr>
      <w:r w:rsidRPr="31039881" w:rsidR="4B5C6EB4">
        <w:rPr>
          <w:rFonts w:eastAsia="Calibri" w:cs="Arial"/>
          <w:snapToGrid w:val="0"/>
          <w:color w:val="000000"/>
          <w:kern w:val="28"/>
        </w:rPr>
        <w:t xml:space="preserve">Select the </w:t>
      </w:r>
      <w:r w:rsidRPr="6455372E" w:rsidR="4B5C6EB4">
        <w:rPr>
          <w:rFonts w:eastAsia="Calibri" w:cs="Arial"/>
          <w:i w:val="1"/>
          <w:iCs w:val="1"/>
          <w:snapToGrid w:val="0"/>
          <w:color w:val="000000"/>
          <w:kern w:val="28"/>
        </w:rPr>
        <w:t>Login</w:t>
      </w:r>
      <w:r w:rsidRPr="31039881" w:rsidR="4B5C6EB4">
        <w:rPr>
          <w:rFonts w:eastAsia="Calibri" w:cs="Arial"/>
          <w:snapToGrid w:val="0"/>
          <w:color w:val="000000"/>
          <w:kern w:val="28"/>
        </w:rPr>
        <w:t xml:space="preserve"> tab. </w:t>
      </w:r>
    </w:p>
    <w:p w:rsidR="1C99C297" w:rsidP="6455372E" w:rsidRDefault="1C99C297" w14:paraId="460C60EE" w14:textId="47B2564C">
      <w:pPr>
        <w:tabs>
          <w:tab w:val="left" w:leader="none" w:pos="2263"/>
        </w:tabs>
        <w:spacing/>
        <w:contextualSpacing/>
        <w:jc w:val="center"/>
      </w:pPr>
      <w:r w:rsidR="0CB95BDB">
        <w:drawing>
          <wp:inline wp14:editId="24C74000" wp14:anchorId="480C5576">
            <wp:extent cx="3486207" cy="2381172"/>
            <wp:effectExtent l="0" t="0" r="0" b="0"/>
            <wp:docPr id="1789688269" name="" title=""/>
            <wp:cNvGraphicFramePr>
              <a:graphicFrameLocks noChangeAspect="1"/>
            </wp:cNvGraphicFramePr>
            <a:graphic>
              <a:graphicData uri="http://schemas.openxmlformats.org/drawingml/2006/picture">
                <pic:pic>
                  <pic:nvPicPr>
                    <pic:cNvPr id="0" name=""/>
                    <pic:cNvPicPr/>
                  </pic:nvPicPr>
                  <pic:blipFill>
                    <a:blip r:embed="R0a3c1554de3b40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86207" cy="2381172"/>
                    </a:xfrm>
                    <a:prstGeom prst="rect">
                      <a:avLst/>
                    </a:prstGeom>
                  </pic:spPr>
                </pic:pic>
              </a:graphicData>
            </a:graphic>
          </wp:inline>
        </w:drawing>
      </w:r>
    </w:p>
    <w:p w:rsidRPr="00661B87" w:rsidR="000C3492" w:rsidP="6455372E" w:rsidRDefault="000C3492" w14:paraId="3F8AA7CA" w14:textId="04E2585A">
      <w:pPr>
        <w:pStyle w:val="ListParagraph"/>
        <w:numPr>
          <w:ilvl w:val="0"/>
          <w:numId w:val="26"/>
        </w:numPr>
        <w:tabs>
          <w:tab w:val="left" w:leader="none" w:pos="2263"/>
        </w:tabs>
        <w:spacing/>
        <w:contextualSpacing/>
        <w:jc w:val="left"/>
        <w:rPr>
          <w:rFonts w:eastAsia="Calibri" w:cs="Arial"/>
          <w:color w:val="000000" w:themeColor="text1" w:themeTint="FF" w:themeShade="FF"/>
        </w:rPr>
      </w:pPr>
      <w:r w:rsidRPr="6455372E" w:rsidR="075D9032">
        <w:rPr>
          <w:noProof w:val="0"/>
          <w:lang w:val="en-US"/>
        </w:rPr>
        <w:t>Now you can enter a Username and Password and click on button Log in to log in using Basic Authentication, or you can click "Log in with SSO" to log in using OAuth Authentication.</w:t>
      </w:r>
    </w:p>
    <w:p w:rsidRPr="00661B87" w:rsidR="000C3492" w:rsidP="6455372E" w:rsidRDefault="000C3492" w14:paraId="43ACF311" w14:textId="428A0FFB">
      <w:pPr>
        <w:pStyle w:val="ListParagraph"/>
        <w:numPr>
          <w:ilvl w:val="0"/>
          <w:numId w:val="41"/>
        </w:numPr>
        <w:tabs>
          <w:tab w:val="left" w:leader="none" w:pos="2263"/>
        </w:tabs>
        <w:spacing/>
        <w:contextualSpacing/>
        <w:jc w:val="left"/>
        <w:rPr/>
      </w:pPr>
      <w:r w:rsidRPr="6455372E" w:rsidR="62F807E5">
        <w:rPr>
          <w:noProof w:val="0"/>
          <w:lang w:val="en-US"/>
        </w:rPr>
        <w:t>If user chose Basic Authentication and tried to log in using a username and password, you would receive a "Login failed" notification if you entered an incorrect username and/or password. However, if everything is entered correctly, this window will open, and you will receive a "Login successful" notification.</w:t>
      </w:r>
      <w:r w:rsidR="62F807E5">
        <w:drawing>
          <wp:inline wp14:editId="60CBBCB9" wp14:anchorId="13FFA3C7">
            <wp:extent cx="4799471" cy="2988958"/>
            <wp:effectExtent l="0" t="0" r="0" b="0"/>
            <wp:docPr id="1353035233" name="" title=""/>
            <wp:cNvGraphicFramePr>
              <a:graphicFrameLocks noChangeAspect="1"/>
            </wp:cNvGraphicFramePr>
            <a:graphic>
              <a:graphicData uri="http://schemas.openxmlformats.org/drawingml/2006/picture">
                <pic:pic>
                  <pic:nvPicPr>
                    <pic:cNvPr id="0" name=""/>
                    <pic:cNvPicPr/>
                  </pic:nvPicPr>
                  <pic:blipFill>
                    <a:blip r:embed="Rbe8b254b83624660">
                      <a:extLst>
                        <a:ext xmlns:a="http://schemas.openxmlformats.org/drawingml/2006/main" uri="{28A0092B-C50C-407E-A947-70E740481C1C}">
                          <a14:useLocalDpi val="0"/>
                        </a:ext>
                      </a:extLst>
                    </a:blip>
                    <a:stretch>
                      <a:fillRect/>
                    </a:stretch>
                  </pic:blipFill>
                  <pic:spPr>
                    <a:xfrm>
                      <a:off x="0" y="0"/>
                      <a:ext cx="4799471" cy="2988958"/>
                    </a:xfrm>
                    <a:prstGeom prst="rect">
                      <a:avLst/>
                    </a:prstGeom>
                  </pic:spPr>
                </pic:pic>
              </a:graphicData>
            </a:graphic>
          </wp:inline>
        </w:drawing>
      </w:r>
    </w:p>
    <w:p w:rsidRPr="00661B87" w:rsidR="000C3492" w:rsidP="6455372E" w:rsidRDefault="000C3492" w14:paraId="7937411A" w14:textId="67B63878">
      <w:pPr>
        <w:pStyle w:val="ListParagraph"/>
        <w:tabs>
          <w:tab w:val="left" w:leader="none" w:pos="2263"/>
        </w:tabs>
        <w:spacing/>
        <w:ind w:left="720"/>
        <w:contextualSpacing/>
        <w:jc w:val="left"/>
        <w:rPr>
          <w:rFonts w:ascii="Segoe UI" w:hAnsi="Segoe UI" w:eastAsia="Segoe UI" w:cs="Segoe UI"/>
          <w:b w:val="0"/>
          <w:bCs w:val="0"/>
          <w:i w:val="0"/>
          <w:iCs w:val="0"/>
          <w:caps w:val="0"/>
          <w:smallCaps w:val="0"/>
          <w:noProof w:val="0"/>
          <w:color w:val="172B4D"/>
          <w:sz w:val="24"/>
          <w:szCs w:val="24"/>
          <w:lang w:val="en-US"/>
        </w:rPr>
      </w:pPr>
    </w:p>
    <w:p w:rsidRPr="00661B87" w:rsidR="000C3492" w:rsidP="6455372E" w:rsidRDefault="000C3492" w14:paraId="353685E7" w14:textId="6DA0CECB">
      <w:pPr>
        <w:pStyle w:val="ListParagraph"/>
        <w:tabs>
          <w:tab w:val="left" w:leader="none" w:pos="2263"/>
        </w:tabs>
        <w:spacing/>
        <w:ind w:left="1080"/>
        <w:contextualSpacing/>
        <w:jc w:val="left"/>
      </w:pPr>
    </w:p>
    <w:p w:rsidRPr="00661B87" w:rsidR="000C3492" w:rsidP="6455372E" w:rsidRDefault="000C3492" w14:paraId="34A140DE" w14:textId="3872B9D7">
      <w:pPr>
        <w:pStyle w:val="ListParagraph"/>
        <w:numPr>
          <w:ilvl w:val="0"/>
          <w:numId w:val="41"/>
        </w:numPr>
        <w:tabs>
          <w:tab w:val="left" w:leader="none" w:pos="2263"/>
        </w:tabs>
        <w:spacing/>
        <w:contextualSpacing/>
        <w:jc w:val="left"/>
        <w:rPr/>
      </w:pPr>
      <w:r w:rsidR="62F807E5">
        <w:rPr/>
        <w:t>If user chose OAuth Authentication and tried to log in using Log in with SSO button, the Add-In will redirect user to the configured OAuth provider.</w:t>
      </w:r>
    </w:p>
    <w:p w:rsidRPr="00661B87" w:rsidR="000C3492" w:rsidP="6455372E" w:rsidRDefault="000C3492" w14:paraId="2EA9CACC" w14:textId="50C1E97B">
      <w:pPr>
        <w:pStyle w:val="ListParagraph"/>
        <w:tabs>
          <w:tab w:val="left" w:leader="none" w:pos="2263"/>
        </w:tabs>
        <w:spacing/>
        <w:ind w:left="720"/>
        <w:contextualSpacing/>
        <w:jc w:val="center"/>
      </w:pPr>
    </w:p>
    <w:p w:rsidRPr="00661B87" w:rsidR="000C3492" w:rsidP="6455372E" w:rsidRDefault="000C3492" w14:paraId="079A64D6" w14:textId="4A8173D5">
      <w:pPr>
        <w:pStyle w:val="ListParagraph"/>
        <w:tabs>
          <w:tab w:val="left" w:leader="none" w:pos="2263"/>
        </w:tabs>
        <w:spacing/>
        <w:ind w:left="720"/>
        <w:contextualSpacing/>
        <w:jc w:val="center"/>
      </w:pPr>
      <w:r w:rsidR="62F807E5">
        <w:drawing>
          <wp:inline wp14:editId="72A3848D" wp14:anchorId="1C1EDE71">
            <wp:extent cx="3289098" cy="2702196"/>
            <wp:effectExtent l="0" t="0" r="0" b="0"/>
            <wp:docPr id="858707994" name="" title=""/>
            <wp:cNvGraphicFramePr>
              <a:graphicFrameLocks noChangeAspect="1"/>
            </wp:cNvGraphicFramePr>
            <a:graphic>
              <a:graphicData uri="http://schemas.openxmlformats.org/drawingml/2006/picture">
                <pic:pic>
                  <pic:nvPicPr>
                    <pic:cNvPr id="0" name=""/>
                    <pic:cNvPicPr/>
                  </pic:nvPicPr>
                  <pic:blipFill>
                    <a:blip r:embed="Re2b0ab437ef74157">
                      <a:extLst>
                        <a:ext xmlns:a="http://schemas.openxmlformats.org/drawingml/2006/main" uri="{28A0092B-C50C-407E-A947-70E740481C1C}">
                          <a14:useLocalDpi val="0"/>
                        </a:ext>
                      </a:extLst>
                    </a:blip>
                    <a:stretch>
                      <a:fillRect/>
                    </a:stretch>
                  </pic:blipFill>
                  <pic:spPr>
                    <a:xfrm>
                      <a:off x="0" y="0"/>
                      <a:ext cx="3289098" cy="2702196"/>
                    </a:xfrm>
                    <a:prstGeom prst="rect">
                      <a:avLst/>
                    </a:prstGeom>
                  </pic:spPr>
                </pic:pic>
              </a:graphicData>
            </a:graphic>
          </wp:inline>
        </w:drawing>
      </w:r>
    </w:p>
    <w:p w:rsidRPr="00661B87" w:rsidR="000C3492" w:rsidP="6455372E" w:rsidRDefault="000C3492" w14:paraId="40BE0ED8" w14:textId="7F46A007">
      <w:pPr>
        <w:pStyle w:val="ListParagraph"/>
        <w:tabs>
          <w:tab w:val="left" w:leader="none" w:pos="2263"/>
        </w:tabs>
        <w:spacing/>
        <w:ind w:left="720"/>
        <w:contextualSpacing/>
        <w:jc w:val="center"/>
      </w:pPr>
    </w:p>
    <w:p w:rsidRPr="00661B87" w:rsidR="000C3492" w:rsidP="6455372E" w:rsidRDefault="000C3492" w14:paraId="33D8DEEE" w14:textId="4560CB66">
      <w:pPr>
        <w:numPr>
          <w:ilvl w:val="0"/>
          <w:numId w:val="0"/>
        </w:numPr>
        <w:tabs>
          <w:tab w:val="left" w:leader="none" w:pos="2263"/>
        </w:tabs>
        <w:spacing/>
        <w:ind w:left="720" w:firstLine="0"/>
        <w:contextualSpacing/>
        <w:jc w:val="center"/>
      </w:pPr>
      <w:r w:rsidRPr="6455372E" w:rsidR="62F807E5">
        <w:rPr>
          <w:rFonts w:ascii="Arial" w:hAnsi="Arial" w:eastAsia="Arial" w:cs="Arial"/>
          <w:noProof w:val="0"/>
          <w:sz w:val="22"/>
          <w:szCs w:val="22"/>
          <w:lang w:val="en-US"/>
        </w:rPr>
        <w:t>And then the user will be logged in and granted permissions to the Add-In.</w:t>
      </w:r>
    </w:p>
    <w:p w:rsidRPr="00661B87" w:rsidR="000C3492" w:rsidP="6455372E" w:rsidRDefault="000C3492" w14:paraId="3AA74B01" w14:textId="706A49C8">
      <w:pPr>
        <w:numPr>
          <w:ilvl w:val="0"/>
          <w:numId w:val="0"/>
        </w:numPr>
        <w:tabs>
          <w:tab w:val="left" w:leader="none" w:pos="2263"/>
        </w:tabs>
        <w:spacing/>
        <w:ind w:left="720" w:firstLine="0"/>
        <w:contextualSpacing/>
        <w:jc w:val="center"/>
        <w:rPr>
          <w:rFonts w:ascii="Arial" w:hAnsi="Arial" w:eastAsia="Arial" w:cs="Arial"/>
          <w:noProof w:val="0"/>
          <w:sz w:val="22"/>
          <w:szCs w:val="22"/>
          <w:lang w:val="en-US"/>
        </w:rPr>
      </w:pPr>
    </w:p>
    <w:p w:rsidRPr="00661B87" w:rsidR="000C3492" w:rsidP="6455372E" w:rsidRDefault="000C3492" w14:paraId="638C4AAC" w14:textId="249D9179">
      <w:pPr>
        <w:numPr>
          <w:ilvl w:val="0"/>
          <w:numId w:val="0"/>
        </w:numPr>
        <w:tabs>
          <w:tab w:val="left" w:leader="none" w:pos="2263"/>
        </w:tabs>
        <w:spacing/>
        <w:ind w:left="720"/>
        <w:contextualSpacing/>
        <w:jc w:val="center"/>
      </w:pPr>
      <w:r w:rsidR="62F807E5">
        <w:drawing>
          <wp:inline wp14:editId="66162AEC" wp14:anchorId="79B5B2EA">
            <wp:extent cx="3543298" cy="2352422"/>
            <wp:effectExtent l="0" t="0" r="0" b="0"/>
            <wp:docPr id="582578186" name="" title=""/>
            <wp:cNvGraphicFramePr>
              <a:graphicFrameLocks noChangeAspect="1"/>
            </wp:cNvGraphicFramePr>
            <a:graphic>
              <a:graphicData uri="http://schemas.openxmlformats.org/drawingml/2006/picture">
                <pic:pic>
                  <pic:nvPicPr>
                    <pic:cNvPr id="0" name=""/>
                    <pic:cNvPicPr/>
                  </pic:nvPicPr>
                  <pic:blipFill>
                    <a:blip r:embed="Raa21354af3384efa">
                      <a:extLst>
                        <a:ext xmlns:a="http://schemas.openxmlformats.org/drawingml/2006/main" uri="{28A0092B-C50C-407E-A947-70E740481C1C}">
                          <a14:useLocalDpi val="0"/>
                        </a:ext>
                      </a:extLst>
                    </a:blip>
                    <a:stretch>
                      <a:fillRect/>
                    </a:stretch>
                  </pic:blipFill>
                  <pic:spPr>
                    <a:xfrm>
                      <a:off x="0" y="0"/>
                      <a:ext cx="3543298" cy="2352422"/>
                    </a:xfrm>
                    <a:prstGeom prst="rect">
                      <a:avLst/>
                    </a:prstGeom>
                  </pic:spPr>
                </pic:pic>
              </a:graphicData>
            </a:graphic>
          </wp:inline>
        </w:drawing>
      </w:r>
    </w:p>
    <w:p w:rsidRPr="00661B87" w:rsidR="000C3492" w:rsidP="6455372E" w:rsidRDefault="000C3492" w14:paraId="7CA72351" w14:textId="6394C452">
      <w:pPr>
        <w:pStyle w:val="ListParagraph"/>
        <w:numPr>
          <w:ilvl w:val="0"/>
          <w:numId w:val="26"/>
        </w:numPr>
        <w:tabs>
          <w:tab w:val="left" w:leader="none" w:pos="2263"/>
        </w:tabs>
        <w:spacing/>
        <w:contextualSpacing/>
        <w:jc w:val="left"/>
        <w:rPr>
          <w:rFonts w:eastAsia="Calibri" w:cs="Arial"/>
          <w:color w:val="000000" w:themeColor="text1" w:themeTint="FF" w:themeShade="FF"/>
        </w:rPr>
      </w:pPr>
      <w:r w:rsidRPr="6455372E" w:rsidR="62F807E5">
        <w:rPr>
          <w:rFonts w:eastAsia="Calibri" w:cs="Arial"/>
          <w:color w:val="000000" w:themeColor="text1" w:themeTint="FF" w:themeShade="FF"/>
        </w:rPr>
        <w:t>Login Form Behavior – Basic Authentication vs. OAuth</w:t>
      </w:r>
    </w:p>
    <w:p w:rsidRPr="00661B87" w:rsidR="000C3492" w:rsidP="20D5C668" w:rsidRDefault="000C3492" w14:paraId="038893A0" w14:textId="33E4C467">
      <w:pPr>
        <w:pStyle w:val="ListParagraph"/>
        <w:numPr>
          <w:ilvl w:val="0"/>
          <w:numId w:val="44"/>
        </w:numPr>
        <w:tabs>
          <w:tab w:val="left" w:leader="none" w:pos="2263"/>
        </w:tabs>
        <w:spacing/>
        <w:contextualSpacing/>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When OAuth is selected as the authentication method, the login form only shows the relevant fields (e.g., OAuth button, status message).</w:t>
      </w:r>
    </w:p>
    <w:p w:rsidRPr="00661B87" w:rsidR="000C3492" w:rsidP="20D5C668" w:rsidRDefault="000C3492" w14:paraId="6DCF84AF" w14:textId="5857FF59">
      <w:pPr>
        <w:pStyle w:val="ListParagraph"/>
        <w:numPr>
          <w:ilvl w:val="0"/>
          <w:numId w:val="44"/>
        </w:numPr>
        <w:shd w:val="clear" w:color="auto" w:fill="FFFFFF" w:themeFill="background1"/>
        <w:spacing w:before="240" w:beforeAutospacing="off" w:after="240" w:afterAutospacing="off"/>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If OAuth is enabled, the fields for Basic Authentication (e.g., username, password) are hidden, providing a clean and intuitive user experience.</w:t>
      </w:r>
    </w:p>
    <w:p w:rsidRPr="00661B87" w:rsidR="000C3492" w:rsidP="20D5C668" w:rsidRDefault="000C3492" w14:paraId="2BC5D6F4" w14:textId="6FADABD0">
      <w:pPr>
        <w:pStyle w:val="ListParagraph"/>
        <w:numPr>
          <w:ilvl w:val="0"/>
          <w:numId w:val="44"/>
        </w:numPr>
        <w:shd w:val="clear" w:color="auto" w:fill="FFFFFF" w:themeFill="background1"/>
        <w:spacing w:before="240" w:beforeAutospacing="off" w:after="240" w:afterAutospacing="off"/>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The UI dynamically adjusts based on the user's login method </w:t>
      </w: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selection</w:t>
      </w: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Pr="00661B87" w:rsidR="000C3492" w:rsidP="6455372E" w:rsidRDefault="000C3492" w14:paraId="2FE122E2" w14:textId="3B1C67EC">
      <w:pPr>
        <w:pStyle w:val="ListParagraph"/>
        <w:numPr>
          <w:ilvl w:val="0"/>
          <w:numId w:val="44"/>
        </w:numPr>
        <w:tabs>
          <w:tab w:val="left" w:leader="none" w:pos="2263"/>
        </w:tabs>
        <w:spacing/>
        <w:contextualSpacing/>
        <w:jc w:val="left"/>
        <w:rPr>
          <w:rFonts w:ascii="Arial" w:hAnsi="Arial" w:eastAsia="Arial" w:cs="Arial" w:asciiTheme="majorAscii" w:hAnsiTheme="majorAscii" w:eastAsiaTheme="majorAscii" w:cstheme="majorAscii"/>
          <w:b w:val="0"/>
          <w:bCs w:val="0"/>
          <w:noProof w:val="0"/>
          <w:sz w:val="22"/>
          <w:szCs w:val="22"/>
          <w:lang w:val="en-US"/>
        </w:rPr>
      </w:pPr>
      <w:r w:rsidRPr="6455372E" w:rsidR="62F807E5">
        <w:rPr>
          <w:rFonts w:ascii="Arial" w:hAnsi="Arial" w:eastAsia="Arial" w:cs="Arial" w:asciiTheme="majorAscii" w:hAnsiTheme="majorAscii" w:eastAsiaTheme="majorAscii" w:cstheme="majorAscii"/>
          <w:b w:val="0"/>
          <w:bCs w:val="0"/>
          <w:noProof w:val="0"/>
          <w:sz w:val="22"/>
          <w:szCs w:val="22"/>
          <w:lang w:val="en-US"/>
        </w:rPr>
        <w:t>When logged in using Basic Authentication, the OAuth Sign in with SSO button will be visible but disabled, ensuring clarity without allowing redundant authentication actions.</w:t>
      </w:r>
    </w:p>
    <w:p w:rsidRPr="00661B87" w:rsidR="000C3492" w:rsidP="6455372E" w:rsidRDefault="000C3492" w14:paraId="5D6E4296" w14:textId="5B997C6A">
      <w:pPr>
        <w:pStyle w:val="Heading1"/>
        <w:spacing/>
        <w:contextualSpacing/>
        <w:rPr>
          <w:rFonts w:eastAsia="Calibri"/>
        </w:rPr>
      </w:pPr>
      <w:bookmarkStart w:name="_Toc412205287" w:id="7"/>
      <w:bookmarkStart w:name="_Toc459021529" w:id="8"/>
      <w:bookmarkStart w:name="_Toc1458228982" w:id="472897537"/>
      <w:r w:rsidRPr="32EAB875" w:rsidR="520A4D17">
        <w:rPr>
          <w:rFonts w:eastAsia="Calibri"/>
        </w:rPr>
        <w:t xml:space="preserve">How to use </w:t>
      </w:r>
      <w:r w:rsidRPr="32EAB875" w:rsidR="324AE99A">
        <w:rPr>
          <w:rFonts w:eastAsia="Calibri"/>
        </w:rPr>
        <w:t>Street Smart</w:t>
      </w:r>
      <w:r w:rsidRPr="32EAB875" w:rsidR="520A4D17">
        <w:rPr>
          <w:rFonts w:eastAsia="Calibri"/>
        </w:rPr>
        <w:t xml:space="preserve"> for ArcGIS </w:t>
      </w:r>
      <w:bookmarkEnd w:id="7"/>
      <w:r w:rsidRPr="32EAB875" w:rsidR="520A4D17">
        <w:rPr>
          <w:rFonts w:eastAsia="Calibri"/>
        </w:rPr>
        <w:t>Pro</w:t>
      </w:r>
      <w:bookmarkEnd w:id="8"/>
      <w:bookmarkEnd w:id="472897537"/>
    </w:p>
    <w:p w:rsidRPr="00A82918" w:rsidR="000C3492" w:rsidP="000C3492" w:rsidRDefault="000C3492" w14:paraId="69FD67CE" w14:textId="77777777">
      <w:pPr>
        <w:tabs>
          <w:tab w:val="left" w:pos="2263"/>
        </w:tabs>
        <w:rPr>
          <w:rFonts w:eastAsia="Calibri" w:cs="Arial"/>
          <w:bCs/>
          <w:snapToGrid w:val="0"/>
          <w:color w:val="000000"/>
          <w:kern w:val="28"/>
        </w:rPr>
      </w:pPr>
    </w:p>
    <w:p w:rsidRPr="00A82918" w:rsidR="000C3492" w:rsidP="6455372E" w:rsidRDefault="000C3492" w14:paraId="39843895" w14:textId="77777777">
      <w:pPr>
        <w:pStyle w:val="Heading2"/>
        <w:rPr>
          <w:rFonts w:eastAsia="Calibri" w:cs="Arial"/>
          <w:snapToGrid w:val="0"/>
        </w:rPr>
      </w:pPr>
      <w:bookmarkStart w:name="_Toc412205288" w:id="10"/>
      <w:bookmarkStart w:name="_Toc459021530" w:id="11"/>
      <w:bookmarkStart w:name="_Toc155279495" w:id="323918861"/>
      <w:r w:rsidRPr="6455372E" w:rsidR="520A4D17">
        <w:rPr>
          <w:rFonts w:eastAsia="Calibri" w:cs="Arial"/>
          <w:snapToGrid w:val="0"/>
        </w:rPr>
        <w:t>Exploring and viewing Cycloramas in Arc</w:t>
      </w:r>
      <w:bookmarkEnd w:id="10"/>
      <w:r w:rsidRPr="6455372E" w:rsidR="520A4D17">
        <w:rPr>
          <w:rFonts w:eastAsia="Calibri" w:cs="Arial"/>
          <w:snapToGrid w:val="0"/>
        </w:rPr>
        <w:t>GIS Pro</w:t>
      </w:r>
      <w:bookmarkEnd w:id="11"/>
      <w:bookmarkEnd w:id="323918861"/>
    </w:p>
    <w:p w:rsidRPr="00661B87" w:rsidR="000C3492" w:rsidP="6455372E" w:rsidRDefault="000C3492" w14:paraId="207B7171" w14:textId="7179AE2E">
      <w:pPr>
        <w:pStyle w:val="Heading3"/>
        <w:rPr/>
      </w:pPr>
      <w:bookmarkStart w:name="_Toc366247281" w:id="13"/>
      <w:bookmarkStart w:name="_Toc412205289" w:id="14"/>
      <w:bookmarkStart w:name="_Toc459021531" w:id="15"/>
      <w:bookmarkStart w:name="_Toc133700924" w:id="361197827"/>
      <w:r w:rsidR="520A4D17">
        <w:rPr/>
        <w:t>How to show recording locations of Cyclorama</w:t>
      </w:r>
      <w:bookmarkEnd w:id="13"/>
      <w:r w:rsidR="520A4D17">
        <w:rPr/>
        <w:t>s</w:t>
      </w:r>
      <w:bookmarkEnd w:id="14"/>
      <w:bookmarkEnd w:id="15"/>
      <w:bookmarkEnd w:id="361197827"/>
    </w:p>
    <w:p w:rsidRPr="00A82918" w:rsidR="00885DF7" w:rsidP="007937CE" w:rsidRDefault="00885DF7" w14:paraId="1839CD45" w14:textId="25C796FE">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w:t>
      </w:r>
      <w:proofErr w:type="gramStart"/>
      <w:r w:rsidR="00780971">
        <w:rPr>
          <w:rFonts w:eastAsia="Calibri" w:cs="Arial"/>
          <w:bCs/>
          <w:snapToGrid w:val="0"/>
          <w:color w:val="000000"/>
          <w:kern w:val="28"/>
        </w:rPr>
        <w:t>Street Smart</w:t>
      </w:r>
      <w:proofErr w:type="gramEnd"/>
      <w:r w:rsidRPr="00A82918">
        <w:rPr>
          <w:rFonts w:eastAsia="Calibri" w:cs="Arial"/>
          <w:bCs/>
          <w:snapToGrid w:val="0"/>
          <w:color w:val="000000"/>
          <w:kern w:val="28"/>
        </w:rPr>
        <w:t xml:space="preserve"> </w:t>
      </w:r>
      <w:r>
        <w:rPr>
          <w:rFonts w:eastAsia="Calibri" w:cs="Arial"/>
          <w:bCs/>
          <w:snapToGrid w:val="0"/>
          <w:color w:val="000000"/>
          <w:kern w:val="28"/>
        </w:rPr>
        <w:t>tab</w:t>
      </w:r>
      <w:r w:rsidRPr="00A82918">
        <w:rPr>
          <w:rFonts w:eastAsia="Calibri" w:cs="Arial"/>
          <w:bCs/>
          <w:snapToGrid w:val="0"/>
          <w:color w:val="000000"/>
          <w:kern w:val="28"/>
        </w:rPr>
        <w:t>.</w:t>
      </w:r>
      <w:r>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FC4DF3A" wp14:editId="2CF9AA00">
            <wp:extent cx="3911502" cy="701333"/>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1502" cy="701333"/>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3AB2EEFF" wp14:editId="7D878293">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69408720" w14:textId="7777777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5" style="width:341.3pt;height:30.85pt;visibility:visible;mso-wrap-style:square;mso-left-percent:-10001;mso-top-percent:-10001;mso-position-horizontal:absolute;mso-position-horizontal-relative:char;mso-position-vertical:absolute;mso-position-vertical-relative:line;mso-left-percent:-10001;mso-top-percent:-10001;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w14:anchorId="3AB2EEFF">
                <v:textbox inset="0,0,0,0">
                  <w:txbxContent>
                    <w:p w:rsidRPr="00661B87" w:rsidR="00885DF7" w:rsidP="00885DF7" w:rsidRDefault="00885DF7" w14:paraId="69408720" w14:textId="7777777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Pr="0061286C" w:rsidR="00885DF7" w:rsidP="007937CE" w:rsidRDefault="00885DF7" w14:paraId="7C849C91" w14:textId="77777777">
      <w:pPr>
        <w:pStyle w:val="ListParagraph"/>
        <w:numPr>
          <w:ilvl w:val="0"/>
          <w:numId w:val="2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 xml:space="preserve">Table </w:t>
      </w:r>
      <w:proofErr w:type="gramStart"/>
      <w:r w:rsidRPr="00A82918">
        <w:rPr>
          <w:rFonts w:eastAsia="Calibri" w:cs="Arial"/>
          <w:bCs/>
          <w:i/>
          <w:snapToGrid w:val="0"/>
          <w:color w:val="000000"/>
          <w:kern w:val="28"/>
        </w:rPr>
        <w:t>Of</w:t>
      </w:r>
      <w:proofErr w:type="gramEnd"/>
      <w:r w:rsidRPr="00A82918">
        <w:rPr>
          <w:rFonts w:eastAsia="Calibri" w:cs="Arial"/>
          <w:bCs/>
          <w:i/>
          <w:snapToGrid w:val="0"/>
          <w:color w:val="000000"/>
          <w:kern w:val="28"/>
        </w:rPr>
        <w:t xml:space="preserve"> Contents</w:t>
      </w:r>
      <w:r>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52A94EB7" wp14:editId="7474E39B">
            <wp:extent cx="1323641" cy="1795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323641" cy="1795433"/>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14:anchorId="0DF5A12F" wp14:editId="233542E5">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0FC7D1FE" w14:textId="2DD81D3F">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wps:txbx>
                      <wps:bodyPr rot="0" vert="horz" wrap="square" lIns="0" tIns="0" rIns="0" bIns="0" anchor="t" anchorCtr="0" upright="1">
                        <a:spAutoFit/>
                      </wps:bodyPr>
                    </wps:wsp>
                  </a:graphicData>
                </a:graphic>
              </wp:inline>
            </w:drawing>
          </mc:Choice>
          <mc:Fallback>
            <w:pict>
              <v:shape id="Text Box 44" style="width:321.75pt;height:30.7pt;visibility:visible;mso-wrap-style:square;mso-left-percent:-10001;mso-top-percent:-10001;mso-position-horizontal:absolute;mso-position-horizontal-relative:char;mso-position-vertical:absolute;mso-position-vertical-relative:line;mso-left-percent:-10001;mso-top-percent:-10001;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w14:anchorId="0DF5A12F">
                <v:textbox style="mso-fit-shape-to-text:t" inset="0,0,0,0">
                  <w:txbxContent>
                    <w:p w:rsidRPr="00661B87" w:rsidR="00885DF7" w:rsidP="00885DF7" w:rsidRDefault="00885DF7" w14:paraId="0FC7D1FE" w14:textId="2DD81D3F">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v:textbox>
                <w10:anchorlock/>
              </v:shape>
            </w:pict>
          </mc:Fallback>
        </mc:AlternateContent>
      </w:r>
    </w:p>
    <w:p w:rsidRPr="00661B87" w:rsidR="00885DF7" w:rsidP="6455372E" w:rsidRDefault="00885DF7" w14:paraId="6C5A791F" w14:textId="77777777">
      <w:pPr>
        <w:pStyle w:val="Heading3"/>
        <w:rPr/>
      </w:pPr>
      <w:bookmarkStart w:name="_Toc412205291" w:id="17"/>
      <w:bookmarkStart w:name="_Toc459021533" w:id="18"/>
      <w:bookmarkStart w:name="_Toc107298089" w:id="1401271937"/>
      <w:r w:rsidR="2D5C26A1">
        <w:rPr/>
        <w:t>How to configure the Cyclorama viewers</w:t>
      </w:r>
      <w:bookmarkEnd w:id="17"/>
      <w:bookmarkEnd w:id="18"/>
      <w:bookmarkEnd w:id="1401271937"/>
      <w:r w:rsidR="2D5C26A1">
        <w:rPr/>
        <w:t xml:space="preserve"> </w:t>
      </w:r>
    </w:p>
    <w:p w:rsidR="00885DF7" w:rsidP="007937CE" w:rsidRDefault="00885DF7" w14:paraId="33EADE69" w14:textId="233EFC91">
      <w:pPr>
        <w:pStyle w:val="ListParagraph"/>
        <w:numPr>
          <w:ilvl w:val="0"/>
          <w:numId w:val="28"/>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007E3D00">
        <w:rPr>
          <w:rFonts w:eastAsia="Calibri" w:cs="Arial"/>
          <w:bCs/>
          <w:snapToGrid w:val="0"/>
          <w:color w:val="000000"/>
          <w:kern w:val="28"/>
        </w:rPr>
        <w:t xml:space="preserve">in the </w:t>
      </w:r>
      <w:r w:rsidRPr="007E3D00" w:rsidR="007E3D00">
        <w:rPr>
          <w:rFonts w:eastAsia="Calibri" w:cs="Arial"/>
          <w:bCs/>
          <w:i/>
          <w:iCs/>
          <w:snapToGrid w:val="0"/>
          <w:color w:val="000000"/>
          <w:kern w:val="28"/>
        </w:rPr>
        <w:t>Table Of Contents</w:t>
      </w:r>
      <w:r w:rsidR="007E3D00">
        <w:rPr>
          <w:rFonts w:eastAsia="Calibri" w:cs="Arial"/>
          <w:bCs/>
          <w:snapToGrid w:val="0"/>
          <w:color w:val="000000"/>
          <w:kern w:val="28"/>
        </w:rPr>
        <w:t xml:space="preserve"> the map, right click on the mouse </w:t>
      </w:r>
      <w:proofErr w:type="gramStart"/>
      <w:r w:rsidR="007E3D00">
        <w:rPr>
          <w:rFonts w:eastAsia="Calibri" w:cs="Arial"/>
          <w:bCs/>
          <w:snapToGrid w:val="0"/>
          <w:color w:val="000000"/>
          <w:kern w:val="28"/>
        </w:rPr>
        <w:t>button</w:t>
      </w:r>
      <w:r w:rsidRPr="00A82918">
        <w:rPr>
          <w:rFonts w:eastAsia="Calibri" w:cs="Arial"/>
          <w:bCs/>
          <w:snapToGrid w:val="0"/>
          <w:color w:val="000000"/>
          <w:kern w:val="28"/>
        </w:rPr>
        <w:t xml:space="preserve">  ►</w:t>
      </w:r>
      <w:proofErr w:type="gramEnd"/>
      <w:r w:rsidRPr="00A82918">
        <w:rPr>
          <w:rFonts w:eastAsia="Calibri" w:cs="Arial"/>
          <w:bCs/>
          <w:snapToGrid w:val="0"/>
          <w:color w:val="000000"/>
          <w:kern w:val="28"/>
        </w:rPr>
        <w:t xml:space="preserve"> </w:t>
      </w:r>
      <w:r w:rsidR="007E3D00">
        <w:rPr>
          <w:rFonts w:eastAsia="Calibri" w:cs="Arial"/>
          <w:bCs/>
          <w:i/>
          <w:snapToGrid w:val="0"/>
          <w:color w:val="000000"/>
          <w:kern w:val="28"/>
        </w:rPr>
        <w:t>Properties</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sidR="007E3D00">
        <w:rPr>
          <w:rFonts w:eastAsia="Calibri" w:cs="Arial"/>
          <w:bCs/>
          <w:i/>
          <w:snapToGrid w:val="0"/>
          <w:color w:val="000000"/>
          <w:kern w:val="28"/>
        </w:rPr>
        <w:t>Map Properties</w:t>
      </w:r>
      <w:r w:rsidRPr="00A82918">
        <w:rPr>
          <w:rFonts w:eastAsia="Calibri" w:cs="Arial"/>
          <w:bCs/>
          <w:snapToGrid w:val="0"/>
          <w:color w:val="000000"/>
          <w:kern w:val="28"/>
        </w:rPr>
        <w:t>.</w:t>
      </w:r>
    </w:p>
    <w:p w:rsidRPr="0061286C" w:rsidR="00885DF7" w:rsidP="007937CE" w:rsidRDefault="00885DF7" w14:paraId="54632FC5" w14:textId="2A01ACB3">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proofErr w:type="gramStart"/>
      <w:r w:rsidRPr="00A82918">
        <w:rPr>
          <w:rFonts w:eastAsia="Calibri" w:cs="Arial"/>
          <w:bCs/>
          <w:i/>
          <w:snapToGrid w:val="0"/>
          <w:color w:val="000000"/>
          <w:kern w:val="28"/>
        </w:rPr>
        <w:t>S</w:t>
      </w:r>
      <w:r w:rsidR="007E3D00">
        <w:rPr>
          <w:rFonts w:eastAsia="Calibri" w:cs="Arial"/>
          <w:bCs/>
          <w:i/>
          <w:snapToGrid w:val="0"/>
          <w:color w:val="000000"/>
          <w:kern w:val="28"/>
        </w:rPr>
        <w:t>treet Smart</w:t>
      </w:r>
      <w:proofErr w:type="gramEnd"/>
      <w:r w:rsidRPr="0061286C">
        <w:rPr>
          <w:rFonts w:eastAsia="Calibri" w:cs="Arial"/>
          <w:bCs/>
          <w:snapToGrid w:val="0"/>
          <w:color w:val="000000"/>
          <w:kern w:val="28"/>
        </w:rPr>
        <w:t xml:space="preserve"> tab</w:t>
      </w:r>
      <w:r>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4545C19" wp14:editId="60D5F38A">
            <wp:extent cx="4187549" cy="2314927"/>
            <wp:effectExtent l="0" t="0" r="3810" b="952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87549" cy="23149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35240F1F" wp14:editId="4364D72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3D6F2B44" w14:textId="025619E1">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39" style="width:424.5pt;height:26.25pt;visibility:visible;mso-wrap-style:square;mso-left-percent:-10001;mso-top-percent:-10001;mso-position-horizontal:absolute;mso-position-horizontal-relative:char;mso-position-vertical:absolute;mso-position-vertical-relative:line;mso-left-percent:-10001;mso-top-percent:-10001;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h3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Bztkh3fwIAAAkF&#10;AAAOAAAAAAAAAAAAAAAAAC4CAABkcnMvZTJvRG9jLnhtbFBLAQItABQABgAIAAAAIQAN6fDO2wAA&#10;AAQBAAAPAAAAAAAAAAAAAAAAANkEAABkcnMvZG93bnJldi54bWxQSwUGAAAAAAQABADzAAAA4QUA&#10;AAAA&#10;" w14:anchorId="35240F1F">
                <v:textbox inset="0,0,0,0">
                  <w:txbxContent>
                    <w:p w:rsidRPr="00661B87" w:rsidR="00885DF7" w:rsidP="00885DF7" w:rsidRDefault="00885DF7" w14:paraId="3D6F2B44" w14:textId="025619E1">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v:textbox>
                <w10:anchorlock/>
              </v:shape>
            </w:pict>
          </mc:Fallback>
        </mc:AlternateContent>
      </w:r>
    </w:p>
    <w:p w:rsidR="00885DF7" w:rsidP="007937CE" w:rsidRDefault="00885DF7" w14:paraId="7C2C794C"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rsidRPr="0061286C" w:rsidR="00885DF7" w:rsidP="007937CE" w:rsidRDefault="00885DF7" w14:paraId="5136458E"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rsidRPr="00CB1EA8" w:rsidR="00885DF7" w:rsidP="007937CE" w:rsidRDefault="00885DF7" w14:paraId="57974A07" w14:textId="7A8B2B94">
      <w:pPr>
        <w:pStyle w:val="ListParagraph"/>
        <w:numPr>
          <w:ilvl w:val="0"/>
          <w:numId w:val="28"/>
        </w:numPr>
        <w:contextualSpacing/>
        <w:jc w:val="left"/>
        <w:rPr>
          <w:rFonts w:eastAsia="Calibri" w:cs="Arial"/>
          <w:bCs/>
          <w:snapToGrid w:val="0"/>
          <w:color w:val="000000"/>
          <w:kern w:val="28"/>
        </w:rPr>
      </w:pPr>
      <w:r>
        <w:rPr>
          <w:lang w:val="en"/>
        </w:rPr>
        <w:t xml:space="preserve">Select </w:t>
      </w:r>
      <w:r w:rsidR="00CB1EA8">
        <w:rPr>
          <w:lang w:val="en"/>
        </w:rPr>
        <w:t>overlay draw distance of overlays (in meters)</w:t>
      </w:r>
    </w:p>
    <w:p w:rsidRPr="00A82918" w:rsidR="00885DF7" w:rsidP="007937CE" w:rsidRDefault="00885DF7" w14:paraId="61FFC755"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rsidRPr="0061286C" w:rsidR="00885DF7" w:rsidP="00885DF7" w:rsidRDefault="00885DF7" w14:paraId="2C8EEB16" w14:textId="77777777">
      <w:pPr>
        <w:rPr>
          <w:rFonts w:eastAsia="Calibri" w:cs="Arial"/>
          <w:bCs/>
          <w:snapToGrid w:val="0"/>
          <w:color w:val="000000"/>
          <w:kern w:val="28"/>
        </w:rPr>
      </w:pPr>
    </w:p>
    <w:p w:rsidR="2D5C26A1" w:rsidP="32EAB875" w:rsidRDefault="2D5C26A1" w14:paraId="6E104F0A" w14:textId="4D420557">
      <w:pPr>
        <w:pStyle w:val="Heading3"/>
        <w:rPr/>
      </w:pPr>
      <w:bookmarkStart w:name="_Toc412205292" w:id="20"/>
      <w:bookmarkStart w:name="_Toc459021534" w:id="21"/>
      <w:bookmarkStart w:name="_Toc708759552" w:id="760122282"/>
      <w:r w:rsidR="2D5C26A1">
        <w:rPr/>
        <w:t>How to open Cycloramas</w:t>
      </w:r>
      <w:bookmarkEnd w:id="20"/>
      <w:bookmarkEnd w:id="21"/>
      <w:bookmarkEnd w:id="760122282"/>
    </w:p>
    <w:p w:rsidRPr="00A82918" w:rsidR="00885DF7" w:rsidP="00885DF7" w:rsidRDefault="00885DF7" w14:paraId="275252AD" w14:textId="77777777">
      <w:pPr>
        <w:rPr>
          <w:rFonts w:eastAsia="Calibri" w:cs="Arial"/>
          <w:bCs/>
          <w:snapToGrid w:val="0"/>
          <w:color w:val="000000"/>
          <w:kern w:val="28"/>
        </w:rPr>
      </w:pPr>
    </w:p>
    <w:p w:rsidRPr="0061286C" w:rsidR="00885DF7" w:rsidP="007937CE" w:rsidRDefault="00885DF7" w14:paraId="1C3A8D8B" w14:textId="024C53C3">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gramStart"/>
      <w:r w:rsidR="00447154">
        <w:rPr>
          <w:rFonts w:eastAsia="Calibri" w:cs="Arial"/>
          <w:bCs/>
          <w:snapToGrid w:val="0"/>
          <w:color w:val="000000"/>
          <w:kern w:val="28"/>
        </w:rPr>
        <w:t>Street Smart</w:t>
      </w:r>
      <w:proofErr w:type="gramEnd"/>
      <w:r w:rsidRPr="0061286C">
        <w:rPr>
          <w:rFonts w:eastAsia="Calibri" w:cs="Arial"/>
          <w:bCs/>
          <w:snapToGrid w:val="0"/>
          <w:color w:val="000000"/>
          <w:kern w:val="28"/>
        </w:rPr>
        <w:t xml:space="preserve"> toolbar.</w:t>
      </w:r>
      <w:r w:rsidRPr="00A82918">
        <w:br/>
      </w:r>
      <w:r w:rsidRPr="00A82918">
        <w:rPr>
          <w:noProof/>
          <w:lang w:eastAsia="en-US"/>
        </w:rPr>
        <w:drawing>
          <wp:inline distT="0" distB="0" distL="0" distR="0" wp14:anchorId="0E9DCFAE" wp14:editId="41BD240D">
            <wp:extent cx="4086680" cy="888156"/>
            <wp:effectExtent l="0" t="0" r="0" b="762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86680" cy="888156"/>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24677D1D" wp14:editId="31378F16">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2B6271" w:rsidR="00885DF7" w:rsidP="00885DF7" w:rsidRDefault="00885DF7" w14:paraId="415D52AB" w14:textId="7777777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id="Text Box 38" style="width:320.25pt;height:35.25pt;visibility:visible;mso-wrap-style:square;mso-left-percent:-10001;mso-top-percent:-10001;mso-position-horizontal:absolute;mso-position-horizontal-relative:char;mso-position-vertical:absolute;mso-position-vertical-relative:line;mso-left-percent:-10001;mso-top-percent:-10001;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Yy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y&#10;cH3QyAb4AwrDAvKG7ON7gkYL9islPfZmRd2XHbOCEvVWo7hCI0djgU8ATuxxdXM0mK7xeEU9JaN5&#10;7cem3xkrty2ijxLWcIkibGTUx2MkB+liz8VEDu9DaOqn8+j1+Iqtfg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HgmtjKC&#10;AgAADQUAAA4AAAAAAAAAAAAAAAAALgIAAGRycy9lMm9Eb2MueG1sUEsBAi0AFAAGAAgAAAAhALGc&#10;ld7dAAAABAEAAA8AAAAAAAAAAAAAAAAA3AQAAGRycy9kb3ducmV2LnhtbFBLBQYAAAAABAAEAPMA&#10;AADmBQAAAAA=&#10;" w14:anchorId="24677D1D">
                <v:textbox inset="0,2mm,0,0">
                  <w:txbxContent>
                    <w:p w:rsidRPr="002B6271" w:rsidR="00885DF7" w:rsidP="00885DF7" w:rsidRDefault="00885DF7" w14:paraId="415D52AB" w14:textId="7777777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rsidR="00885DF7" w:rsidP="007937CE" w:rsidRDefault="00885DF7" w14:paraId="0D54DE0C" w14:textId="77777777">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Pr>
          <w:rFonts w:eastAsia="Calibri" w:cs="Arial"/>
          <w:bCs/>
          <w:snapToGrid w:val="0"/>
          <w:color w:val="000000"/>
          <w:kern w:val="28"/>
        </w:rPr>
        <w:t xml:space="preserve"> to open in a Cyclorama viewer.</w:t>
      </w:r>
    </w:p>
    <w:p w:rsidR="00885DF7" w:rsidP="007937CE" w:rsidRDefault="00885DF7" w14:paraId="0BD72FF4" w14:textId="77777777">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rsidRPr="0061286C" w:rsidR="00885DF7" w:rsidP="32EAB875" w:rsidRDefault="00885DF7" w14:paraId="2CF58FC7" w14:textId="173DC647">
      <w:pPr>
        <w:pStyle w:val="ListParagraph"/>
        <w:numPr>
          <w:ilvl w:val="0"/>
          <w:numId w:val="29"/>
        </w:numPr>
        <w:spacing/>
        <w:contextualSpacing/>
        <w:jc w:val="left"/>
        <w:rPr>
          <w:rFonts w:eastAsia="Calibri" w:cs="Arial"/>
          <w:snapToGrid w:val="0"/>
          <w:color w:val="000000"/>
          <w:kern w:val="28"/>
        </w:rPr>
      </w:pPr>
      <w:r w:rsidRPr="32EAB875" w:rsidR="2D5C26A1">
        <w:rPr>
          <w:rFonts w:eastAsia="Calibri" w:cs="Arial"/>
          <w:snapToGrid w:val="0"/>
          <w:color w:val="000000"/>
          <w:kern w:val="28"/>
        </w:rPr>
        <w:t xml:space="preserve">If the shift key </w:t>
      </w:r>
      <w:r w:rsidRPr="32EAB875" w:rsidR="2D5C26A1">
        <w:rPr>
          <w:rFonts w:eastAsia="Calibri" w:cs="Arial"/>
          <w:snapToGrid w:val="0"/>
          <w:color w:val="000000"/>
          <w:kern w:val="28"/>
        </w:rPr>
        <w:t>isn’t</w:t>
      </w:r>
      <w:r w:rsidRPr="32EAB875" w:rsidR="2D5C26A1">
        <w:rPr>
          <w:rFonts w:eastAsia="Calibri" w:cs="Arial"/>
          <w:snapToGrid w:val="0"/>
          <w:color w:val="000000"/>
          <w:kern w:val="28"/>
        </w:rPr>
        <w:t xml:space="preserve"> pressed, the first Cyclorama will be replaced by the second Cyclorama.</w:t>
      </w:r>
      <w:r w:rsidRPr="32EAB875" w:rsidR="2D5C26A1">
        <w:rPr>
          <w:rFonts w:eastAsia="Calibri" w:cs="Arial"/>
          <w:color w:val="000000"/>
          <w:kern w:val="28"/>
        </w:rPr>
        <w:t xml:space="preserve"> </w:t>
      </w:r>
      <w:r w:rsidRPr="00A82918">
        <w:rPr>
          <w:rFonts w:eastAsia="Calibri" w:cs="Arial"/>
          <w:bCs/>
          <w:color w:val="000000"/>
          <w:kern w:val="28"/>
        </w:rPr>
        <w:br/>
      </w:r>
      <w:r w:rsidRPr="00A82918">
        <w:rPr>
          <w:rFonts w:eastAsia="Calibri" w:cs="Arial"/>
          <w:bCs/>
          <w:color w:val="000000"/>
          <w:kern w:val="28"/>
        </w:rPr>
        <w:br/>
      </w:r>
    </w:p>
    <w:p w:rsidRPr="0061286C" w:rsidR="00885DF7" w:rsidP="32EAB875" w:rsidRDefault="00885DF7" w14:paraId="595762F4" w14:textId="77777777">
      <w:pPr>
        <w:pStyle w:val="Normal"/>
        <w:spacing/>
        <w:ind w:left="708"/>
        <w:contextualSpacing/>
        <w:jc w:val="center"/>
        <w:rPr>
          <w:rFonts w:eastAsia="Calibri" w:cs="Arial"/>
          <w:snapToGrid w:val="0"/>
          <w:color w:val="000000"/>
          <w:kern w:val="28"/>
        </w:rPr>
      </w:pPr>
      <w:r w:rsidRPr="00A82918">
        <w:rPr>
          <w:rFonts w:eastAsia="Calibri" w:cs="Arial"/>
          <w:bCs/>
          <w:noProof/>
          <w:color w:val="000000"/>
          <w:kern w:val="28"/>
          <w:lang w:eastAsia="en-US"/>
        </w:rPr>
        <w:lastRenderedPageBreak/>
        <w:drawing>
          <wp:inline distT="0" distB="0" distL="0" distR="0" wp14:anchorId="3B7918C2" wp14:editId="4167AA74">
            <wp:extent cx="5510370" cy="2970658"/>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10370" cy="2970658"/>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0E2E339" wp14:editId="0B33CF9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F253E2" w14:paraId="1532F78F" w14:textId="1B96779C">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Pr="00661B87" w:rsidR="00885DF7">
                              <w:rPr>
                                <w:rFonts w:cs="Arial"/>
                                <w:i/>
                                <w:color w:val="000000" w:themeColor="text1"/>
                                <w:sz w:val="18"/>
                                <w:szCs w:val="18"/>
                              </w:rPr>
                              <w:t xml:space="preserve"> with two Cyclorama viewers </w:t>
                            </w:r>
                            <w:r w:rsidRPr="00661B87" w:rsidR="00885DF7">
                              <w:rPr>
                                <w:rFonts w:cs="Arial"/>
                                <w:i/>
                                <w:color w:val="000000" w:themeColor="text1"/>
                                <w:sz w:val="18"/>
                                <w:szCs w:val="18"/>
                              </w:rPr>
                              <w:t>opened.</w:t>
                            </w:r>
                            <w:r w:rsidR="00885DF7">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id="Text Box 37" style="width:453.85pt;height:36pt;visibility:visible;mso-wrap-style:square;mso-left-percent:-10001;mso-top-percent:-10001;mso-position-horizontal:absolute;mso-position-horizontal-relative:char;mso-position-vertical:absolute;mso-position-vertical-relative:line;mso-left-percent:-10001;mso-top-percent:-10001;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r7I/D&#10;gwIAAA0FAAAOAAAAAAAAAAAAAAAAAC4CAABkcnMvZTJvRG9jLnhtbFBLAQItABQABgAIAAAAIQC+&#10;d/op3QAAAAQBAAAPAAAAAAAAAAAAAAAAAN0EAABkcnMvZG93bnJldi54bWxQSwUGAAAAAAQABADz&#10;AAAA5wUAAAAA&#10;" w14:anchorId="30E2E339">
                <v:textbox inset="0,2mm,0,0">
                  <w:txbxContent>
                    <w:p w:rsidRPr="00661B87" w:rsidR="00885DF7" w:rsidP="00885DF7" w:rsidRDefault="00F253E2" w14:paraId="1532F78F" w14:textId="1B96779C">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Pr="00661B87" w:rsidR="00885DF7">
                        <w:rPr>
                          <w:rFonts w:cs="Arial"/>
                          <w:i/>
                          <w:color w:val="000000" w:themeColor="text1"/>
                          <w:sz w:val="18"/>
                          <w:szCs w:val="18"/>
                        </w:rPr>
                        <w:t xml:space="preserve"> with two Cyclorama viewers </w:t>
                      </w:r>
                      <w:r w:rsidRPr="00661B87" w:rsidR="00885DF7">
                        <w:rPr>
                          <w:rFonts w:cs="Arial"/>
                          <w:i/>
                          <w:color w:val="000000" w:themeColor="text1"/>
                          <w:sz w:val="18"/>
                          <w:szCs w:val="18"/>
                        </w:rPr>
                        <w:t>opened.</w:t>
                      </w:r>
                      <w:r w:rsidR="00885DF7">
                        <w:rPr>
                          <w:rFonts w:cs="Arial"/>
                          <w:i/>
                          <w:color w:val="000000" w:themeColor="text1"/>
                          <w:sz w:val="18"/>
                          <w:szCs w:val="18"/>
                        </w:rPr>
                        <w:t>(shift-click)</w:t>
                      </w:r>
                    </w:p>
                  </w:txbxContent>
                </v:textbox>
                <w10:anchorlock/>
              </v:shape>
            </w:pict>
          </mc:Fallback>
        </mc:AlternateContent>
      </w:r>
    </w:p>
    <w:p w:rsidR="0AFD8457" w:rsidP="32EAB875" w:rsidRDefault="0AFD8457" w14:paraId="1B026AAF" w14:textId="2F877992">
      <w:pPr>
        <w:pStyle w:val="Heading2"/>
        <w:suppressLineNumbers w:val="0"/>
        <w:bidi w:val="0"/>
        <w:spacing w:before="200" w:beforeAutospacing="off" w:after="200" w:afterAutospacing="off" w:line="360" w:lineRule="auto"/>
        <w:ind w:left="0" w:right="567" w:hanging="360"/>
        <w:jc w:val="both"/>
        <w:rPr>
          <w:rFonts w:eastAsia="Calibri" w:cs="Arial"/>
        </w:rPr>
      </w:pPr>
      <w:bookmarkStart w:name="_Toc851349356" w:id="1848037859"/>
      <w:r w:rsidRPr="32EAB875" w:rsidR="0AFD8457">
        <w:rPr>
          <w:rFonts w:eastAsia="Calibri" w:cs="Arial"/>
        </w:rPr>
        <w:t>Cyclorama Overlays Visibility Synchronization</w:t>
      </w:r>
      <w:bookmarkEnd w:id="1848037859"/>
    </w:p>
    <w:p w:rsidR="711D2761" w:rsidP="20D5C668" w:rsidRDefault="711D2761" w14:paraId="62833BE4" w14:textId="338F81FC">
      <w:pPr>
        <w:bidi w:val="0"/>
        <w:ind w:left="0"/>
        <w:rPr>
          <w:rFonts w:ascii="Arial" w:hAnsi="Arial" w:eastAsia="Arial" w:cs="Arial" w:asciiTheme="majorAscii" w:hAnsiTheme="majorAscii" w:eastAsiaTheme="majorAscii" w:cstheme="majorAscii"/>
          <w:noProof w:val="0"/>
          <w:color w:val="auto"/>
          <w:sz w:val="22"/>
          <w:szCs w:val="22"/>
          <w:lang w:val="en-GB"/>
        </w:rPr>
      </w:pP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New configuration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option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Keep overlays visibility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in sync</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with map view)</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has been added to allow users to control whether Cyclorama overlays stay </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in sync</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with the map view or not.</w:t>
      </w:r>
    </w:p>
    <w:p w:rsidR="2A33FB4E" w:rsidP="32EAB875" w:rsidRDefault="2A33FB4E" w14:paraId="72402E35" w14:textId="6595B9F5">
      <w:pPr>
        <w:bidi w:val="0"/>
        <w:ind w:left="0"/>
        <w:jc w:val="center"/>
      </w:pPr>
      <w:r w:rsidR="2A33FB4E">
        <w:drawing>
          <wp:inline wp14:editId="0F09C685" wp14:anchorId="678EE618">
            <wp:extent cx="5019437" cy="3349062"/>
            <wp:effectExtent l="0" t="0" r="0" b="0"/>
            <wp:docPr id="1804549769" name="" title=""/>
            <wp:cNvGraphicFramePr>
              <a:graphicFrameLocks noChangeAspect="1"/>
            </wp:cNvGraphicFramePr>
            <a:graphic>
              <a:graphicData uri="http://schemas.openxmlformats.org/drawingml/2006/picture">
                <pic:pic>
                  <pic:nvPicPr>
                    <pic:cNvPr id="0" name=""/>
                    <pic:cNvPicPr/>
                  </pic:nvPicPr>
                  <pic:blipFill>
                    <a:blip r:embed="Rfbd608a6d93a4e04">
                      <a:extLst>
                        <a:ext xmlns:a="http://schemas.openxmlformats.org/drawingml/2006/main" uri="{28A0092B-C50C-407E-A947-70E740481C1C}">
                          <a14:useLocalDpi val="0"/>
                        </a:ext>
                      </a:extLst>
                    </a:blip>
                    <a:stretch>
                      <a:fillRect/>
                    </a:stretch>
                  </pic:blipFill>
                  <pic:spPr>
                    <a:xfrm>
                      <a:off x="0" y="0"/>
                      <a:ext cx="5019437" cy="3349062"/>
                    </a:xfrm>
                    <a:prstGeom prst="rect">
                      <a:avLst/>
                    </a:prstGeom>
                  </pic:spPr>
                </pic:pic>
              </a:graphicData>
            </a:graphic>
          </wp:inline>
        </w:drawing>
      </w:r>
    </w:p>
    <w:p w:rsidR="32EAB875" w:rsidP="32EAB875" w:rsidRDefault="32EAB875" w14:paraId="0FD66658" w14:textId="128BC223">
      <w:pPr>
        <w:bidi w:val="0"/>
        <w:ind w:left="0"/>
        <w:jc w:val="center"/>
      </w:pPr>
    </w:p>
    <w:p w:rsidR="32EAB875" w:rsidP="32EAB875" w:rsidRDefault="32EAB875" w14:paraId="547A3757" w14:textId="61D628C7">
      <w:pPr>
        <w:bidi w:val="0"/>
        <w:ind w:left="0"/>
        <w:jc w:val="center"/>
      </w:pPr>
    </w:p>
    <w:p w:rsidR="3D983D09" w:rsidP="20D5C668" w:rsidRDefault="3D983D09" w14:paraId="7DD31DE0" w14:textId="559866F8">
      <w:pPr>
        <w:pStyle w:val="Heading3"/>
        <w:numPr>
          <w:ilvl w:val="0"/>
          <w:numId w:val="0"/>
        </w:numPr>
        <w:shd w:val="clear" w:color="auto" w:fill="FFFFFF" w:themeFill="background1"/>
        <w:bidi w:val="0"/>
        <w:spacing w:before="548" w:beforeAutospacing="off" w:after="0" w:afterAutospacing="off"/>
        <w:ind w:left="0"/>
        <w:jc w:val="left"/>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pPr>
      <w:r w:rsidRPr="20D5C668" w:rsidR="3D983D09">
        <w:rPr>
          <w:rFonts w:ascii="Arial" w:hAnsi="Arial" w:eastAsia="Arial" w:cs="Arial" w:asciiTheme="majorAscii" w:hAnsiTheme="majorAscii" w:eastAsiaTheme="majorAscii" w:cstheme="majorAscii"/>
          <w:b w:val="1"/>
          <w:bCs w:val="1"/>
          <w:i w:val="0"/>
          <w:iCs w:val="0"/>
          <w:caps w:val="0"/>
          <w:smallCaps w:val="0"/>
          <w:noProof w:val="0"/>
          <w:color w:val="172B4D"/>
          <w:sz w:val="22"/>
          <w:szCs w:val="22"/>
          <w:lang w:val="en-US"/>
        </w:rPr>
        <w:t xml:space="preserve"> </w:t>
      </w:r>
      <w:bookmarkStart w:name="_Toc1891118936" w:id="560057216"/>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How </w:t>
      </w:r>
      <w:r w:rsidRPr="20D5C668" w:rsidR="4093FE75">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i</w:t>
      </w: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t </w:t>
      </w:r>
      <w:r w:rsidRPr="20D5C668" w:rsidR="74CA121C">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w</w:t>
      </w: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orks</w:t>
      </w:r>
      <w:bookmarkEnd w:id="560057216"/>
    </w:p>
    <w:p w:rsidR="2A33FB4E" w:rsidP="20D5C668" w:rsidRDefault="2A33FB4E" w14:paraId="60AB83D8" w14:textId="39F55522">
      <w:pPr>
        <w:pStyle w:val="ListParagraph"/>
        <w:numPr>
          <w:ilvl w:val="0"/>
          <w:numId w:val="48"/>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By Default (Sync Enabled)</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2A33FB4E" w:rsidP="20D5C668" w:rsidRDefault="2A33FB4E" w14:paraId="6CF72AD1" w14:textId="1E107FEA">
      <w:pPr>
        <w:pStyle w:val="ListParagraph"/>
        <w:numPr>
          <w:ilvl w:val="0"/>
          <w:numId w:val="51"/>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Wh</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en a new project is opened, the overlays visible in Cyclorama will be the same as those visible in the map.</w:t>
      </w:r>
    </w:p>
    <w:p w:rsidR="2A33FB4E" w:rsidP="20D5C668" w:rsidRDefault="2A33FB4E" w14:paraId="60337A16" w14:textId="1BC5BFCF">
      <w:pPr>
        <w:pStyle w:val="ListParagraph"/>
        <w:numPr>
          <w:ilvl w:val="0"/>
          <w:numId w:val="51"/>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Users can change the visibility of overlays in Cyclorama, but if they close and reopen the project, t</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he visibility will resync with the map unless desynced.</w:t>
      </w:r>
    </w:p>
    <w:p w:rsidR="2A33FB4E" w:rsidP="20D5C668" w:rsidRDefault="2A33FB4E" w14:paraId="1A612B5F" w14:textId="02AF4E84">
      <w:pPr>
        <w:pStyle w:val="ListParagraph"/>
        <w:numPr>
          <w:ilvl w:val="0"/>
          <w:numId w:val="48"/>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When Sync is Disabled (Checkbox Unchecked)</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2A33FB4E" w:rsidP="20D5C668" w:rsidRDefault="2A33FB4E" w14:paraId="7201A8AC" w14:textId="5967EAE4">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Overlays will not automatically follow the map layer visibility.</w:t>
      </w:r>
    </w:p>
    <w:p w:rsidR="2A33FB4E" w:rsidP="20D5C668" w:rsidRDefault="2A33FB4E" w14:paraId="266EFBAA" w14:textId="5949D760">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Once a user </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modifies</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 the visibility of overlays, those preferences will be saved and remembered across project sessions.</w:t>
      </w:r>
    </w:p>
    <w:p w:rsidR="2A33FB4E" w:rsidP="20D5C668" w:rsidRDefault="2A33FB4E" w14:paraId="5F3DC243" w14:textId="676D33BD">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This desync may improve performance, particularly in projects with many layers, as only relevant overlays will be displayed.</w:t>
      </w:r>
    </w:p>
    <w:p w:rsidR="7A4E5151" w:rsidP="20D5C668" w:rsidRDefault="7A4E5151" w14:paraId="55D2F904" w14:textId="30881FE8">
      <w:pPr>
        <w:shd w:val="clear" w:color="auto" w:fill="FFFFFF" w:themeFill="background1"/>
        <w:bidi w:val="0"/>
        <w:spacing w:before="180" w:beforeAutospacing="off" w:after="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Street Smart Toolbar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Button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Sync the visibility)</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7A4E5151" w:rsidP="20D5C668" w:rsidRDefault="7A4E5151" w14:paraId="0FEADF62" w14:textId="1559FAC5">
      <w:pPr>
        <w:pStyle w:val="ListParagraph"/>
        <w:numPr>
          <w:ilvl w:val="0"/>
          <w:numId w:val="53"/>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An override button will be added to the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Street-Smart</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 toolbar, next to the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Recording layer </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button.</w:t>
      </w:r>
    </w:p>
    <w:p w:rsidR="7A4E5151" w:rsidP="20D5C668" w:rsidRDefault="7A4E5151" w14:paraId="488BB944" w14:textId="0F10863D">
      <w:pPr>
        <w:pStyle w:val="ListParagraph"/>
        <w:numPr>
          <w:ilvl w:val="0"/>
          <w:numId w:val="53"/>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This button allows users to override the synchronization setting at the project level.</w:t>
      </w:r>
    </w:p>
    <w:p w:rsidR="7A4E5151" w:rsidP="32EAB875" w:rsidRDefault="7A4E5151" w14:paraId="4FF108B0" w14:textId="0E18CC14">
      <w:pPr>
        <w:pStyle w:val="ListParagraph"/>
        <w:numPr>
          <w:ilvl w:val="0"/>
          <w:numId w:val="53"/>
        </w:numPr>
        <w:shd w:val="clear" w:color="auto" w:fill="FFFFFF" w:themeFill="background1"/>
        <w:bidi w:val="0"/>
        <w:spacing w:before="240" w:beforeAutospacing="off" w:after="240" w:afterAutospacing="off"/>
        <w:jc w:val="left"/>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The override button will function as a shortcut, enabling or disabling the sync for that specific project, allowing for greater flexibility.</w:t>
      </w:r>
      <w:r w:rsidR="7A4E5151">
        <w:drawing>
          <wp:inline wp14:editId="796DFAAA" wp14:anchorId="0ECF99E2">
            <wp:extent cx="5210174" cy="898306"/>
            <wp:effectExtent l="0" t="0" r="0" b="0"/>
            <wp:docPr id="1220298074" name="" title=""/>
            <wp:cNvGraphicFramePr>
              <a:graphicFrameLocks noChangeAspect="1"/>
            </wp:cNvGraphicFramePr>
            <a:graphic>
              <a:graphicData uri="http://schemas.openxmlformats.org/drawingml/2006/picture">
                <pic:pic>
                  <pic:nvPicPr>
                    <pic:cNvPr id="0" name=""/>
                    <pic:cNvPicPr/>
                  </pic:nvPicPr>
                  <pic:blipFill>
                    <a:blip r:embed="R4f5a3b7e356646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0174" cy="898306"/>
                    </a:xfrm>
                    <a:prstGeom prst="rect">
                      <a:avLst/>
                    </a:prstGeom>
                  </pic:spPr>
                </pic:pic>
              </a:graphicData>
            </a:graphic>
          </wp:inline>
        </w:drawing>
      </w:r>
    </w:p>
    <w:p w:rsidRPr="0058157B" w:rsidR="0058157B" w:rsidP="6455372E" w:rsidRDefault="00885DF7" w14:paraId="53A8F1BC" w14:textId="417F2593">
      <w:pPr>
        <w:pStyle w:val="Heading2"/>
        <w:rPr>
          <w:rFonts w:eastAsia="Calibri" w:cs="Arial"/>
          <w:snapToGrid w:val="0"/>
        </w:rPr>
      </w:pPr>
      <w:bookmarkStart w:name="_Toc412205293" w:id="23"/>
      <w:bookmarkStart w:name="_Toc459021535" w:id="24"/>
      <w:bookmarkStart w:name="_Toc1878982780" w:id="293842879"/>
      <w:r w:rsidRPr="6455372E" w:rsidR="2D5C26A1">
        <w:rPr>
          <w:rFonts w:eastAsia="Calibri" w:cs="Arial"/>
          <w:snapToGrid w:val="0"/>
        </w:rPr>
        <w:t>How to show vector data in Cycloramas</w:t>
      </w:r>
      <w:bookmarkEnd w:id="23"/>
      <w:bookmarkEnd w:id="24"/>
      <w:bookmarkEnd w:id="293842879"/>
    </w:p>
    <w:p w:rsidRPr="0061286C" w:rsidR="0058157B" w:rsidP="007937CE" w:rsidRDefault="0058157B" w14:paraId="134EA546" w14:textId="77777777">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Add one of the various types of vector data to the Table </w:t>
      </w:r>
      <w:proofErr w:type="gramStart"/>
      <w:r w:rsidRPr="0061286C">
        <w:rPr>
          <w:rFonts w:eastAsia="Calibri" w:cs="Arial"/>
          <w:bCs/>
          <w:snapToGrid w:val="0"/>
          <w:color w:val="000000"/>
          <w:kern w:val="28"/>
        </w:rPr>
        <w:t>Of</w:t>
      </w:r>
      <w:proofErr w:type="gramEnd"/>
      <w:r w:rsidRPr="0061286C">
        <w:rPr>
          <w:rFonts w:eastAsia="Calibri" w:cs="Arial"/>
          <w:bCs/>
          <w:snapToGrid w:val="0"/>
          <w:color w:val="000000"/>
          <w:kern w:val="28"/>
        </w:rPr>
        <w:t xml:space="preserve"> Contents, such as:</w:t>
      </w:r>
    </w:p>
    <w:p w:rsidRPr="0061286C" w:rsidR="0058157B" w:rsidP="007937CE" w:rsidRDefault="0058157B" w14:paraId="4B271817"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rsidRPr="0061286C" w:rsidR="0058157B" w:rsidP="007937CE" w:rsidRDefault="0058157B" w14:paraId="35D403E5" w14:textId="77777777">
      <w:pPr>
        <w:pStyle w:val="ListParagraph"/>
        <w:numPr>
          <w:ilvl w:val="1"/>
          <w:numId w:val="31"/>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rsidRPr="0061286C" w:rsidR="0058157B" w:rsidP="007937CE" w:rsidRDefault="0058157B" w14:paraId="21A6445B"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rsidRPr="0061286C" w:rsidR="0058157B" w:rsidP="007937CE" w:rsidRDefault="0058157B" w14:paraId="02991A93"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rsidRPr="0061286C" w:rsidR="0058157B" w:rsidP="007937CE" w:rsidRDefault="0058157B" w14:paraId="469D1FC4" w14:textId="20D3B1BD">
      <w:pPr>
        <w:pStyle w:val="ListParagraph"/>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25E2EEE" wp14:editId="67FABDC1">
            <wp:extent cx="5539504" cy="2993935"/>
            <wp:effectExtent l="0" t="0" r="444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39504" cy="2993935"/>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22195199" wp14:editId="405C2EB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58157B" w:rsidP="0058157B" w:rsidRDefault="0058157B" w14:paraId="5B18DC57"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id="Text Box 35" style="width:324.75pt;height:32.25pt;visibility:visible;mso-wrap-style:square;mso-left-percent:-10001;mso-top-percent:-10001;mso-position-horizontal:absolute;mso-position-horizontal-relative:char;mso-position-vertical:absolute;mso-position-vertical-relative:line;mso-left-percent:-10001;mso-top-percent:-10001;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CXSi0&#10;gwIAAA0FAAAOAAAAAAAAAAAAAAAAAC4CAABkcnMvZTJvRG9jLnhtbFBLAQItABQABgAIAAAAIQCD&#10;4bgD3QAAAAQBAAAPAAAAAAAAAAAAAAAAAN0EAABkcnMvZG93bnJldi54bWxQSwUGAAAAAAQABADz&#10;AAAA5wUAAAAA&#10;" w14:anchorId="22195199">
                <v:textbox inset="0,2mm,0,0">
                  <w:txbxContent>
                    <w:p w:rsidRPr="00DC7E61" w:rsidR="0058157B" w:rsidP="0058157B" w:rsidRDefault="0058157B" w14:paraId="5B18DC57"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rsidRPr="00FC0972" w:rsidR="0058157B" w:rsidP="007937CE" w:rsidRDefault="0058157B" w14:paraId="4E0988CF" w14:textId="3EAE54B7">
      <w:pPr>
        <w:pStyle w:val="ListParagraph"/>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Optionally, set the distance at which vector layer data is displayed</w:t>
      </w:r>
      <w:r w:rsidR="00332311">
        <w:rPr>
          <w:rFonts w:eastAsia="Calibri" w:cs="Arial"/>
          <w:bCs/>
          <w:snapToGrid w:val="0"/>
          <w:color w:val="000000"/>
          <w:kern w:val="28"/>
        </w:rPr>
        <w:t xml:space="preserve"> in the </w:t>
      </w:r>
      <w:r w:rsidR="00332311">
        <w:rPr>
          <w:rFonts w:eastAsia="Calibri" w:cs="Arial"/>
          <w:bCs/>
          <w:i/>
          <w:snapToGrid w:val="0"/>
          <w:color w:val="000000"/>
          <w:kern w:val="28"/>
        </w:rPr>
        <w:t>Map Properties</w:t>
      </w:r>
      <w:r w:rsidRPr="00A82918" w:rsidR="00332311">
        <w:rPr>
          <w:rFonts w:eastAsia="Calibri" w:cs="Arial"/>
          <w:bCs/>
          <w:snapToGrid w:val="0"/>
          <w:color w:val="000000"/>
          <w:kern w:val="28"/>
        </w:rPr>
        <w:t xml:space="preserve"> ► </w:t>
      </w:r>
      <w:r w:rsidR="00332311">
        <w:rPr>
          <w:rFonts w:eastAsia="Calibri" w:cs="Arial"/>
          <w:bCs/>
          <w:i/>
          <w:snapToGrid w:val="0"/>
          <w:color w:val="000000"/>
          <w:kern w:val="28"/>
        </w:rPr>
        <w:t>Street Smart</w:t>
      </w:r>
      <w:r w:rsidR="00332311">
        <w:rPr>
          <w:rFonts w:eastAsia="Calibri" w:cs="Arial"/>
          <w:bCs/>
          <w:snapToGrid w:val="0"/>
          <w:color w:val="000000"/>
          <w:kern w:val="28"/>
        </w:rPr>
        <w:t xml:space="preserve"> menu</w:t>
      </w:r>
      <w:r>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rsidR="0058157B" w:rsidP="0058157B" w:rsidRDefault="0058157B" w14:paraId="5ED23C3F" w14:textId="67870BFF">
      <w:pPr>
        <w:rPr>
          <w:rFonts w:eastAsia="Calibri" w:cs="Arial"/>
          <w:bCs/>
          <w:snapToGrid w:val="0"/>
          <w:color w:val="000000"/>
          <w:kern w:val="28"/>
        </w:rPr>
      </w:pPr>
    </w:p>
    <w:p w:rsidRPr="00A82918" w:rsidR="000E0F87" w:rsidP="6455372E" w:rsidRDefault="000E0F87" w14:paraId="4E002E48" w14:textId="77777777">
      <w:pPr>
        <w:pStyle w:val="Heading2"/>
        <w:rPr>
          <w:rFonts w:eastAsia="Calibri" w:cs="Arial"/>
          <w:snapToGrid w:val="0"/>
        </w:rPr>
      </w:pPr>
      <w:bookmarkStart w:name="_Toc412205294" w:id="26"/>
      <w:bookmarkStart w:name="_Toc459021536" w:id="27"/>
      <w:bookmarkStart w:name="_Toc1499935822" w:id="1758411584"/>
      <w:r w:rsidRPr="6455372E" w:rsidR="53A95F70">
        <w:rPr>
          <w:rFonts w:eastAsia="Calibri" w:cs="Arial"/>
          <w:snapToGrid w:val="0"/>
        </w:rPr>
        <w:t>Performing measurements</w:t>
      </w:r>
      <w:bookmarkEnd w:id="26"/>
      <w:bookmarkEnd w:id="27"/>
      <w:bookmarkEnd w:id="1758411584"/>
    </w:p>
    <w:p w:rsidR="000E0F87" w:rsidP="000E0F87" w:rsidRDefault="000E0F87" w14:paraId="27D314C6" w14:textId="7777777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Pr="0061286C" w:rsidR="000E0F87" w:rsidP="007937CE" w:rsidRDefault="000E0F87" w14:paraId="67D0C5DF" w14:textId="4616E745">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Pr="002743B0" w:rsidR="002743B0">
        <w:rPr>
          <w:rFonts w:eastAsia="Calibri" w:cs="Arial"/>
          <w:i/>
          <w:snapToGrid w:val="0"/>
          <w:kern w:val="28"/>
        </w:rPr>
        <w:t>Point measurement</w:t>
      </w:r>
      <w:r>
        <w:fldChar w:fldCharType="end"/>
      </w:r>
    </w:p>
    <w:p w:rsidRPr="0061286C" w:rsidR="000E0F87" w:rsidP="007937CE" w:rsidRDefault="000E0F87" w14:paraId="4F43E2F6" w14:textId="7350D606">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Pr="002743B0" w:rsidR="002743B0">
        <w:rPr>
          <w:rFonts w:eastAsia="Calibri" w:cs="Arial"/>
          <w:i/>
          <w:snapToGrid w:val="0"/>
          <w:kern w:val="28"/>
        </w:rPr>
        <w:t>Line / surface measurement</w:t>
      </w:r>
      <w:r>
        <w:fldChar w:fldCharType="end"/>
      </w:r>
    </w:p>
    <w:p w:rsidRPr="00A82918" w:rsidR="000E0F87" w:rsidP="6455372E" w:rsidRDefault="00142F6B" w14:paraId="1D6B8C58" w14:textId="7DEE7C28">
      <w:pPr>
        <w:pStyle w:val="Heading3"/>
        <w:rPr/>
      </w:pPr>
      <w:bookmarkStart w:name="_Ref377049270" w:id="29"/>
      <w:bookmarkStart w:name="_Toc412205295" w:id="30"/>
      <w:bookmarkStart w:name="_Toc459021537" w:id="31"/>
      <w:bookmarkStart w:name="_Toc1603698908" w:id="786426419"/>
      <w:r w:rsidR="5F80C8F7">
        <w:rPr/>
        <w:t>P</w:t>
      </w:r>
      <w:r w:rsidR="53A95F70">
        <w:rPr/>
        <w:t>oint measurement</w:t>
      </w:r>
      <w:bookmarkEnd w:id="29"/>
      <w:bookmarkEnd w:id="30"/>
      <w:bookmarkEnd w:id="31"/>
      <w:bookmarkEnd w:id="786426419"/>
    </w:p>
    <w:p w:rsidR="000E0F87" w:rsidP="007937CE" w:rsidRDefault="000E0F87" w14:paraId="4248C474" w14:textId="77777777">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Pr="00E66E76" w:rsidR="000E0F87" w:rsidP="007937CE" w:rsidRDefault="000E0F87" w14:paraId="703633D4" w14:textId="2EDCE4DF">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142F6B">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rsidR="000E0F87" w:rsidP="007937CE" w:rsidRDefault="000E0F87" w14:paraId="6A6F4938" w14:textId="77777777">
      <w:pPr>
        <w:pStyle w:val="ListParagraph"/>
        <w:numPr>
          <w:ilvl w:val="0"/>
          <w:numId w:val="32"/>
        </w:numPr>
        <w:spacing w:line="336" w:lineRule="auto"/>
        <w:ind w:left="714" w:hanging="357"/>
        <w:contextualSpacing/>
        <w:jc w:val="left"/>
        <w:rPr>
          <w:rFonts w:eastAsia="Calibri"/>
          <w:snapToGrid w:val="0"/>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7494C9B2" wp14:editId="0B0A9B64">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hAnsiTheme="minorHAnsi" w:eastAsiaTheme="minorHAnsi" w:cstheme="minorBidi"/>
          <w:noProof/>
          <w:lang w:eastAsia="en-US"/>
        </w:rPr>
        <mc:AlternateContent>
          <mc:Choice Requires="wps">
            <w:drawing>
              <wp:inline distT="0" distB="0" distL="0" distR="0" wp14:anchorId="30F80A32" wp14:editId="36ABE2DA">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77162A01"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id="Text Box 33" style="width:345.75pt;height:27.75pt;visibility:visible;mso-wrap-style:square;mso-left-percent:-10001;mso-top-percent:-10001;mso-position-horizontal:absolute;mso-position-horizontal-relative:char;mso-position-vertical:absolute;mso-position-vertical-relative:line;mso-left-percent:-10001;mso-top-percent:-10001;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jj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" w14:anchorId="30F80A32">
                <v:textbox inset="0,0,0,0">
                  <w:txbxContent>
                    <w:p w:rsidRPr="00DC7E61" w:rsidR="000E0F87" w:rsidP="000E0F87" w:rsidRDefault="000E0F87" w14:paraId="77162A01"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rsidRPr="0061286C" w:rsidR="000E0F87" w:rsidP="007937CE" w:rsidRDefault="000E0F87" w14:paraId="4A58D743" w14:textId="77777777">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7B2A91FE" wp14:editId="1BFCD768">
            <wp:extent cx="1533380" cy="1840056"/>
            <wp:effectExtent l="0" t="0" r="0" b="8255"/>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533380"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29016F7" wp14:editId="4CCDDB7E">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285654C9"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id="Text Box 32" style="width:312.75pt;height:23.25pt;visibility:visible;mso-wrap-style:square;mso-left-percent:-10001;mso-top-percent:-10001;mso-position-horizontal:absolute;mso-position-horizontal-relative:char;mso-position-vertical:absolute;mso-position-vertical-relative:line;mso-left-percent:-10001;mso-top-percent:-10001;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2cfw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m1t2cfwIAAAkF&#10;AAAOAAAAAAAAAAAAAAAAAC4CAABkcnMvZTJvRG9jLnhtbFBLAQItABQABgAIAAAAIQD6aSc72wAA&#10;AAQBAAAPAAAAAAAAAAAAAAAAANkEAABkcnMvZG93bnJldi54bWxQSwUGAAAAAAQABADzAAAA4QUA&#10;AAAA&#10;" w14:anchorId="629016F7">
                <v:textbox inset="0,0,0,0">
                  <w:txbxContent>
                    <w:p w:rsidRPr="00DC7E61" w:rsidR="000E0F87" w:rsidP="000E0F87" w:rsidRDefault="000E0F87" w14:paraId="285654C9"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rsidR="00E1753E" w:rsidP="007937CE" w:rsidRDefault="00E1753E" w14:paraId="046575C4" w14:textId="070173FB">
      <w:pPr>
        <w:pStyle w:val="ListParagraph"/>
        <w:numPr>
          <w:ilvl w:val="0"/>
          <w:numId w:val="32"/>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rsidR="00BE016E" w:rsidP="00BE016E" w:rsidRDefault="00BE016E" w14:paraId="5DCB0AB2" w14:textId="51823CD1">
      <w:pPr>
        <w:pStyle w:val="ListParagraph"/>
        <w:ind w:left="720"/>
        <w:contextualSpacing/>
        <w:jc w:val="left"/>
        <w:rPr>
          <w:rFonts w:eastAsia="Calibri" w:cs="Arial"/>
          <w:bCs/>
          <w:snapToGrid w:val="0"/>
          <w:color w:val="000000"/>
          <w:kern w:val="28"/>
        </w:rPr>
      </w:pPr>
      <w:r>
        <w:rPr>
          <w:noProof/>
        </w:rPr>
        <w:drawing>
          <wp:inline distT="0" distB="0" distL="0" distR="0" wp14:anchorId="0397FAC2" wp14:editId="537F30DC">
            <wp:extent cx="5760720" cy="44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5770"/>
                    </a:xfrm>
                    <a:prstGeom prst="rect">
                      <a:avLst/>
                    </a:prstGeom>
                  </pic:spPr>
                </pic:pic>
              </a:graphicData>
            </a:graphic>
          </wp:inline>
        </w:drawing>
      </w:r>
    </w:p>
    <w:p w:rsidR="00BE016E" w:rsidP="00BE016E" w:rsidRDefault="00BE016E" w14:paraId="0C63F00D" w14:textId="09D85D14">
      <w:pPr>
        <w:pStyle w:val="ListParagraph"/>
        <w:ind w:left="720"/>
        <w:contextualSpacing/>
        <w:jc w:val="left"/>
        <w:rPr>
          <w:rFonts w:eastAsia="Calibri" w:cs="Arial"/>
          <w:bCs/>
          <w:snapToGrid w:val="0"/>
          <w:color w:val="000000"/>
          <w:kern w:val="28"/>
        </w:rPr>
      </w:pPr>
      <w:r>
        <w:rPr>
          <w:rFonts w:asciiTheme="minorHAnsi" w:hAnsiTheme="minorHAnsi" w:eastAsiaTheme="minorHAnsi" w:cstheme="minorBidi"/>
          <w:noProof/>
          <w:lang w:eastAsia="en-US"/>
        </w:rPr>
        <mc:AlternateContent>
          <mc:Choice Requires="wps">
            <w:drawing>
              <wp:inline distT="0" distB="0" distL="0" distR="0" wp14:anchorId="4C777705" wp14:editId="1E1DE1D8">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BE016E" w:rsidP="00BE016E" w:rsidRDefault="00BE016E" w14:paraId="5654AF5D" w14:textId="18CD6C19">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wps:txbx>
                      <wps:bodyPr rot="0" vert="horz" wrap="square" lIns="0" tIns="0" rIns="0" bIns="0" anchor="t" anchorCtr="0" upright="1">
                        <a:noAutofit/>
                      </wps:bodyPr>
                    </wps:wsp>
                  </a:graphicData>
                </a:graphic>
              </wp:inline>
            </w:drawing>
          </mc:Choice>
          <mc:Fallback>
            <w:pict>
              <v:shape id="Text Box 30" style="width:318pt;height:19pt;visibility:visible;mso-wrap-style:square;mso-left-percent:-10001;mso-top-percent:-10001;mso-position-horizontal:absolute;mso-position-horizontal-relative:char;mso-position-vertical:absolute;mso-position-vertical-relative:line;mso-left-percent:-10001;mso-top-percent:-10001;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EjoV0N/AgAACQUA&#10;AA4AAAAAAAAAAAAAAAAALgIAAGRycy9lMm9Eb2MueG1sUEsBAi0AFAAGAAgAAAAhAHiHphvaAAAA&#10;BAEAAA8AAAAAAAAAAAAAAAAA2QQAAGRycy9kb3ducmV2LnhtbFBLBQYAAAAABAAEAPMAAADgBQAA&#10;AAA=&#10;" w14:anchorId="4C777705">
                <v:textbox inset="0,0,0,0">
                  <w:txbxContent>
                    <w:p w:rsidRPr="00DC7E61" w:rsidR="00BE016E" w:rsidP="00BE016E" w:rsidRDefault="00BE016E" w14:paraId="5654AF5D" w14:textId="18CD6C19">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v:textbox>
                <w10:anchorlock/>
              </v:shape>
            </w:pict>
          </mc:Fallback>
        </mc:AlternateContent>
      </w:r>
    </w:p>
    <w:p w:rsidRPr="0061286C" w:rsidR="000E0F87" w:rsidP="007937CE" w:rsidRDefault="000E0F87" w14:paraId="4D471116" w14:textId="72173639">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Pr="00BE016E" w:rsidR="000E0F87" w:rsidP="00BE016E" w:rsidRDefault="000E0F87" w14:paraId="3A675A79" w14:textId="3EB0AA65">
      <w:pPr>
        <w:ind w:left="360"/>
        <w:contextualSpacing/>
        <w:jc w:val="left"/>
        <w:rPr>
          <w:rFonts w:eastAsia="Calibri" w:cs="Arial"/>
          <w:bCs/>
          <w:snapToGrid w:val="0"/>
          <w:color w:val="000000"/>
          <w:kern w:val="28"/>
        </w:rPr>
      </w:pPr>
      <w:r w:rsidRPr="00BE016E">
        <w:rPr>
          <w:rFonts w:eastAsia="Calibri" w:cs="Arial"/>
          <w:bCs/>
          <w:color w:val="000000"/>
          <w:kern w:val="28"/>
        </w:rPr>
        <w:br/>
      </w:r>
      <w:r w:rsidRPr="00BE016E">
        <w:rPr>
          <w:rFonts w:eastAsia="Calibri" w:cs="Arial"/>
          <w:bCs/>
          <w:color w:val="000000"/>
          <w:kern w:val="28"/>
        </w:rPr>
        <w:br/>
      </w:r>
      <w:r w:rsidRPr="00A82918">
        <w:rPr>
          <w:rFonts w:eastAsia="Calibri"/>
          <w:noProof/>
          <w:lang w:eastAsia="en-US"/>
        </w:rPr>
        <w:lastRenderedPageBreak/>
        <w:drawing>
          <wp:inline distT="0" distB="0" distL="0" distR="0" wp14:anchorId="106A61D8" wp14:editId="5C9ABE25">
            <wp:extent cx="5746245" cy="3069051"/>
            <wp:effectExtent l="0" t="0" r="6985"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46245" cy="3069051"/>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77C6453F" wp14:editId="0C5B7787">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12FF7691" w14:textId="6F5C94A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wps:txbx>
                      <wps:bodyPr rot="0" vert="horz" wrap="square" lIns="0" tIns="72000" rIns="0" bIns="0" anchor="t" anchorCtr="0" upright="1">
                        <a:noAutofit/>
                      </wps:bodyPr>
                    </wps:wsp>
                  </a:graphicData>
                </a:graphic>
              </wp:inline>
            </w:drawing>
          </mc:Choice>
          <mc:Fallback>
            <w:pict>
              <v:shape id="Text Box 31" style="width:453.85pt;height:29.25pt;visibility:visible;mso-wrap-style:square;mso-left-percent:-10001;mso-top-percent:-10001;mso-position-horizontal:absolute;mso-position-horizontal-relative:char;mso-position-vertical:absolute;mso-position-vertical-relative:line;mso-left-percent:-10001;mso-top-percent:-10001;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Je8&#10;SvaEAgAADQUAAA4AAAAAAAAAAAAAAAAALgIAAGRycy9lMm9Eb2MueG1sUEsBAi0AFAAGAAgAAAAh&#10;AEdboaTeAAAABAEAAA8AAAAAAAAAAAAAAAAA3gQAAGRycy9kb3ducmV2LnhtbFBLBQYAAAAABAAE&#10;APMAAADpBQAAAAA=&#10;" w14:anchorId="77C6453F">
                <v:textbox inset="0,2mm,0,0">
                  <w:txbxContent>
                    <w:p w:rsidRPr="00DC7E61" w:rsidR="000E0F87" w:rsidP="000E0F87" w:rsidRDefault="000E0F87" w14:paraId="12FF7691" w14:textId="6F5C94A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v:textbox>
                <w10:anchorlock/>
              </v:shape>
            </w:pict>
          </mc:Fallback>
        </mc:AlternateContent>
      </w:r>
    </w:p>
    <w:p w:rsidRPr="0061286C" w:rsidR="000E0F87" w:rsidP="000E0F87" w:rsidRDefault="000E0F87" w14:paraId="2A06B9DC" w14:textId="23B8DD4A">
      <w:pPr>
        <w:pStyle w:val="ListParagraph"/>
        <w:rPr>
          <w:rFonts w:eastAsia="Calibri" w:cs="Arial"/>
          <w:bCs/>
          <w:snapToGrid w:val="0"/>
          <w:color w:val="000000"/>
          <w:kern w:val="28"/>
        </w:rPr>
      </w:pPr>
    </w:p>
    <w:p w:rsidRPr="0061286C" w:rsidR="000E0F87" w:rsidP="007937CE" w:rsidRDefault="000E0F87" w14:paraId="44DF3671" w14:textId="38C98386">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It is possible </w:t>
      </w:r>
      <w:r w:rsidR="00782D0D">
        <w:rPr>
          <w:rFonts w:eastAsia="Calibri" w:cs="Arial"/>
          <w:bCs/>
          <w:snapToGrid w:val="0"/>
          <w:color w:val="000000"/>
          <w:kern w:val="28"/>
        </w:rPr>
        <w:t>for change the measurement now.</w:t>
      </w:r>
      <w:r w:rsidRPr="00782D0D" w:rsidR="00782D0D">
        <w:t xml:space="preserve"> </w:t>
      </w:r>
      <w:r w:rsidR="00782D0D">
        <w:rPr>
          <w:rFonts w:eastAsia="Calibri" w:cs="Arial"/>
          <w:bCs/>
          <w:snapToGrid w:val="0"/>
          <w:color w:val="000000"/>
          <w:kern w:val="28"/>
        </w:rPr>
        <w:t>I</w:t>
      </w:r>
      <w:r w:rsidRPr="00782D0D" w:rsidR="00782D0D">
        <w:rPr>
          <w:rFonts w:eastAsia="Calibri" w:cs="Arial"/>
          <w:bCs/>
          <w:snapToGrid w:val="0"/>
          <w:color w:val="000000"/>
          <w:kern w:val="28"/>
        </w:rPr>
        <w:t>f the measurement is correct, you can proceed to point 8</w:t>
      </w:r>
      <w:r w:rsidR="00782D0D">
        <w:rPr>
          <w:rFonts w:eastAsia="Calibri" w:cs="Arial"/>
          <w:bCs/>
          <w:snapToGrid w:val="0"/>
          <w:color w:val="000000"/>
          <w:kern w:val="28"/>
        </w:rPr>
        <w:t>.</w:t>
      </w:r>
    </w:p>
    <w:p w:rsidRPr="0061286C" w:rsidR="000E0F87" w:rsidP="007937CE" w:rsidRDefault="000E0F87" w14:paraId="4238713B" w14:textId="149E7A75">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00782D0D">
        <w:rPr>
          <w:rFonts w:eastAsia="Calibri" w:cs="Arial"/>
          <w:bCs/>
          <w:i/>
          <w:snapToGrid w:val="0"/>
          <w:color w:val="000000"/>
          <w:kern w:val="28"/>
        </w:rPr>
        <w:t>Location</w:t>
      </w:r>
      <w:r w:rsidRPr="0061286C">
        <w:rPr>
          <w:rFonts w:eastAsia="Calibri" w:cs="Arial"/>
          <w:bCs/>
          <w:snapToGrid w:val="0"/>
          <w:color w:val="000000"/>
          <w:kern w:val="28"/>
        </w:rPr>
        <w:t xml:space="preserve">&gt; button in the </w:t>
      </w:r>
      <w:r w:rsidR="00782D0D">
        <w:rPr>
          <w:rFonts w:eastAsia="Calibri" w:cs="Arial"/>
          <w:bCs/>
          <w:snapToGrid w:val="0"/>
          <w:color w:val="000000"/>
          <w:kern w:val="28"/>
        </w:rPr>
        <w:t xml:space="preserve">top </w:t>
      </w:r>
      <w:r w:rsidRPr="0061286C">
        <w:rPr>
          <w:rFonts w:eastAsia="Calibri" w:cs="Arial"/>
          <w:bCs/>
          <w:snapToGrid w:val="0"/>
          <w:color w:val="000000"/>
          <w:kern w:val="28"/>
        </w:rPr>
        <w:t xml:space="preserve">of the </w:t>
      </w:r>
      <w:r w:rsidR="00782D0D">
        <w:rPr>
          <w:rFonts w:eastAsia="Calibri" w:cs="Arial"/>
          <w:bCs/>
          <w:i/>
          <w:snapToGrid w:val="0"/>
          <w:color w:val="000000"/>
          <w:kern w:val="28"/>
        </w:rPr>
        <w:t>Measurement mode</w:t>
      </w:r>
      <w:r w:rsidRPr="0061286C">
        <w:rPr>
          <w:rFonts w:eastAsia="Calibri" w:cs="Arial"/>
          <w:bCs/>
          <w:snapToGrid w:val="0"/>
          <w:color w:val="000000"/>
          <w:kern w:val="28"/>
        </w:rPr>
        <w:t xml:space="preserve"> </w:t>
      </w:r>
      <w:r w:rsidR="00782D0D">
        <w:rPr>
          <w:rFonts w:eastAsia="Calibri" w:cs="Arial"/>
          <w:bCs/>
          <w:snapToGrid w:val="0"/>
          <w:color w:val="000000"/>
          <w:kern w:val="28"/>
        </w:rPr>
        <w:t>bar</w:t>
      </w:r>
      <w:r w:rsidRPr="0061286C">
        <w:rPr>
          <w:rFonts w:eastAsia="Calibri" w:cs="Arial"/>
          <w:bCs/>
          <w:snapToGrid w:val="0"/>
          <w:color w:val="000000"/>
          <w:kern w:val="28"/>
        </w:rPr>
        <w:t>.</w:t>
      </w:r>
    </w:p>
    <w:p w:rsidRPr="0061286C" w:rsidR="000E0F87" w:rsidP="007937CE" w:rsidRDefault="000E0F87" w14:paraId="0A5CB8A8" w14:textId="77777777">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61286C">
        <w:rPr>
          <w:rFonts w:eastAsia="Calibri" w:cs="Arial"/>
          <w:bCs/>
          <w:snapToGrid w:val="0"/>
          <w:color w:val="000000"/>
          <w:kern w:val="28"/>
        </w:rPr>
        <w:t xml:space="preserve">, as shown in the figure below. </w:t>
      </w:r>
      <w:r w:rsidRPr="00A82918">
        <w:br/>
      </w:r>
      <w:r w:rsidRPr="00A82918">
        <w:rPr>
          <w:noProof/>
          <w:lang w:eastAsia="en-US"/>
        </w:rPr>
        <w:drawing>
          <wp:inline distT="0" distB="0" distL="0" distR="0" wp14:anchorId="20816233" wp14:editId="1EA0F886">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06AF6C9" wp14:editId="428A4926">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6B023D08" w14:textId="7777777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27" style="width:381.75pt;height:21.05pt;visibility:visible;mso-wrap-style:square;mso-left-percent:-10001;mso-top-percent:-10001;mso-position-horizontal:absolute;mso-position-horizontal-relative:char;mso-position-vertical:absolute;mso-position-vertical-relative:line;mso-left-percent:-10001;mso-top-percent:-10001;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B15GAt+AgAACQUA&#10;AA4AAAAAAAAAAAAAAAAALgIAAGRycy9lMm9Eb2MueG1sUEsBAi0AFAAGAAgAAAAhANYAEPLbAAAA&#10;BAEAAA8AAAAAAAAAAAAAAAAA2AQAAGRycy9kb3ducmV2LnhtbFBLBQYAAAAABAAEAPMAAADgBQAA&#10;AAA=&#10;" w14:anchorId="206AF6C9">
                <v:textbox inset="0,0,0,0">
                  <w:txbxContent>
                    <w:p w:rsidRPr="00DC7E61" w:rsidR="000E0F87" w:rsidP="000E0F87" w:rsidRDefault="000E0F87" w14:paraId="6B023D08" w14:textId="7777777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rsidRPr="00A82918" w:rsidR="00374EAF" w:rsidP="6455372E" w:rsidRDefault="00654DDE" w14:paraId="25560117" w14:textId="32185BBE">
      <w:pPr>
        <w:pStyle w:val="Heading3"/>
        <w:rPr/>
      </w:pPr>
      <w:bookmarkStart w:name="_Ref377049283" w:id="33"/>
      <w:bookmarkStart w:name="_Toc412205296" w:id="34"/>
      <w:bookmarkStart w:name="_Toc459021538" w:id="35"/>
      <w:bookmarkStart w:name="_Toc2075722261" w:id="2099321424"/>
      <w:r w:rsidR="7631DAD3">
        <w:rPr/>
        <w:t>L</w:t>
      </w:r>
      <w:r w:rsidR="4E594F65">
        <w:rPr/>
        <w:t>ine / surface measurement</w:t>
      </w:r>
      <w:bookmarkEnd w:id="33"/>
      <w:bookmarkEnd w:id="34"/>
      <w:bookmarkEnd w:id="35"/>
      <w:bookmarkEnd w:id="2099321424"/>
    </w:p>
    <w:p w:rsidRPr="0061286C" w:rsidR="00374EAF" w:rsidP="007937CE" w:rsidRDefault="00374EAF" w14:paraId="67584E2F"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Pr="00E31A86" w:rsidR="00374EAF" w:rsidP="007937CE" w:rsidRDefault="00654DDE" w14:paraId="6D71F193" w14:textId="77F469D4">
      <w:pPr>
        <w:pStyle w:val="ListParagraph"/>
        <w:numPr>
          <w:ilvl w:val="0"/>
          <w:numId w:val="33"/>
        </w:numPr>
        <w:spacing w:line="336" w:lineRule="auto"/>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rsidR="002752C6" w:rsidP="007937CE" w:rsidRDefault="00374EAF" w14:paraId="40AC051E" w14:textId="77777777">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rsidR="00374EAF" w:rsidP="007937CE" w:rsidRDefault="00374EAF" w14:paraId="02E6B71E" w14:textId="200CEA17">
      <w:pPr>
        <w:pStyle w:val="ListParagraph"/>
        <w:numPr>
          <w:ilvl w:val="0"/>
          <w:numId w:val="33"/>
        </w:numPr>
        <w:contextualSpacing/>
        <w:jc w:val="left"/>
        <w:rPr>
          <w:rFonts w:eastAsia="Calibri" w:cs="Arial"/>
          <w:bCs/>
          <w:snapToGrid w:val="0"/>
          <w:color w:val="000000"/>
          <w:kern w:val="28"/>
        </w:rPr>
      </w:pPr>
      <w:r w:rsidRPr="002752C6">
        <w:rPr>
          <w:rFonts w:eastAsia="Calibri" w:cs="Arial"/>
          <w:bCs/>
          <w:snapToGrid w:val="0"/>
          <w:color w:val="000000"/>
          <w:kern w:val="28"/>
        </w:rPr>
        <w:lastRenderedPageBreak/>
        <w:t xml:space="preserve">Select the line or polygon layer in the </w:t>
      </w:r>
      <w:r w:rsidRPr="002752C6">
        <w:rPr>
          <w:rFonts w:eastAsia="Calibri" w:cs="Arial"/>
          <w:bCs/>
          <w:i/>
          <w:snapToGrid w:val="0"/>
          <w:color w:val="000000"/>
          <w:kern w:val="28"/>
        </w:rPr>
        <w:t>Create Features</w:t>
      </w:r>
      <w:r w:rsidRPr="002752C6">
        <w:rPr>
          <w:rFonts w:eastAsia="Calibri" w:cs="Arial"/>
          <w:bCs/>
          <w:snapToGrid w:val="0"/>
          <w:color w:val="000000"/>
          <w:kern w:val="28"/>
        </w:rPr>
        <w:t xml:space="preserve"> window to start a line or a surface measurement.</w:t>
      </w:r>
    </w:p>
    <w:p w:rsidR="00155FEF" w:rsidP="007937CE" w:rsidRDefault="00155FEF" w14:paraId="2008F58F" w14:textId="77777777">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rsidRPr="0061286C" w:rsidR="00155FEF" w:rsidP="007937CE" w:rsidRDefault="00155FEF" w14:paraId="19ED37C2"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Pr="0061286C" w:rsidR="00374EAF" w:rsidP="007937CE" w:rsidRDefault="00374EAF" w14:paraId="20CB074A" w14:textId="0D9251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w:t>
      </w:r>
      <w:r w:rsidR="00155FEF">
        <w:rPr>
          <w:rFonts w:eastAsia="Calibri" w:cs="Arial"/>
          <w:bCs/>
          <w:snapToGrid w:val="0"/>
          <w:color w:val="000000"/>
          <w:kern w:val="28"/>
        </w:rPr>
        <w:t>.</w:t>
      </w:r>
      <w:r w:rsidRPr="00A82918">
        <w:rPr>
          <w:rFonts w:eastAsiaTheme="minorHAnsi"/>
        </w:rPr>
        <w:br/>
      </w:r>
      <w:r w:rsidRPr="00A82918">
        <w:rPr>
          <w:noProof/>
          <w:lang w:eastAsia="en-US"/>
        </w:rPr>
        <w:drawing>
          <wp:inline distT="0" distB="0" distL="0" distR="0" wp14:anchorId="06D8D6DD" wp14:editId="6292D951">
            <wp:extent cx="3422857" cy="3153132"/>
            <wp:effectExtent l="0" t="0" r="635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2857"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69D36956" wp14:editId="6E7CEAEC">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506B36E5"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id="Text Box 26" style="width:306pt;height:24.35pt;visibility:visible;mso-wrap-style:square;mso-left-percent:-10001;mso-top-percent:-10001;mso-position-horizontal:absolute;mso-position-horizontal-relative:char;mso-position-vertical:absolute;mso-position-vertical-relative:line;mso-left-percent:-10001;mso-top-percent:-10001;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rS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KPi&#10;8nB90MhGswcQhtXAG1AM7wkYrbbfMOqhN2vsvu6I5RjJdwrEFRp5MuxkbCaDKApHa+wxGs1rPzb8&#10;zlixbQF5lK/SlyDARkRtPEVxkC30W0zi8DaEhn4+j15PL9jqB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LRmrSfwIAAAkF&#10;AAAOAAAAAAAAAAAAAAAAAC4CAABkcnMvZTJvRG9jLnhtbFBLAQItABQABgAIAAAAIQBXzKf42wAA&#10;AAQBAAAPAAAAAAAAAAAAAAAAANkEAABkcnMvZG93bnJldi54bWxQSwUGAAAAAAQABADzAAAA4QUA&#10;AAAA&#10;" w14:anchorId="69D36956">
                <v:textbox inset="0,0,0,0">
                  <w:txbxContent>
                    <w:p w:rsidRPr="00DC7E61" w:rsidR="00374EAF" w:rsidP="00374EAF" w:rsidRDefault="00374EAF" w14:paraId="506B36E5"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rsidRPr="0061286C" w:rsidR="00374EAF" w:rsidP="007937CE" w:rsidRDefault="00344059" w14:paraId="571ABE6C" w14:textId="019F3A0C">
      <w:pPr>
        <w:pStyle w:val="ListParagraph"/>
        <w:numPr>
          <w:ilvl w:val="0"/>
          <w:numId w:val="33"/>
        </w:numPr>
        <w:contextualSpacing/>
        <w:jc w:val="left"/>
        <w:rPr>
          <w:rFonts w:eastAsia="Calibri" w:cs="Arial"/>
          <w:bCs/>
          <w:snapToGrid w:val="0"/>
          <w:color w:val="000000"/>
          <w:kern w:val="28"/>
        </w:rPr>
      </w:pPr>
      <w:r w:rsidRPr="00344059">
        <w:rPr>
          <w:rFonts w:eastAsia="Calibri" w:cs="Arial"/>
          <w:bCs/>
          <w:snapToGrid w:val="0"/>
          <w:color w:val="000000"/>
          <w:kern w:val="28"/>
        </w:rPr>
        <w:t>It is now possible to edit points if this is desirable</w:t>
      </w:r>
      <w:r>
        <w:rPr>
          <w:rFonts w:eastAsia="Calibri" w:cs="Arial"/>
          <w:bCs/>
          <w:snapToGrid w:val="0"/>
          <w:color w:val="000000"/>
          <w:kern w:val="28"/>
        </w:rPr>
        <w:t>.</w:t>
      </w:r>
    </w:p>
    <w:p w:rsidRPr="0061286C" w:rsidR="00374EAF" w:rsidP="007937CE" w:rsidRDefault="00374EAF" w14:paraId="38080C14"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Pr="0061286C" w:rsidR="00374EAF" w:rsidP="007937CE" w:rsidRDefault="00374EAF" w14:paraId="27C422C0" w14:textId="4C295942">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w:t>
      </w:r>
      <w:r w:rsidR="00344059">
        <w:rPr>
          <w:rFonts w:eastAsia="Calibri" w:cs="Arial"/>
          <w:bCs/>
          <w:snapToGrid w:val="0"/>
          <w:color w:val="000000"/>
          <w:kern w:val="28"/>
        </w:rPr>
        <w:t xml:space="preserve"> in the map</w:t>
      </w:r>
      <w:r>
        <w:rPr>
          <w:rFonts w:eastAsia="Calibri" w:cs="Arial"/>
          <w:bCs/>
          <w:snapToGrid w:val="0"/>
          <w:color w:val="000000"/>
          <w:kern w:val="28"/>
        </w:rPr>
        <w:t xml:space="preserve"> </w:t>
      </w:r>
      <w:r w:rsidR="00344059">
        <w:rPr>
          <w:rFonts w:eastAsia="Calibri" w:cs="Arial"/>
          <w:bCs/>
          <w:snapToGrid w:val="0"/>
          <w:color w:val="000000"/>
          <w:kern w:val="28"/>
        </w:rPr>
        <w:t xml:space="preserve">or the </w:t>
      </w:r>
      <w:r w:rsidRPr="00344059" w:rsidR="00344059">
        <w:rPr>
          <w:rFonts w:eastAsia="Calibri" w:cs="Arial"/>
          <w:bCs/>
          <w:i/>
          <w:iCs/>
          <w:snapToGrid w:val="0"/>
          <w:color w:val="000000"/>
          <w:kern w:val="28"/>
        </w:rPr>
        <w:t>&lt;Surface&gt;</w:t>
      </w:r>
      <w:r w:rsidR="00344059">
        <w:rPr>
          <w:rFonts w:eastAsia="Calibri" w:cs="Arial"/>
          <w:bCs/>
          <w:snapToGrid w:val="0"/>
          <w:color w:val="000000"/>
          <w:kern w:val="28"/>
        </w:rPr>
        <w:t xml:space="preserve"> button in the measure bar in the cyclorama. With one of these buttons, you can close the measurement</w:t>
      </w:r>
      <w:r w:rsidRPr="0061286C">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494D420A" wp14:editId="0E7778C8">
            <wp:extent cx="5278697" cy="3304464"/>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8697" cy="330446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7BA05EF" wp14:editId="66829A62">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3C25D206" w14:textId="77777777">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id="Text Box 25" style="width:416.25pt;height:19.65pt;visibility:visible;mso-wrap-style:square;mso-left-percent:-10001;mso-top-percent:-10001;mso-position-horizontal:absolute;mso-position-horizontal-relative:char;mso-position-vertical:absolute;mso-position-vertical-relative:line;mso-left-percent:-10001;mso-top-percent:-10001;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p3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qPi&#10;zid5bTV7BGFYDXWD6sN7Akar7ReMeujNGrvPe2I5RvKNAnGFRp4MOxnbySCKwtEae4xG88aPDb83&#10;VuxaQB7lq/QVCLARURtBqSOLo2yh32IQx7chNPTTefT68YKtvwM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C6Bgp3fwIAAAkF&#10;AAAOAAAAAAAAAAAAAAAAAC4CAABkcnMvZTJvRG9jLnhtbFBLAQItABQABgAIAAAAIQDW6rll2wAA&#10;AAQBAAAPAAAAAAAAAAAAAAAAANkEAABkcnMvZG93bnJldi54bWxQSwUGAAAAAAQABADzAAAA4QUA&#10;AAAA&#10;" w14:anchorId="67BA05EF">
                <v:textbox inset="0,0,0,0">
                  <w:txbxContent>
                    <w:p w:rsidRPr="00DC7E61" w:rsidR="00374EAF" w:rsidP="00374EAF" w:rsidRDefault="00374EAF" w14:paraId="3C25D206" w14:textId="77777777">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rsidRPr="0061286C" w:rsidR="00374EAF" w:rsidP="007937CE" w:rsidRDefault="00374EAF" w14:paraId="2A75DE2B"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A82918">
        <w:rPr>
          <w:kern w:val="28"/>
        </w:rPr>
        <w:br/>
      </w:r>
      <w:r w:rsidRPr="00A82918">
        <w:rPr>
          <w:kern w:val="28"/>
        </w:rPr>
        <w:br/>
      </w:r>
      <w:r w:rsidRPr="00A82918">
        <w:rPr>
          <w:noProof/>
          <w:kern w:val="28"/>
          <w:lang w:eastAsia="en-US"/>
        </w:rPr>
        <w:drawing>
          <wp:inline distT="0" distB="0" distL="0" distR="0" wp14:anchorId="3B698568" wp14:editId="27AF34BD">
            <wp:extent cx="4895363" cy="2221621"/>
            <wp:effectExtent l="0" t="0" r="635" b="762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95363" cy="222162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74ACE90D" wp14:editId="287597C7">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11F6FA10"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id="Text Box 24" style="width:368.8pt;height:21.75pt;visibility:visible;mso-wrap-style:square;mso-left-percent:-10001;mso-top-percent:-10001;mso-position-horizontal:absolute;mso-position-horizontal-relative:char;mso-position-vertical:absolute;mso-position-vertical-relative:line;mso-left-percent:-10001;mso-top-percent:-10001;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" w14:anchorId="74ACE90D">
                <v:textbox inset="0,2mm,0,0">
                  <w:txbxContent>
                    <w:p w:rsidRPr="00DC7E61" w:rsidR="00374EAF" w:rsidP="00374EAF" w:rsidRDefault="00374EAF" w14:paraId="11F6FA10"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rsidRPr="00885DF7" w:rsidR="00374EAF" w:rsidP="00B901E3" w:rsidRDefault="00374EAF" w14:paraId="5176AA2C" w14:textId="77777777">
      <w:pPr>
        <w:pStyle w:val="StandaardCM"/>
        <w:rPr>
          <w:lang w:val="en-US" w:eastAsia="nl-NL"/>
        </w:rPr>
      </w:pPr>
    </w:p>
    <w:p w:rsidRPr="00D43A20" w:rsidR="00D43A20" w:rsidP="6455372E" w:rsidRDefault="00D43A20" w14:paraId="36DF107B" w14:textId="744F8A0B">
      <w:pPr>
        <w:pStyle w:val="Heading3"/>
        <w:rPr/>
      </w:pPr>
      <w:bookmarkStart w:name="_Toc412205299" w:id="37"/>
      <w:bookmarkStart w:name="_Toc459021541" w:id="38"/>
      <w:bookmarkStart w:name="_Toc720352601" w:id="154541502"/>
      <w:r w:rsidR="16208CB5">
        <w:rPr/>
        <w:t>How to import a measurement in a Cyclorama</w:t>
      </w:r>
      <w:bookmarkEnd w:id="37"/>
      <w:bookmarkEnd w:id="38"/>
      <w:bookmarkEnd w:id="154541502"/>
    </w:p>
    <w:p w:rsidRPr="0061286C" w:rsidR="00D43A20" w:rsidP="007937CE" w:rsidRDefault="00D43A20" w14:paraId="26880FFC" w14:textId="77777777">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Pr>
          <w:rFonts w:eastAsia="Calibri" w:cs="Arial"/>
          <w:bCs/>
          <w:i/>
          <w:snapToGrid w:val="0"/>
          <w:color w:val="000000"/>
          <w:kern w:val="28"/>
        </w:rPr>
        <w:t xml:space="preserve">Move </w:t>
      </w:r>
      <w:r>
        <w:rPr>
          <w:rFonts w:eastAsia="Calibri" w:cs="Arial"/>
          <w:bCs/>
          <w:snapToGrid w:val="0"/>
          <w:color w:val="000000"/>
          <w:kern w:val="28"/>
        </w:rPr>
        <w:t xml:space="preserve">or </w:t>
      </w:r>
      <w:proofErr w:type="spellStart"/>
      <w:r>
        <w:rPr>
          <w:rFonts w:eastAsia="Calibri" w:cs="Arial"/>
          <w:bCs/>
          <w:i/>
          <w:snapToGrid w:val="0"/>
          <w:color w:val="000000"/>
          <w:kern w:val="28"/>
        </w:rPr>
        <w:t>Verticles</w:t>
      </w:r>
      <w:proofErr w:type="spellEnd"/>
      <w:r>
        <w:rPr>
          <w:rFonts w:eastAsia="Calibri" w:cs="Arial"/>
          <w:bCs/>
          <w:snapToGrid w:val="0"/>
          <w:color w:val="000000"/>
          <w:kern w:val="28"/>
        </w:rPr>
        <w:t xml:space="preserve"> option in the</w:t>
      </w:r>
      <w:r w:rsidRPr="0061286C">
        <w:rPr>
          <w:rFonts w:eastAsia="Calibri" w:cs="Arial"/>
          <w:bCs/>
          <w:snapToGrid w:val="0"/>
          <w:color w:val="000000"/>
          <w:kern w:val="28"/>
        </w:rPr>
        <w:t xml:space="preserv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396D9B98" wp14:editId="3CF6F30E">
            <wp:extent cx="4956175" cy="9182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56175" cy="91822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8D73BF2" wp14:editId="2423A748">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D43A20" w14:paraId="3FAB7D90" w14:textId="77777777">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id="Text Box 18" style="width:390.25pt;height:20.35pt;visibility:visible;mso-wrap-style:square;mso-left-percent:-10001;mso-top-percent:-10001;mso-position-horizontal:absolute;mso-position-horizontal-relative:char;mso-position-vertical:absolute;mso-position-vertical-relative:line;mso-left-percent:-10001;mso-top-percent:-10001;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2ofQIAAAk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CjrP2ofQIAAAkF&#10;AAAOAAAAAAAAAAAAAAAAAC4CAABkcnMvZTJvRG9jLnhtbFBLAQItABQABgAIAAAAIQBrLg8L3QAA&#10;AAQBAAAPAAAAAAAAAAAAAAAAANcEAABkcnMvZG93bnJldi54bWxQSwUGAAAAAAQABADzAAAA4QUA&#10;AAAA&#10;" w14:anchorId="68D73BF2">
                <v:textbox style="mso-fit-shape-to-text:t" inset="0,0,0,0">
                  <w:txbxContent>
                    <w:p w:rsidRPr="00DC7E61" w:rsidR="00D43A20" w:rsidP="00D43A20" w:rsidRDefault="00D43A20" w14:paraId="3FAB7D90" w14:textId="77777777">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rsidRPr="0061286C" w:rsidR="00D43A20" w:rsidP="007937CE" w:rsidRDefault="00D43A20" w14:paraId="4CD9ED18" w14:textId="137652B8">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w:t>
      </w:r>
      <w:r w:rsidR="00BD3E58">
        <w:rPr>
          <w:rFonts w:eastAsia="Calibri" w:cs="Arial"/>
          <w:bCs/>
          <w:snapToGrid w:val="0"/>
          <w:color w:val="000000"/>
          <w:kern w:val="28"/>
        </w:rPr>
        <w:t xml:space="preserve"> select the overlay of the measurement in </w:t>
      </w:r>
      <w:r w:rsidRPr="0061286C">
        <w:rPr>
          <w:rFonts w:eastAsia="Calibri" w:cs="Arial"/>
          <w:bCs/>
          <w:snapToGrid w:val="0"/>
          <w:color w:val="000000"/>
          <w:kern w:val="28"/>
        </w:rPr>
        <w:t>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6D52C02" wp14:editId="13FF8DA7">
            <wp:extent cx="1546272" cy="8620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46272" cy="862021"/>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F6FAB25" wp14:editId="2A05AFE4">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BD3E58" w14:paraId="30FCE145" w14:textId="32976DED">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Pr="00DC7E61" w:rsidR="00D43A20">
                              <w:rPr>
                                <w:rFonts w:cs="Arial"/>
                                <w:i/>
                                <w:color w:val="000000" w:themeColor="text1"/>
                                <w:sz w:val="18"/>
                                <w:szCs w:val="18"/>
                              </w:rPr>
                              <w:t xml:space="preserve">in </w:t>
                            </w:r>
                            <w:r>
                              <w:rPr>
                                <w:rFonts w:cs="Arial"/>
                                <w:i/>
                                <w:color w:val="000000" w:themeColor="text1"/>
                                <w:sz w:val="18"/>
                                <w:szCs w:val="18"/>
                              </w:rPr>
                              <w:t xml:space="preserve">the </w:t>
                            </w:r>
                            <w:r w:rsidRPr="00DC7E61" w:rsidR="00D43A20">
                              <w:rPr>
                                <w:rFonts w:cs="Arial"/>
                                <w:i/>
                                <w:color w:val="000000" w:themeColor="text1"/>
                                <w:sz w:val="18"/>
                                <w:szCs w:val="18"/>
                              </w:rPr>
                              <w:t>Cyclorama.</w:t>
                            </w:r>
                          </w:p>
                        </w:txbxContent>
                      </wps:txbx>
                      <wps:bodyPr rot="0" vert="horz" wrap="square" lIns="0" tIns="0" rIns="0" bIns="0" anchor="t" anchorCtr="0" upright="1">
                        <a:noAutofit/>
                      </wps:bodyPr>
                    </wps:wsp>
                  </a:graphicData>
                </a:graphic>
              </wp:inline>
            </w:drawing>
          </mc:Choice>
          <mc:Fallback>
            <w:pict>
              <v:shape id="Text Box 17" style="width:367.5pt;height:23.4pt;visibility:visible;mso-wrap-style:square;mso-left-percent:-10001;mso-top-percent:-10001;mso-position-horizontal:absolute;mso-position-horizontal-relative:char;mso-position-vertical:absolute;mso-position-vertical-relative:line;mso-left-percent:-10001;mso-top-percent:-10001;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Zufg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EKx9m5+AgAACQUA&#10;AA4AAAAAAAAAAAAAAAAALgIAAGRycy9lMm9Eb2MueG1sUEsBAi0AFAAGAAgAAAAhAO2zplzbAAAA&#10;BAEAAA8AAAAAAAAAAAAAAAAA2AQAAGRycy9kb3ducmV2LnhtbFBLBQYAAAAABAAEAPMAAADgBQAA&#10;AAA=&#10;" w14:anchorId="6F6FAB25">
                <v:textbox inset="0,0,0,0">
                  <w:txbxContent>
                    <w:p w:rsidRPr="00DC7E61" w:rsidR="00D43A20" w:rsidP="00D43A20" w:rsidRDefault="00BD3E58" w14:paraId="30FCE145" w14:textId="32976DED">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Pr="00DC7E61" w:rsidR="00D43A20">
                        <w:rPr>
                          <w:rFonts w:cs="Arial"/>
                          <w:i/>
                          <w:color w:val="000000" w:themeColor="text1"/>
                          <w:sz w:val="18"/>
                          <w:szCs w:val="18"/>
                        </w:rPr>
                        <w:t xml:space="preserve">in </w:t>
                      </w:r>
                      <w:r>
                        <w:rPr>
                          <w:rFonts w:cs="Arial"/>
                          <w:i/>
                          <w:color w:val="000000" w:themeColor="text1"/>
                          <w:sz w:val="18"/>
                          <w:szCs w:val="18"/>
                        </w:rPr>
                        <w:t xml:space="preserve">the </w:t>
                      </w:r>
                      <w:r w:rsidRPr="00DC7E61" w:rsidR="00D43A20">
                        <w:rPr>
                          <w:rFonts w:cs="Arial"/>
                          <w:i/>
                          <w:color w:val="000000" w:themeColor="text1"/>
                          <w:sz w:val="18"/>
                          <w:szCs w:val="18"/>
                        </w:rPr>
                        <w:t>Cyclorama.</w:t>
                      </w:r>
                    </w:p>
                  </w:txbxContent>
                </v:textbox>
                <w10:anchorlock/>
              </v:shape>
            </w:pict>
          </mc:Fallback>
        </mc:AlternateContent>
      </w:r>
    </w:p>
    <w:p w:rsidRPr="0061286C" w:rsidR="00D43A20" w:rsidP="00D43A20" w:rsidRDefault="00D43A20" w14:paraId="5F69948C" w14:textId="77777777">
      <w:pPr>
        <w:pStyle w:val="ListParagraph"/>
        <w:rPr>
          <w:rFonts w:eastAsia="Calibri" w:cs="Arial"/>
          <w:bCs/>
          <w:snapToGrid w:val="0"/>
          <w:color w:val="000000"/>
          <w:kern w:val="28"/>
        </w:rPr>
      </w:pPr>
    </w:p>
    <w:p w:rsidRPr="0061286C" w:rsidR="00D43A20" w:rsidP="007937CE" w:rsidRDefault="00D43A20" w14:paraId="7074AF19" w14:textId="77777777">
      <w:pPr>
        <w:pStyle w:val="ListParagraph"/>
        <w:numPr>
          <w:ilvl w:val="0"/>
          <w:numId w:val="34"/>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Pr="00A82918">
        <w:rPr>
          <w:rFonts w:eastAsia="Calibri" w:cs="Arial"/>
          <w:bCs/>
          <w:i/>
          <w:snapToGrid w:val="0"/>
          <w:color w:val="000000"/>
          <w:kern w:val="28"/>
        </w:rPr>
        <w:t>Vertices</w:t>
      </w:r>
      <w:r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Pr="00A82918">
        <w:br/>
      </w:r>
      <w:r w:rsidRPr="00A82918">
        <w:br/>
      </w:r>
      <w:r w:rsidRPr="00A82918">
        <w:rPr>
          <w:noProof/>
          <w:lang w:eastAsia="en-US"/>
        </w:rPr>
        <w:drawing>
          <wp:inline distT="0" distB="0" distL="0" distR="0" wp14:anchorId="373984A3" wp14:editId="0C29F451">
            <wp:extent cx="2367280" cy="10760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67280" cy="107603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CBDD0E8" wp14:editId="5DC7F7AC">
                <wp:extent cx="4352925" cy="273050"/>
                <wp:effectExtent l="0" t="0" r="9525" b="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D43A20" w14:paraId="676C1CBB" w14:textId="6F2329CA">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14" style="width:342.75pt;height:21.5pt;visibility:visible;mso-wrap-style:square;mso-left-percent:-10001;mso-top-percent:-10001;mso-position-horizontal:absolute;mso-position-horizontal-relative:char;mso-position-vertical:absolute;mso-position-vertical-relative:line;mso-left-percent:-10001;mso-top-percent:-10001;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KRfwIAAAk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" w14:anchorId="4CBDD0E8">
                <v:textbox inset="0,0,0,0">
                  <w:txbxContent>
                    <w:p w:rsidRPr="00DC7E61" w:rsidR="00D43A20" w:rsidP="00D43A20" w:rsidRDefault="00D43A20" w14:paraId="676C1CBB" w14:textId="6F2329CA">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v:textbox>
                <w10:anchorlock/>
              </v:shape>
            </w:pict>
          </mc:Fallback>
        </mc:AlternateContent>
      </w:r>
    </w:p>
    <w:p w:rsidRPr="0061286C" w:rsidR="00D43A20" w:rsidP="007937CE" w:rsidRDefault="00D43A20" w14:paraId="476E5608" w14:textId="77777777">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rsidR="00B901E3" w:rsidP="00D43A20" w:rsidRDefault="00D43A20" w14:paraId="0C2127B7" w14:textId="6EE745CC">
      <w:pPr>
        <w:pStyle w:val="StandaardCM"/>
        <w:rPr>
          <w:lang w:val="de-DE" w:eastAsia="nl-NL"/>
        </w:rPr>
      </w:pPr>
      <w:r w:rsidRPr="00C140DA">
        <w:rPr>
          <w:spacing w:val="-2"/>
        </w:rPr>
        <w:t>If you want to edit a measurement point in the Cyclorama, select that point in the map.</w:t>
      </w:r>
    </w:p>
    <w:p w:rsidR="009E3ED8" w:rsidP="009E3ED8" w:rsidRDefault="009E3ED8" w14:paraId="2BF269F5" w14:textId="77777777">
      <w:pPr>
        <w:rPr>
          <w:rFonts w:eastAsiaTheme="minorHAnsi"/>
          <w:noProof/>
        </w:rPr>
      </w:pPr>
    </w:p>
    <w:p w:rsidR="009E3ED8" w:rsidP="6455372E" w:rsidRDefault="009E3ED8" w14:paraId="0DD7B04D" w14:textId="77777777">
      <w:pPr>
        <w:pStyle w:val="Heading2"/>
        <w:keepLines w:val="1"/>
        <w:spacing w:after="0" w:line="276" w:lineRule="auto"/>
        <w:ind w:right="0"/>
        <w:jc w:val="left"/>
        <w:rPr>
          <w:rFonts w:eastAsia="Calibri" w:cs="Arial"/>
          <w:snapToGrid w:val="0"/>
        </w:rPr>
      </w:pPr>
      <w:bookmarkStart w:name="_Toc412205301" w:id="40"/>
      <w:bookmarkStart w:name="_Toc459021543" w:id="41"/>
      <w:bookmarkStart w:name="_Toc125464394" w:id="2418003"/>
      <w:r w:rsidRPr="6455372E" w:rsidR="1CB59ECC">
        <w:rPr>
          <w:rFonts w:eastAsia="Calibri" w:cs="Arial"/>
          <w:snapToGrid w:val="0"/>
        </w:rPr>
        <w:t>Cyclorama search functionality</w:t>
      </w:r>
      <w:bookmarkEnd w:id="40"/>
      <w:bookmarkEnd w:id="41"/>
      <w:bookmarkEnd w:id="2418003"/>
    </w:p>
    <w:p w:rsidR="009E3ED8" w:rsidP="009E3ED8" w:rsidRDefault="009E3ED8" w14:paraId="26933AB6" w14:textId="77777777"/>
    <w:p w:rsidR="009E3ED8" w:rsidP="007937CE" w:rsidRDefault="009E3ED8" w14:paraId="79402F8E" w14:textId="7B594F21">
      <w:pPr>
        <w:pStyle w:val="ListParagraph"/>
        <w:numPr>
          <w:ilvl w:val="0"/>
          <w:numId w:val="35"/>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w:t>
      </w:r>
      <w:r>
        <w:rPr>
          <w:rFonts w:eastAsia="Calibri" w:cs="Arial"/>
          <w:bCs/>
          <w:snapToGrid w:val="0"/>
          <w:color w:val="000000"/>
          <w:kern w:val="28"/>
        </w:rPr>
        <w:t xml:space="preserve">ionality, click on the </w:t>
      </w:r>
      <w:proofErr w:type="spellStart"/>
      <w:r w:rsidRPr="00C140DA">
        <w:rPr>
          <w:rFonts w:eastAsia="Calibri" w:cs="Arial"/>
          <w:bCs/>
          <w:i/>
          <w:snapToGrid w:val="0"/>
          <w:color w:val="000000"/>
          <w:kern w:val="28"/>
        </w:rPr>
        <w:t>ImageId</w:t>
      </w:r>
      <w:proofErr w:type="spellEnd"/>
      <w:r w:rsidRPr="00C140DA">
        <w:rPr>
          <w:rFonts w:eastAsia="Calibri" w:cs="Arial"/>
          <w:bCs/>
          <w:i/>
          <w:snapToGrid w:val="0"/>
          <w:color w:val="000000"/>
          <w:kern w:val="28"/>
        </w:rPr>
        <w:t xml:space="preserve">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Pr>
          <w:rFonts w:eastAsia="Calibri" w:cs="Arial"/>
          <w:bCs/>
          <w:i/>
          <w:snapToGrid w:val="0"/>
          <w:color w:val="000000"/>
          <w:kern w:val="28"/>
        </w:rPr>
        <w:t>Street Smart</w:t>
      </w:r>
      <w:r w:rsidRPr="00EA1F83">
        <w:rPr>
          <w:rFonts w:eastAsia="Calibri" w:cs="Arial"/>
          <w:bCs/>
          <w:snapToGrid w:val="0"/>
          <w:color w:val="000000"/>
          <w:kern w:val="28"/>
        </w:rPr>
        <w:t xml:space="preserve"> </w:t>
      </w:r>
      <w:r>
        <w:rPr>
          <w:rFonts w:eastAsia="Calibri" w:cs="Arial"/>
          <w:bCs/>
          <w:snapToGrid w:val="0"/>
          <w:color w:val="000000"/>
          <w:kern w:val="28"/>
        </w:rPr>
        <w:t>tab</w:t>
      </w:r>
      <w:r w:rsidRPr="00EA1F83">
        <w:rPr>
          <w:rFonts w:eastAsia="Calibri" w:cs="Arial"/>
          <w:bCs/>
          <w:snapToGrid w:val="0"/>
          <w:color w:val="000000"/>
          <w:kern w:val="28"/>
        </w:rPr>
        <w:t>.</w:t>
      </w:r>
    </w:p>
    <w:p w:rsidR="009E3ED8" w:rsidP="009E3ED8" w:rsidRDefault="009E3ED8" w14:paraId="2E6D59D1" w14:textId="77777777">
      <w:pPr>
        <w:rPr>
          <w:rFonts w:eastAsia="Calibri" w:cs="Arial"/>
          <w:bCs/>
          <w:snapToGrid w:val="0"/>
          <w:color w:val="000000"/>
          <w:kern w:val="28"/>
        </w:rPr>
      </w:pPr>
      <w:r>
        <w:rPr>
          <w:rFonts w:eastAsia="Calibri"/>
          <w:noProof/>
          <w:snapToGrid w:val="0"/>
          <w:kern w:val="28"/>
          <w:lang w:eastAsia="en-US"/>
        </w:rPr>
        <w:drawing>
          <wp:inline distT="0" distB="0" distL="0" distR="0" wp14:anchorId="01F5C9C8" wp14:editId="4D4AAE49">
            <wp:extent cx="3990975" cy="124758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20128" cy="1256700"/>
                    </a:xfrm>
                    <a:prstGeom prst="rect">
                      <a:avLst/>
                    </a:prstGeom>
                  </pic:spPr>
                </pic:pic>
              </a:graphicData>
            </a:graphic>
          </wp:inline>
        </w:drawing>
      </w:r>
    </w:p>
    <w:p w:rsidR="009E3ED8" w:rsidP="009E3ED8" w:rsidRDefault="009E3ED8" w14:paraId="341B6AE3" w14:textId="77777777">
      <w:pPr>
        <w:rPr>
          <w:rFonts w:eastAsia="Calibri" w:cs="Arial"/>
          <w:bCs/>
          <w:snapToGrid w:val="0"/>
          <w:color w:val="000000"/>
          <w:kern w:val="28"/>
        </w:rPr>
      </w:pPr>
      <w:r>
        <w:rPr>
          <w:rFonts w:asciiTheme="minorHAnsi" w:hAnsiTheme="minorHAnsi" w:eastAsiaTheme="minorHAnsi" w:cstheme="minorBidi"/>
          <w:noProof/>
          <w:lang w:eastAsia="en-US"/>
        </w:rPr>
        <w:lastRenderedPageBreak/>
        <mc:AlternateContent>
          <mc:Choice Requires="wps">
            <w:drawing>
              <wp:inline distT="0" distB="0" distL="0" distR="0" wp14:anchorId="450CFBF1" wp14:editId="1E2A19BB">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9E3ED8" w:rsidP="009E3ED8" w:rsidRDefault="009E3ED8" w14:paraId="2E9A36D0" w14:textId="77777777">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id="Text Box 7" style="width:175.25pt;height:20.35pt;visibility:visible;mso-wrap-style:square;mso-left-percent:-10001;mso-top-percent:-10001;mso-position-horizontal:absolute;mso-position-horizontal-relative:char;mso-position-vertical:absolute;mso-position-vertical-relative:line;mso-left-percent:-10001;mso-top-percent:-10001;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1v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pSvv&#10;3mtkq9kDCMNo4A3Yh9cEJo023zDqoTNLbL/uieEYyXcKxOXbOEyWoAJYmGl3O02IonC9xA6jcXrt&#10;xpbfd0bsGkCfJHwJIqxE0MdTJEfpQseFRI6vg2/p5+tg9fSGbX4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AWK3W+AAgAA&#10;CwUAAA4AAAAAAAAAAAAAAAAALgIAAGRycy9lMm9Eb2MueG1sUEsBAi0AFAAGAAgAAAAhANLCUhvc&#10;AAAABAEAAA8AAAAAAAAAAAAAAAAA2gQAAGRycy9kb3ducmV2LnhtbFBLBQYAAAAABAAEAPMAAADj&#10;BQAAAAA=&#10;" w14:anchorId="450CFBF1">
                <v:textbox style="mso-fit-shape-to-text:t" inset="0,2mm,0,0">
                  <w:txbxContent>
                    <w:p w:rsidRPr="00661B87" w:rsidR="009E3ED8" w:rsidP="009E3ED8" w:rsidRDefault="009E3ED8" w14:paraId="2E9A36D0" w14:textId="77777777">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v:textbox>
                <w10:anchorlock/>
              </v:shape>
            </w:pict>
          </mc:Fallback>
        </mc:AlternateContent>
      </w:r>
    </w:p>
    <w:p w:rsidR="009E3ED8" w:rsidP="007937CE" w:rsidRDefault="009E3ED8" w14:paraId="1AE056A4" w14:textId="77777777">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 xml:space="preserve">You will now see the </w:t>
      </w:r>
      <w:proofErr w:type="spellStart"/>
      <w:r>
        <w:rPr>
          <w:rFonts w:eastAsia="Calibri" w:cs="Arial"/>
          <w:bCs/>
          <w:snapToGrid w:val="0"/>
          <w:color w:val="000000"/>
          <w:kern w:val="28"/>
        </w:rPr>
        <w:t>ImageId</w:t>
      </w:r>
      <w:proofErr w:type="spellEnd"/>
      <w:r w:rsidRPr="00EA1F83">
        <w:rPr>
          <w:rFonts w:eastAsia="Calibri" w:cs="Arial"/>
          <w:bCs/>
          <w:snapToGrid w:val="0"/>
          <w:color w:val="000000"/>
          <w:kern w:val="28"/>
        </w:rPr>
        <w:t xml:space="preserve">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5029D1DB" wp14:editId="6F649DDD">
            <wp:extent cx="2828925" cy="2143125"/>
            <wp:effectExtent l="0" t="0" r="9525" b="952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40">
                      <a:extLst>
                        <a:ext uri="{28A0092B-C50C-407E-A947-70E740481C1C}">
                          <a14:useLocalDpi xmlns:a14="http://schemas.microsoft.com/office/drawing/2010/main" val="0"/>
                        </a:ext>
                      </a:extLst>
                    </a:blip>
                    <a:stretch>
                      <a:fillRect/>
                    </a:stretch>
                  </pic:blipFill>
                  <pic:spPr>
                    <a:xfrm>
                      <a:off x="0" y="0"/>
                      <a:ext cx="2836816" cy="2149103"/>
                    </a:xfrm>
                    <a:prstGeom prst="rect">
                      <a:avLst/>
                    </a:prstGeom>
                  </pic:spPr>
                </pic:pic>
              </a:graphicData>
            </a:graphic>
          </wp:inline>
        </w:drawing>
      </w:r>
    </w:p>
    <w:p w:rsidR="009E3ED8" w:rsidP="009E3ED8" w:rsidRDefault="009E3ED8" w14:paraId="2B6892B1" w14:textId="77777777">
      <w:pPr>
        <w:rPr>
          <w:rFonts w:eastAsia="Calibri" w:cs="Arial"/>
          <w:bCs/>
          <w:snapToGrid w:val="0"/>
          <w:color w:val="000000"/>
          <w:kern w:val="28"/>
        </w:rPr>
      </w:pPr>
      <w:r>
        <w:rPr>
          <w:rFonts w:asciiTheme="minorHAnsi" w:hAnsiTheme="minorHAnsi" w:eastAsiaTheme="minorHAnsi" w:cstheme="minorBidi"/>
          <w:noProof/>
          <w:lang w:eastAsia="en-US"/>
        </w:rPr>
        <mc:AlternateContent>
          <mc:Choice Requires="wps">
            <w:drawing>
              <wp:inline distT="0" distB="0" distL="0" distR="0" wp14:anchorId="0209294A" wp14:editId="3481B50E">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9E3ED8" w:rsidP="009E3ED8" w:rsidRDefault="009E3ED8" w14:paraId="3A8E9D56" w14:textId="77777777">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id="Text Box 5" style="width:175.25pt;height:20.35pt;visibility:visible;mso-wrap-style:square;mso-left-percent:-10001;mso-top-percent:-10001;mso-position-horizontal:absolute;mso-position-horizontal-relative:char;mso-position-vertical:absolute;mso-position-vertical-relative:line;mso-left-percent:-10001;mso-top-percent:-10001;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kR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NPf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JY0qRGAAgAA&#10;CwUAAA4AAAAAAAAAAAAAAAAALgIAAGRycy9lMm9Eb2MueG1sUEsBAi0AFAAGAAgAAAAhANLCUhvc&#10;AAAABAEAAA8AAAAAAAAAAAAAAAAA2gQAAGRycy9kb3ducmV2LnhtbFBLBQYAAAAABAAEAPMAAADj&#10;BQAAAAA=&#10;" w14:anchorId="0209294A">
                <v:textbox style="mso-fit-shape-to-text:t" inset="0,2mm,0,0">
                  <w:txbxContent>
                    <w:p w:rsidRPr="00661B87" w:rsidR="009E3ED8" w:rsidP="009E3ED8" w:rsidRDefault="009E3ED8" w14:paraId="3A8E9D56" w14:textId="77777777">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rsidRPr="003E2C09" w:rsidR="009E3ED8" w:rsidP="007937CE" w:rsidRDefault="009E3ED8" w14:paraId="65D06438" w14:textId="77777777">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 xml:space="preserve">Enter an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you will get the results</w:t>
      </w:r>
    </w:p>
    <w:p w:rsidR="009E3ED8" w:rsidP="007937CE" w:rsidRDefault="009E3ED8" w14:paraId="06A1A2F8" w14:textId="77777777">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p w:rsidR="00B901E3" w:rsidP="00B901E3" w:rsidRDefault="00B901E3" w14:paraId="4551AEEB" w14:textId="5E93A5EA">
      <w:pPr>
        <w:pStyle w:val="StandaardCM"/>
        <w:rPr>
          <w:lang w:val="en-US" w:eastAsia="nl-NL"/>
        </w:rPr>
      </w:pPr>
    </w:p>
    <w:p w:rsidRPr="004D6277" w:rsidR="004D6277" w:rsidP="004D6277" w:rsidRDefault="004D6277" w14:paraId="3611E071" w14:textId="3A1E7339">
      <w:pPr>
        <w:pStyle w:val="Heading1"/>
        <w:rPr/>
      </w:pPr>
      <w:bookmarkStart w:name="_Toc844420847" w:id="1472292043"/>
      <w:r w:rsidR="27AE1AE8">
        <w:rPr/>
        <w:t xml:space="preserve">Supported </w:t>
      </w:r>
      <w:r w:rsidR="27AE1AE8">
        <w:rPr/>
        <w:t xml:space="preserve">Overlay </w:t>
      </w:r>
      <w:r w:rsidR="27AE1AE8">
        <w:rPr/>
        <w:t>Symbols</w:t>
      </w:r>
      <w:bookmarkEnd w:id="1472292043"/>
    </w:p>
    <w:p w:rsidR="004D6277" w:rsidP="004D6277" w:rsidRDefault="004D6277" w14:paraId="66DC2B10" w14:textId="533A9962">
      <w:pPr>
        <w:pStyle w:val="StandaardCM"/>
        <w:rPr>
          <w:lang w:val="en-US" w:eastAsia="nl-NL"/>
        </w:rPr>
      </w:pPr>
      <w:r w:rsidRPr="004D6277">
        <w:rPr>
          <w:lang w:val="en-US" w:eastAsia="nl-NL"/>
        </w:rPr>
        <w:t>Below is a list of the supported symbols in the overlays.</w:t>
      </w:r>
    </w:p>
    <w:p w:rsidRPr="004D6277" w:rsidR="00223D35" w:rsidP="004D6277" w:rsidRDefault="00223D35" w14:paraId="0A1B1467" w14:textId="77777777">
      <w:pPr>
        <w:pStyle w:val="StandaardCM"/>
        <w:rPr>
          <w:lang w:val="en-US" w:eastAsia="nl-NL"/>
        </w:rPr>
      </w:pPr>
    </w:p>
    <w:p w:rsidR="00223D35" w:rsidP="004D6277" w:rsidRDefault="00223D35" w14:paraId="401F1EC7" w14:textId="77777777">
      <w:pPr>
        <w:pStyle w:val="StandaardCM"/>
        <w:rPr>
          <w:lang w:val="en-US" w:eastAsia="nl-NL"/>
        </w:rPr>
      </w:pPr>
      <w:r w:rsidRPr="00223D35">
        <w:rPr>
          <w:lang w:val="en-US" w:eastAsia="nl-NL"/>
        </w:rPr>
        <w:t>The following renderers are supported</w:t>
      </w:r>
      <w:r>
        <w:rPr>
          <w:lang w:val="en-US" w:eastAsia="nl-NL"/>
        </w:rPr>
        <w:t>:</w:t>
      </w:r>
    </w:p>
    <w:p w:rsidRPr="004D6277" w:rsidR="004D6277" w:rsidP="007937CE" w:rsidRDefault="004D6277" w14:paraId="16F6FAB9" w14:textId="7F81789E">
      <w:pPr>
        <w:pStyle w:val="StandaardCM"/>
        <w:numPr>
          <w:ilvl w:val="0"/>
          <w:numId w:val="37"/>
        </w:numPr>
        <w:rPr>
          <w:lang w:val="en-US" w:eastAsia="nl-NL"/>
        </w:rPr>
      </w:pPr>
      <w:r w:rsidRPr="004D6277">
        <w:rPr>
          <w:lang w:val="en-US" w:eastAsia="nl-NL"/>
        </w:rPr>
        <w:t>Single symbol renderer</w:t>
      </w:r>
    </w:p>
    <w:p w:rsidRPr="004D6277" w:rsidR="004D6277" w:rsidP="007937CE" w:rsidRDefault="004D6277" w14:paraId="1BFD3DF0" w14:textId="259FFD08">
      <w:pPr>
        <w:pStyle w:val="StandaardCM"/>
        <w:numPr>
          <w:ilvl w:val="0"/>
          <w:numId w:val="37"/>
        </w:numPr>
        <w:rPr>
          <w:lang w:val="en-US" w:eastAsia="nl-NL"/>
        </w:rPr>
      </w:pPr>
      <w:r w:rsidRPr="004D6277">
        <w:rPr>
          <w:lang w:val="en-US" w:eastAsia="nl-NL"/>
        </w:rPr>
        <w:t>Unique value renderer</w:t>
      </w:r>
    </w:p>
    <w:p w:rsidRPr="004D6277" w:rsidR="004D6277" w:rsidP="004D6277" w:rsidRDefault="004D6277" w14:paraId="5D3DD28A" w14:textId="77777777">
      <w:pPr>
        <w:pStyle w:val="StandaardCM"/>
        <w:rPr>
          <w:lang w:val="en-US" w:eastAsia="nl-NL"/>
        </w:rPr>
      </w:pPr>
    </w:p>
    <w:p w:rsidR="00223D35" w:rsidP="00223D35" w:rsidRDefault="00223D35" w14:paraId="06BDEC1D" w14:textId="77777777">
      <w:pPr>
        <w:pStyle w:val="StandaardCM"/>
        <w:rPr>
          <w:lang w:val="en-US" w:eastAsia="nl-NL"/>
        </w:rPr>
      </w:pPr>
      <w:r>
        <w:rPr>
          <w:lang w:val="en-US" w:eastAsia="nl-NL"/>
        </w:rPr>
        <w:t>The p</w:t>
      </w:r>
      <w:r w:rsidRPr="004D6277" w:rsidR="004D6277">
        <w:rPr>
          <w:lang w:val="en-US" w:eastAsia="nl-NL"/>
        </w:rPr>
        <w:t>oint Symbols:</w:t>
      </w:r>
    </w:p>
    <w:p w:rsidRPr="00223D35" w:rsidR="004D6277" w:rsidP="007937CE" w:rsidRDefault="004D6277" w14:paraId="785A0AFD" w14:textId="3759AFE6">
      <w:pPr>
        <w:pStyle w:val="StandaardCM"/>
        <w:numPr>
          <w:ilvl w:val="0"/>
          <w:numId w:val="38"/>
        </w:numPr>
        <w:rPr>
          <w:lang w:val="en-US" w:eastAsia="nl-NL"/>
        </w:rPr>
      </w:pPr>
      <w:r w:rsidRPr="00223D35">
        <w:rPr>
          <w:lang w:val="en-US" w:eastAsia="nl-NL"/>
        </w:rPr>
        <w:t>Supported:</w:t>
      </w:r>
    </w:p>
    <w:p w:rsidRPr="004D6277" w:rsidR="004D6277" w:rsidP="007937CE" w:rsidRDefault="004D6277" w14:paraId="31647AE1" w14:textId="00CA1056">
      <w:pPr>
        <w:pStyle w:val="StandaardCM"/>
        <w:numPr>
          <w:ilvl w:val="1"/>
          <w:numId w:val="38"/>
        </w:numPr>
        <w:rPr>
          <w:lang w:val="en-US" w:eastAsia="nl-NL"/>
        </w:rPr>
      </w:pPr>
      <w:r w:rsidRPr="004D6277">
        <w:rPr>
          <w:lang w:val="en-US" w:eastAsia="nl-NL"/>
        </w:rPr>
        <w:t>Circle symbols</w:t>
      </w:r>
    </w:p>
    <w:p w:rsidRPr="004D6277" w:rsidR="004D6277" w:rsidP="007937CE" w:rsidRDefault="004D6277" w14:paraId="76CAE406" w14:textId="79E40CE5">
      <w:pPr>
        <w:pStyle w:val="StandaardCM"/>
        <w:numPr>
          <w:ilvl w:val="1"/>
          <w:numId w:val="38"/>
        </w:numPr>
        <w:rPr>
          <w:lang w:val="en-US" w:eastAsia="nl-NL"/>
        </w:rPr>
      </w:pPr>
      <w:r w:rsidRPr="004D6277">
        <w:rPr>
          <w:lang w:val="en-US" w:eastAsia="nl-NL"/>
        </w:rPr>
        <w:t>Color (including transparency)</w:t>
      </w:r>
    </w:p>
    <w:p w:rsidRPr="004D6277" w:rsidR="004D6277" w:rsidP="007937CE" w:rsidRDefault="004D6277" w14:paraId="609AB5A9" w14:textId="0763E032">
      <w:pPr>
        <w:pStyle w:val="StandaardCM"/>
        <w:numPr>
          <w:ilvl w:val="1"/>
          <w:numId w:val="38"/>
        </w:numPr>
        <w:rPr>
          <w:lang w:val="en-US" w:eastAsia="nl-NL"/>
        </w:rPr>
      </w:pPr>
      <w:r w:rsidRPr="004D6277">
        <w:rPr>
          <w:lang w:val="en-US" w:eastAsia="nl-NL"/>
        </w:rPr>
        <w:t>Stroke color (including transparency)</w:t>
      </w:r>
    </w:p>
    <w:p w:rsidRPr="004D6277" w:rsidR="004D6277" w:rsidP="007937CE" w:rsidRDefault="004D6277" w14:paraId="2A37FB6C" w14:textId="1C329F3E">
      <w:pPr>
        <w:pStyle w:val="StandaardCM"/>
        <w:numPr>
          <w:ilvl w:val="1"/>
          <w:numId w:val="38"/>
        </w:numPr>
        <w:rPr>
          <w:lang w:val="en-US" w:eastAsia="nl-NL"/>
        </w:rPr>
      </w:pPr>
      <w:r w:rsidRPr="004D6277">
        <w:rPr>
          <w:lang w:val="en-US" w:eastAsia="nl-NL"/>
        </w:rPr>
        <w:t>Stroke width</w:t>
      </w:r>
    </w:p>
    <w:p w:rsidRPr="004D6277" w:rsidR="004D6277" w:rsidP="007937CE" w:rsidRDefault="004D6277" w14:paraId="40B52EB5" w14:textId="5B02419C">
      <w:pPr>
        <w:pStyle w:val="StandaardCM"/>
        <w:numPr>
          <w:ilvl w:val="1"/>
          <w:numId w:val="38"/>
        </w:numPr>
        <w:rPr>
          <w:lang w:val="en-US" w:eastAsia="nl-NL"/>
        </w:rPr>
      </w:pPr>
      <w:r w:rsidRPr="004D6277">
        <w:rPr>
          <w:lang w:val="en-US" w:eastAsia="nl-NL"/>
        </w:rPr>
        <w:t>Picture marker symbols</w:t>
      </w:r>
    </w:p>
    <w:p w:rsidRPr="004D6277" w:rsidR="004D6277" w:rsidP="007937CE" w:rsidRDefault="004D6277" w14:paraId="01CDB2BE" w14:textId="7673A514">
      <w:pPr>
        <w:pStyle w:val="StandaardCM"/>
        <w:numPr>
          <w:ilvl w:val="0"/>
          <w:numId w:val="38"/>
        </w:numPr>
        <w:rPr>
          <w:lang w:val="en-US" w:eastAsia="nl-NL"/>
        </w:rPr>
      </w:pPr>
      <w:r w:rsidRPr="004D6277">
        <w:rPr>
          <w:lang w:val="en-US" w:eastAsia="nl-NL"/>
        </w:rPr>
        <w:t>Not supported:</w:t>
      </w:r>
    </w:p>
    <w:p w:rsidRPr="004D6277" w:rsidR="004D6277" w:rsidP="007937CE" w:rsidRDefault="004D6277" w14:paraId="4B4EE675" w14:textId="48BA1318">
      <w:pPr>
        <w:pStyle w:val="StandaardCM"/>
        <w:numPr>
          <w:ilvl w:val="1"/>
          <w:numId w:val="38"/>
        </w:numPr>
        <w:rPr>
          <w:lang w:val="en-US" w:eastAsia="nl-NL"/>
        </w:rPr>
      </w:pPr>
      <w:r w:rsidRPr="004D6277">
        <w:rPr>
          <w:lang w:val="en-US" w:eastAsia="nl-NL"/>
        </w:rPr>
        <w:t>Size</w:t>
      </w:r>
    </w:p>
    <w:p w:rsidRPr="004D6277" w:rsidR="004D6277" w:rsidP="007937CE" w:rsidRDefault="004D6277" w14:paraId="2CEC02A1" w14:textId="08A8EECE">
      <w:pPr>
        <w:pStyle w:val="StandaardCM"/>
        <w:numPr>
          <w:ilvl w:val="0"/>
          <w:numId w:val="38"/>
        </w:numPr>
        <w:rPr>
          <w:lang w:val="en-US" w:eastAsia="nl-NL"/>
        </w:rPr>
      </w:pPr>
      <w:r w:rsidRPr="004D6277">
        <w:rPr>
          <w:lang w:val="en-US" w:eastAsia="nl-NL"/>
        </w:rPr>
        <w:t>ArcGIS 2D symbols:</w:t>
      </w:r>
    </w:p>
    <w:p w:rsidRPr="004D6277" w:rsidR="004D6277" w:rsidP="007937CE" w:rsidRDefault="004D6277" w14:paraId="752DA916" w14:textId="08D4CC85">
      <w:pPr>
        <w:pStyle w:val="StandaardCM"/>
        <w:numPr>
          <w:ilvl w:val="1"/>
          <w:numId w:val="38"/>
        </w:numPr>
        <w:rPr>
          <w:lang w:val="en-US" w:eastAsia="nl-NL"/>
        </w:rPr>
      </w:pPr>
      <w:r w:rsidRPr="004D6277">
        <w:rPr>
          <w:lang w:val="en-US" w:eastAsia="nl-NL"/>
        </w:rPr>
        <w:t>Supported:</w:t>
      </w:r>
    </w:p>
    <w:p w:rsidRPr="004D6277" w:rsidR="004D6277" w:rsidP="007937CE" w:rsidRDefault="004D6277" w14:paraId="73BC9F95" w14:textId="0E7EA52F">
      <w:pPr>
        <w:pStyle w:val="StandaardCM"/>
        <w:numPr>
          <w:ilvl w:val="2"/>
          <w:numId w:val="38"/>
        </w:numPr>
        <w:rPr>
          <w:lang w:val="en-US" w:eastAsia="nl-NL"/>
        </w:rPr>
      </w:pPr>
      <w:r w:rsidRPr="004D6277">
        <w:rPr>
          <w:lang w:val="en-US" w:eastAsia="nl-NL"/>
        </w:rPr>
        <w:t>Circle symbols</w:t>
      </w:r>
    </w:p>
    <w:p w:rsidRPr="004D6277" w:rsidR="004D6277" w:rsidP="007937CE" w:rsidRDefault="004D6277" w14:paraId="26431B3B" w14:textId="5DF30CAD">
      <w:pPr>
        <w:pStyle w:val="StandaardCM"/>
        <w:numPr>
          <w:ilvl w:val="2"/>
          <w:numId w:val="38"/>
        </w:numPr>
        <w:rPr>
          <w:lang w:val="en-US" w:eastAsia="nl-NL"/>
        </w:rPr>
      </w:pPr>
      <w:r w:rsidRPr="004D6277">
        <w:rPr>
          <w:lang w:val="en-US" w:eastAsia="nl-NL"/>
        </w:rPr>
        <w:t>Color (including transparency)</w:t>
      </w:r>
    </w:p>
    <w:p w:rsidRPr="004D6277" w:rsidR="004D6277" w:rsidP="007937CE" w:rsidRDefault="004D6277" w14:paraId="777862E6" w14:textId="618DE8E4">
      <w:pPr>
        <w:pStyle w:val="StandaardCM"/>
        <w:numPr>
          <w:ilvl w:val="2"/>
          <w:numId w:val="38"/>
        </w:numPr>
        <w:rPr>
          <w:lang w:val="en-US" w:eastAsia="nl-NL"/>
        </w:rPr>
      </w:pPr>
      <w:r w:rsidRPr="004D6277">
        <w:rPr>
          <w:lang w:val="en-US" w:eastAsia="nl-NL"/>
        </w:rPr>
        <w:t>Stroke color (including transparency)</w:t>
      </w:r>
    </w:p>
    <w:p w:rsidRPr="004D6277" w:rsidR="004D6277" w:rsidP="007937CE" w:rsidRDefault="004D6277" w14:paraId="607701CC" w14:textId="6EBBFD4B">
      <w:pPr>
        <w:pStyle w:val="StandaardCM"/>
        <w:numPr>
          <w:ilvl w:val="2"/>
          <w:numId w:val="38"/>
        </w:numPr>
        <w:rPr>
          <w:lang w:val="en-US" w:eastAsia="nl-NL"/>
        </w:rPr>
      </w:pPr>
      <w:r w:rsidRPr="004D6277">
        <w:rPr>
          <w:lang w:val="en-US" w:eastAsia="nl-NL"/>
        </w:rPr>
        <w:t>Stroke width</w:t>
      </w:r>
    </w:p>
    <w:p w:rsidRPr="004D6277" w:rsidR="004D6277" w:rsidP="007937CE" w:rsidRDefault="004D6277" w14:paraId="508CCCD8" w14:textId="08AACEFB">
      <w:pPr>
        <w:pStyle w:val="StandaardCM"/>
        <w:numPr>
          <w:ilvl w:val="2"/>
          <w:numId w:val="38"/>
        </w:numPr>
        <w:rPr>
          <w:lang w:val="en-US" w:eastAsia="nl-NL"/>
        </w:rPr>
      </w:pPr>
      <w:r w:rsidRPr="004D6277">
        <w:rPr>
          <w:lang w:val="en-US" w:eastAsia="nl-NL"/>
        </w:rPr>
        <w:t>Picture marker symbols</w:t>
      </w:r>
    </w:p>
    <w:p w:rsidRPr="004D6277" w:rsidR="004D6277" w:rsidP="007937CE" w:rsidRDefault="004D6277" w14:paraId="449B5D39" w14:textId="0FB2853B">
      <w:pPr>
        <w:pStyle w:val="StandaardCM"/>
        <w:numPr>
          <w:ilvl w:val="1"/>
          <w:numId w:val="38"/>
        </w:numPr>
        <w:rPr>
          <w:lang w:val="en-US" w:eastAsia="nl-NL"/>
        </w:rPr>
      </w:pPr>
      <w:r w:rsidRPr="004D6277">
        <w:rPr>
          <w:lang w:val="en-US" w:eastAsia="nl-NL"/>
        </w:rPr>
        <w:t>Not supported:</w:t>
      </w:r>
    </w:p>
    <w:p w:rsidRPr="004D6277" w:rsidR="004D6277" w:rsidP="007937CE" w:rsidRDefault="004D6277" w14:paraId="17543CFC" w14:textId="01B18A9A">
      <w:pPr>
        <w:pStyle w:val="StandaardCM"/>
        <w:numPr>
          <w:ilvl w:val="2"/>
          <w:numId w:val="38"/>
        </w:numPr>
        <w:rPr>
          <w:lang w:val="en-US" w:eastAsia="nl-NL"/>
        </w:rPr>
      </w:pPr>
      <w:r w:rsidRPr="004D6277">
        <w:rPr>
          <w:lang w:val="en-US" w:eastAsia="nl-NL"/>
        </w:rPr>
        <w:t>All other styling and symbols</w:t>
      </w:r>
    </w:p>
    <w:p w:rsidRPr="004D6277" w:rsidR="004D6277" w:rsidP="007937CE" w:rsidRDefault="004D6277" w14:paraId="15B44AE5" w14:textId="22D6D275">
      <w:pPr>
        <w:pStyle w:val="StandaardCM"/>
        <w:numPr>
          <w:ilvl w:val="0"/>
          <w:numId w:val="38"/>
        </w:numPr>
        <w:rPr>
          <w:lang w:val="en-US" w:eastAsia="nl-NL"/>
        </w:rPr>
      </w:pPr>
      <w:r w:rsidRPr="004D6277">
        <w:rPr>
          <w:lang w:val="en-US" w:eastAsia="nl-NL"/>
        </w:rPr>
        <w:t>ArcGIS 3D symbols: not supported (the symbols are not displayed)</w:t>
      </w:r>
    </w:p>
    <w:p w:rsidR="00223D35" w:rsidP="004D6277" w:rsidRDefault="00223D35" w14:paraId="40A9E146" w14:textId="6DE277B0">
      <w:pPr>
        <w:pStyle w:val="StandaardCM"/>
        <w:rPr>
          <w:lang w:val="en-US" w:eastAsia="nl-NL"/>
        </w:rPr>
      </w:pPr>
    </w:p>
    <w:p w:rsidR="00223D35" w:rsidRDefault="00223D35" w14:paraId="24168DA8" w14:textId="77777777">
      <w:pPr>
        <w:spacing w:line="240" w:lineRule="auto"/>
        <w:jc w:val="left"/>
        <w:rPr>
          <w:rFonts w:eastAsia="Calibri" w:cs="Arial"/>
          <w:bCs/>
          <w:snapToGrid w:val="0"/>
          <w:color w:val="000000"/>
          <w:kern w:val="28"/>
          <w:szCs w:val="22"/>
        </w:rPr>
      </w:pPr>
      <w:r>
        <w:br w:type="page"/>
      </w:r>
    </w:p>
    <w:p w:rsidRPr="004D6277" w:rsidR="004D6277" w:rsidP="004D6277" w:rsidRDefault="00223D35" w14:paraId="5034091B" w14:textId="15EFAE8B">
      <w:pPr>
        <w:pStyle w:val="StandaardCM"/>
        <w:rPr>
          <w:lang w:val="en-US" w:eastAsia="nl-NL"/>
        </w:rPr>
      </w:pPr>
      <w:r>
        <w:rPr>
          <w:lang w:val="en-US" w:eastAsia="nl-NL"/>
        </w:rPr>
        <w:lastRenderedPageBreak/>
        <w:t xml:space="preserve">The </w:t>
      </w:r>
      <w:r w:rsidRPr="004D6277" w:rsidR="004D6277">
        <w:rPr>
          <w:lang w:val="en-US" w:eastAsia="nl-NL"/>
        </w:rPr>
        <w:t>Line Symbols:</w:t>
      </w:r>
    </w:p>
    <w:p w:rsidRPr="004D6277" w:rsidR="004D6277" w:rsidP="007937CE" w:rsidRDefault="004D6277" w14:paraId="774E2001" w14:textId="6F0CEB41">
      <w:pPr>
        <w:pStyle w:val="StandaardCM"/>
        <w:numPr>
          <w:ilvl w:val="0"/>
          <w:numId w:val="39"/>
        </w:numPr>
        <w:rPr>
          <w:lang w:val="en-US" w:eastAsia="nl-NL"/>
        </w:rPr>
      </w:pPr>
      <w:r w:rsidRPr="004D6277">
        <w:rPr>
          <w:lang w:val="en-US" w:eastAsia="nl-NL"/>
        </w:rPr>
        <w:t>Supported:</w:t>
      </w:r>
    </w:p>
    <w:p w:rsidRPr="004D6277" w:rsidR="004D6277" w:rsidP="007937CE" w:rsidRDefault="004D6277" w14:paraId="0B2EC658" w14:textId="62AD2942">
      <w:pPr>
        <w:pStyle w:val="StandaardCM"/>
        <w:numPr>
          <w:ilvl w:val="1"/>
          <w:numId w:val="39"/>
        </w:numPr>
        <w:rPr>
          <w:lang w:val="en-US" w:eastAsia="nl-NL"/>
        </w:rPr>
      </w:pPr>
      <w:r w:rsidRPr="004D6277">
        <w:rPr>
          <w:lang w:val="en-US" w:eastAsia="nl-NL"/>
        </w:rPr>
        <w:t>Color (including transparency)</w:t>
      </w:r>
    </w:p>
    <w:p w:rsidRPr="004D6277" w:rsidR="004D6277" w:rsidP="007937CE" w:rsidRDefault="004D6277" w14:paraId="1C7BDABD" w14:textId="3EE16D9E">
      <w:pPr>
        <w:pStyle w:val="StandaardCM"/>
        <w:numPr>
          <w:ilvl w:val="0"/>
          <w:numId w:val="39"/>
        </w:numPr>
        <w:rPr>
          <w:lang w:val="en-US" w:eastAsia="nl-NL"/>
        </w:rPr>
      </w:pPr>
      <w:r w:rsidRPr="004D6277">
        <w:rPr>
          <w:lang w:val="en-US" w:eastAsia="nl-NL"/>
        </w:rPr>
        <w:t>Not supported:</w:t>
      </w:r>
    </w:p>
    <w:p w:rsidRPr="004D6277" w:rsidR="004D6277" w:rsidP="007937CE" w:rsidRDefault="004D6277" w14:paraId="5683440C" w14:textId="03A2ECEA">
      <w:pPr>
        <w:pStyle w:val="StandaardCM"/>
        <w:numPr>
          <w:ilvl w:val="1"/>
          <w:numId w:val="39"/>
        </w:numPr>
        <w:rPr>
          <w:lang w:val="en-US" w:eastAsia="nl-NL"/>
        </w:rPr>
      </w:pPr>
      <w:r w:rsidRPr="004D6277">
        <w:rPr>
          <w:lang w:val="en-US" w:eastAsia="nl-NL"/>
        </w:rPr>
        <w:t>Line width</w:t>
      </w:r>
    </w:p>
    <w:p w:rsidRPr="004D6277" w:rsidR="004D6277" w:rsidP="007937CE" w:rsidRDefault="004D6277" w14:paraId="04D673D4" w14:textId="474922C8">
      <w:pPr>
        <w:pStyle w:val="StandaardCM"/>
        <w:numPr>
          <w:ilvl w:val="0"/>
          <w:numId w:val="39"/>
        </w:numPr>
        <w:rPr>
          <w:lang w:val="en-US" w:eastAsia="nl-NL"/>
        </w:rPr>
      </w:pPr>
      <w:r w:rsidRPr="004D6277">
        <w:rPr>
          <w:lang w:val="en-US" w:eastAsia="nl-NL"/>
        </w:rPr>
        <w:t>ArcGIS 2D symbols:</w:t>
      </w:r>
    </w:p>
    <w:p w:rsidRPr="004D6277" w:rsidR="004D6277" w:rsidP="007937CE" w:rsidRDefault="004D6277" w14:paraId="32263BF9" w14:textId="2B17A206">
      <w:pPr>
        <w:pStyle w:val="StandaardCM"/>
        <w:numPr>
          <w:ilvl w:val="1"/>
          <w:numId w:val="39"/>
        </w:numPr>
        <w:rPr>
          <w:lang w:val="en-US" w:eastAsia="nl-NL"/>
        </w:rPr>
      </w:pPr>
      <w:r w:rsidRPr="004D6277">
        <w:rPr>
          <w:lang w:val="en-US" w:eastAsia="nl-NL"/>
        </w:rPr>
        <w:t>Supported:</w:t>
      </w:r>
    </w:p>
    <w:p w:rsidRPr="004D6277" w:rsidR="004D6277" w:rsidP="007937CE" w:rsidRDefault="004D6277" w14:paraId="7FD77C85" w14:textId="1D22411B">
      <w:pPr>
        <w:pStyle w:val="StandaardCM"/>
        <w:numPr>
          <w:ilvl w:val="2"/>
          <w:numId w:val="39"/>
        </w:numPr>
        <w:rPr>
          <w:lang w:val="en-US" w:eastAsia="nl-NL"/>
        </w:rPr>
      </w:pPr>
      <w:r w:rsidRPr="004D6277">
        <w:rPr>
          <w:lang w:val="en-US" w:eastAsia="nl-NL"/>
        </w:rPr>
        <w:t>Color (including transparency)</w:t>
      </w:r>
    </w:p>
    <w:p w:rsidRPr="004D6277" w:rsidR="004D6277" w:rsidP="007937CE" w:rsidRDefault="004D6277" w14:paraId="08D0FBF2" w14:textId="18CA6744">
      <w:pPr>
        <w:pStyle w:val="StandaardCM"/>
        <w:numPr>
          <w:ilvl w:val="1"/>
          <w:numId w:val="39"/>
        </w:numPr>
        <w:rPr>
          <w:lang w:val="en-US" w:eastAsia="nl-NL"/>
        </w:rPr>
      </w:pPr>
      <w:r w:rsidRPr="004D6277">
        <w:rPr>
          <w:lang w:val="en-US" w:eastAsia="nl-NL"/>
        </w:rPr>
        <w:t>Not supported:</w:t>
      </w:r>
    </w:p>
    <w:p w:rsidRPr="004D6277" w:rsidR="004D6277" w:rsidP="007937CE" w:rsidRDefault="004D6277" w14:paraId="545E2FAE" w14:textId="19F55E10">
      <w:pPr>
        <w:pStyle w:val="StandaardCM"/>
        <w:numPr>
          <w:ilvl w:val="2"/>
          <w:numId w:val="39"/>
        </w:numPr>
        <w:rPr>
          <w:lang w:val="en-US" w:eastAsia="nl-NL"/>
        </w:rPr>
      </w:pPr>
      <w:r w:rsidRPr="004D6277">
        <w:rPr>
          <w:lang w:val="en-US" w:eastAsia="nl-NL"/>
        </w:rPr>
        <w:t>All other styling of the symbols</w:t>
      </w:r>
    </w:p>
    <w:p w:rsidRPr="004D6277" w:rsidR="004D6277" w:rsidP="007937CE" w:rsidRDefault="004D6277" w14:paraId="3C580BF7" w14:textId="5759AB6D">
      <w:pPr>
        <w:pStyle w:val="StandaardCM"/>
        <w:numPr>
          <w:ilvl w:val="0"/>
          <w:numId w:val="39"/>
        </w:numPr>
        <w:rPr>
          <w:lang w:val="en-US" w:eastAsia="nl-NL"/>
        </w:rPr>
      </w:pPr>
      <w:r w:rsidRPr="004D6277">
        <w:rPr>
          <w:lang w:val="en-US" w:eastAsia="nl-NL"/>
        </w:rPr>
        <w:t>ArcGIS 3D symbols:</w:t>
      </w:r>
    </w:p>
    <w:p w:rsidRPr="004D6277" w:rsidR="004D6277" w:rsidP="007937CE" w:rsidRDefault="004D6277" w14:paraId="18CFCFD6" w14:textId="26AB781F">
      <w:pPr>
        <w:pStyle w:val="StandaardCM"/>
        <w:numPr>
          <w:ilvl w:val="1"/>
          <w:numId w:val="39"/>
        </w:numPr>
        <w:rPr>
          <w:lang w:val="en-US" w:eastAsia="nl-NL"/>
        </w:rPr>
      </w:pPr>
      <w:r w:rsidRPr="004D6277">
        <w:rPr>
          <w:lang w:val="en-US" w:eastAsia="nl-NL"/>
        </w:rPr>
        <w:t>Supported:</w:t>
      </w:r>
    </w:p>
    <w:p w:rsidRPr="004D6277" w:rsidR="004D6277" w:rsidP="007937CE" w:rsidRDefault="004D6277" w14:paraId="7764F4B1" w14:textId="023D77A0">
      <w:pPr>
        <w:pStyle w:val="StandaardCM"/>
        <w:numPr>
          <w:ilvl w:val="2"/>
          <w:numId w:val="39"/>
        </w:numPr>
        <w:rPr>
          <w:lang w:val="en-US" w:eastAsia="nl-NL"/>
        </w:rPr>
      </w:pPr>
      <w:r w:rsidRPr="004D6277">
        <w:rPr>
          <w:lang w:val="en-US" w:eastAsia="nl-NL"/>
        </w:rPr>
        <w:t>Color (including transparency)</w:t>
      </w:r>
    </w:p>
    <w:p w:rsidRPr="004D6277" w:rsidR="004D6277" w:rsidP="007937CE" w:rsidRDefault="004D6277" w14:paraId="770C3417" w14:textId="5611244F">
      <w:pPr>
        <w:pStyle w:val="StandaardCM"/>
        <w:numPr>
          <w:ilvl w:val="1"/>
          <w:numId w:val="39"/>
        </w:numPr>
        <w:rPr>
          <w:lang w:val="en-US" w:eastAsia="nl-NL"/>
        </w:rPr>
      </w:pPr>
      <w:r w:rsidRPr="004D6277">
        <w:rPr>
          <w:lang w:val="en-US" w:eastAsia="nl-NL"/>
        </w:rPr>
        <w:t>Not supported:</w:t>
      </w:r>
    </w:p>
    <w:p w:rsidRPr="004D6277" w:rsidR="004D6277" w:rsidP="007937CE" w:rsidRDefault="004D6277" w14:paraId="2A37580F" w14:textId="336AC17E">
      <w:pPr>
        <w:pStyle w:val="StandaardCM"/>
        <w:numPr>
          <w:ilvl w:val="2"/>
          <w:numId w:val="39"/>
        </w:numPr>
        <w:rPr>
          <w:lang w:val="en-US" w:eastAsia="nl-NL"/>
        </w:rPr>
      </w:pPr>
      <w:r w:rsidRPr="004D6277">
        <w:rPr>
          <w:lang w:val="en-US" w:eastAsia="nl-NL"/>
        </w:rPr>
        <w:t>All other styling of the symbols</w:t>
      </w:r>
    </w:p>
    <w:p w:rsidRPr="004D6277" w:rsidR="004D6277" w:rsidP="004D6277" w:rsidRDefault="004D6277" w14:paraId="2839FB1C" w14:textId="4B600936">
      <w:pPr>
        <w:pStyle w:val="StandaardCM"/>
        <w:rPr>
          <w:lang w:val="en-US" w:eastAsia="nl-NL"/>
        </w:rPr>
      </w:pPr>
    </w:p>
    <w:p w:rsidRPr="004D6277" w:rsidR="004D6277" w:rsidP="004D6277" w:rsidRDefault="00F75872" w14:paraId="53633BD6" w14:textId="1938254A">
      <w:pPr>
        <w:pStyle w:val="StandaardCM"/>
        <w:rPr>
          <w:lang w:val="en-US" w:eastAsia="nl-NL"/>
        </w:rPr>
      </w:pPr>
      <w:r>
        <w:rPr>
          <w:lang w:val="en-US" w:eastAsia="nl-NL"/>
        </w:rPr>
        <w:t xml:space="preserve">The </w:t>
      </w:r>
      <w:r w:rsidRPr="004D6277" w:rsidR="004D6277">
        <w:rPr>
          <w:lang w:val="en-US" w:eastAsia="nl-NL"/>
        </w:rPr>
        <w:t>Polygon Symbols:</w:t>
      </w:r>
    </w:p>
    <w:p w:rsidRPr="004D6277" w:rsidR="004D6277" w:rsidP="007937CE" w:rsidRDefault="004D6277" w14:paraId="20FB5257" w14:textId="57857A0E">
      <w:pPr>
        <w:pStyle w:val="StandaardCM"/>
        <w:numPr>
          <w:ilvl w:val="0"/>
          <w:numId w:val="40"/>
        </w:numPr>
        <w:rPr>
          <w:lang w:val="en-US" w:eastAsia="nl-NL"/>
        </w:rPr>
      </w:pPr>
      <w:r w:rsidRPr="004D6277">
        <w:rPr>
          <w:lang w:val="en-US" w:eastAsia="nl-NL"/>
        </w:rPr>
        <w:t>Supported:</w:t>
      </w:r>
    </w:p>
    <w:p w:rsidRPr="004D6277" w:rsidR="004D6277" w:rsidP="007937CE" w:rsidRDefault="004D6277" w14:paraId="6492A606" w14:textId="74401D8A">
      <w:pPr>
        <w:pStyle w:val="StandaardCM"/>
        <w:numPr>
          <w:ilvl w:val="1"/>
          <w:numId w:val="40"/>
        </w:numPr>
        <w:rPr>
          <w:lang w:val="en-US" w:eastAsia="nl-NL"/>
        </w:rPr>
      </w:pPr>
      <w:r w:rsidRPr="004D6277">
        <w:rPr>
          <w:lang w:val="en-US" w:eastAsia="nl-NL"/>
        </w:rPr>
        <w:t>Color (including transparency)</w:t>
      </w:r>
    </w:p>
    <w:p w:rsidRPr="004D6277" w:rsidR="004D6277" w:rsidP="007937CE" w:rsidRDefault="004D6277" w14:paraId="68F82CE3" w14:textId="3099E1A7">
      <w:pPr>
        <w:pStyle w:val="StandaardCM"/>
        <w:numPr>
          <w:ilvl w:val="0"/>
          <w:numId w:val="40"/>
        </w:numPr>
        <w:rPr>
          <w:lang w:val="en-US" w:eastAsia="nl-NL"/>
        </w:rPr>
      </w:pPr>
      <w:r w:rsidRPr="004D6277">
        <w:rPr>
          <w:lang w:val="en-US" w:eastAsia="nl-NL"/>
        </w:rPr>
        <w:t>Not supported:</w:t>
      </w:r>
    </w:p>
    <w:p w:rsidRPr="004D6277" w:rsidR="004D6277" w:rsidP="007937CE" w:rsidRDefault="004D6277" w14:paraId="13DEF236" w14:textId="36BB9C4F">
      <w:pPr>
        <w:pStyle w:val="StandaardCM"/>
        <w:numPr>
          <w:ilvl w:val="1"/>
          <w:numId w:val="40"/>
        </w:numPr>
        <w:rPr>
          <w:lang w:val="en-US" w:eastAsia="nl-NL"/>
        </w:rPr>
      </w:pPr>
      <w:r w:rsidRPr="004D6277">
        <w:rPr>
          <w:lang w:val="en-US" w:eastAsia="nl-NL"/>
        </w:rPr>
        <w:t>Outline</w:t>
      </w:r>
    </w:p>
    <w:p w:rsidRPr="004D6277" w:rsidR="004D6277" w:rsidP="007937CE" w:rsidRDefault="004D6277" w14:paraId="6AFEAAC0" w14:textId="7C14D2EA">
      <w:pPr>
        <w:pStyle w:val="StandaardCM"/>
        <w:numPr>
          <w:ilvl w:val="1"/>
          <w:numId w:val="40"/>
        </w:numPr>
        <w:rPr>
          <w:lang w:val="en-US" w:eastAsia="nl-NL"/>
        </w:rPr>
      </w:pPr>
      <w:r w:rsidRPr="004D6277">
        <w:rPr>
          <w:lang w:val="en-US" w:eastAsia="nl-NL"/>
        </w:rPr>
        <w:t>Outline color</w:t>
      </w:r>
    </w:p>
    <w:p w:rsidRPr="004D6277" w:rsidR="004D6277" w:rsidP="007937CE" w:rsidRDefault="004D6277" w14:paraId="46E97D3D" w14:textId="16DB9F4C">
      <w:pPr>
        <w:pStyle w:val="StandaardCM"/>
        <w:numPr>
          <w:ilvl w:val="1"/>
          <w:numId w:val="40"/>
        </w:numPr>
        <w:rPr>
          <w:lang w:val="en-US" w:eastAsia="nl-NL"/>
        </w:rPr>
      </w:pPr>
      <w:r w:rsidRPr="004D6277">
        <w:rPr>
          <w:lang w:val="en-US" w:eastAsia="nl-NL"/>
        </w:rPr>
        <w:t>Outline width</w:t>
      </w:r>
    </w:p>
    <w:p w:rsidRPr="004D6277" w:rsidR="004D6277" w:rsidP="007937CE" w:rsidRDefault="004D6277" w14:paraId="06765FCF" w14:textId="3E4F6CB1">
      <w:pPr>
        <w:pStyle w:val="StandaardCM"/>
        <w:numPr>
          <w:ilvl w:val="0"/>
          <w:numId w:val="40"/>
        </w:numPr>
        <w:rPr>
          <w:lang w:val="en-US" w:eastAsia="nl-NL"/>
        </w:rPr>
      </w:pPr>
      <w:r w:rsidRPr="004D6277">
        <w:rPr>
          <w:lang w:val="en-US" w:eastAsia="nl-NL"/>
        </w:rPr>
        <w:t>ArcGIS 2D symbols:</w:t>
      </w:r>
    </w:p>
    <w:p w:rsidRPr="004D6277" w:rsidR="004D6277" w:rsidP="007937CE" w:rsidRDefault="004D6277" w14:paraId="06464917" w14:textId="70F1F9B2">
      <w:pPr>
        <w:pStyle w:val="StandaardCM"/>
        <w:numPr>
          <w:ilvl w:val="1"/>
          <w:numId w:val="40"/>
        </w:numPr>
        <w:rPr>
          <w:lang w:val="en-US" w:eastAsia="nl-NL"/>
        </w:rPr>
      </w:pPr>
      <w:r w:rsidRPr="004D6277">
        <w:rPr>
          <w:lang w:val="en-US" w:eastAsia="nl-NL"/>
        </w:rPr>
        <w:t>Supported:</w:t>
      </w:r>
    </w:p>
    <w:p w:rsidRPr="004D6277" w:rsidR="004D6277" w:rsidP="007937CE" w:rsidRDefault="004D6277" w14:paraId="516EB65F" w14:textId="27E2149E">
      <w:pPr>
        <w:pStyle w:val="StandaardCM"/>
        <w:numPr>
          <w:ilvl w:val="2"/>
          <w:numId w:val="40"/>
        </w:numPr>
        <w:rPr>
          <w:lang w:val="en-US" w:eastAsia="nl-NL"/>
        </w:rPr>
      </w:pPr>
      <w:r w:rsidRPr="004D6277">
        <w:rPr>
          <w:lang w:val="en-US" w:eastAsia="nl-NL"/>
        </w:rPr>
        <w:t>Color (including transparency)</w:t>
      </w:r>
    </w:p>
    <w:p w:rsidRPr="004D6277" w:rsidR="004D6277" w:rsidP="007937CE" w:rsidRDefault="004D6277" w14:paraId="1F572B23" w14:textId="044C8725">
      <w:pPr>
        <w:pStyle w:val="StandaardCM"/>
        <w:numPr>
          <w:ilvl w:val="1"/>
          <w:numId w:val="40"/>
        </w:numPr>
        <w:rPr>
          <w:lang w:val="en-US" w:eastAsia="nl-NL"/>
        </w:rPr>
      </w:pPr>
      <w:r w:rsidRPr="004D6277">
        <w:rPr>
          <w:lang w:val="en-US" w:eastAsia="nl-NL"/>
        </w:rPr>
        <w:t>Not supported:</w:t>
      </w:r>
    </w:p>
    <w:p w:rsidRPr="004D6277" w:rsidR="004D6277" w:rsidP="007937CE" w:rsidRDefault="004D6277" w14:paraId="6E1EA246" w14:textId="3D7AFCEA">
      <w:pPr>
        <w:pStyle w:val="StandaardCM"/>
        <w:numPr>
          <w:ilvl w:val="2"/>
          <w:numId w:val="40"/>
        </w:numPr>
        <w:rPr>
          <w:lang w:val="en-US" w:eastAsia="nl-NL"/>
        </w:rPr>
      </w:pPr>
      <w:r w:rsidRPr="004D6277">
        <w:rPr>
          <w:lang w:val="en-US" w:eastAsia="nl-NL"/>
        </w:rPr>
        <w:t>All other styling of the symbols</w:t>
      </w:r>
    </w:p>
    <w:p w:rsidRPr="004D6277" w:rsidR="004D6277" w:rsidP="007937CE" w:rsidRDefault="004D6277" w14:paraId="284438FD" w14:textId="2FE43DE0">
      <w:pPr>
        <w:pStyle w:val="StandaardCM"/>
        <w:numPr>
          <w:ilvl w:val="0"/>
          <w:numId w:val="40"/>
        </w:numPr>
        <w:rPr>
          <w:lang w:val="en-US" w:eastAsia="nl-NL"/>
        </w:rPr>
      </w:pPr>
      <w:r w:rsidRPr="004D6277">
        <w:rPr>
          <w:lang w:val="en-US" w:eastAsia="nl-NL"/>
        </w:rPr>
        <w:t>ArcGIS 3D symbols:</w:t>
      </w:r>
    </w:p>
    <w:p w:rsidRPr="004D6277" w:rsidR="004D6277" w:rsidP="007937CE" w:rsidRDefault="004D6277" w14:paraId="5C4B0891" w14:textId="7867E952">
      <w:pPr>
        <w:pStyle w:val="StandaardCM"/>
        <w:numPr>
          <w:ilvl w:val="1"/>
          <w:numId w:val="40"/>
        </w:numPr>
        <w:rPr>
          <w:lang w:val="en-US" w:eastAsia="nl-NL"/>
        </w:rPr>
      </w:pPr>
      <w:r w:rsidRPr="004D6277">
        <w:rPr>
          <w:lang w:val="en-US" w:eastAsia="nl-NL"/>
        </w:rPr>
        <w:t>Supported:</w:t>
      </w:r>
    </w:p>
    <w:p w:rsidRPr="004D6277" w:rsidR="004D6277" w:rsidP="007937CE" w:rsidRDefault="004D6277" w14:paraId="45948787" w14:textId="495814AD">
      <w:pPr>
        <w:pStyle w:val="StandaardCM"/>
        <w:numPr>
          <w:ilvl w:val="2"/>
          <w:numId w:val="40"/>
        </w:numPr>
        <w:rPr>
          <w:lang w:val="en-US" w:eastAsia="nl-NL"/>
        </w:rPr>
      </w:pPr>
      <w:r w:rsidRPr="004D6277">
        <w:rPr>
          <w:lang w:val="en-US" w:eastAsia="nl-NL"/>
        </w:rPr>
        <w:t>Color (including transparency)</w:t>
      </w:r>
    </w:p>
    <w:p w:rsidRPr="004D6277" w:rsidR="004D6277" w:rsidP="007937CE" w:rsidRDefault="004D6277" w14:paraId="6E20329D" w14:textId="4313ED88">
      <w:pPr>
        <w:pStyle w:val="StandaardCM"/>
        <w:numPr>
          <w:ilvl w:val="1"/>
          <w:numId w:val="40"/>
        </w:numPr>
        <w:rPr>
          <w:lang w:val="en-US" w:eastAsia="nl-NL"/>
        </w:rPr>
      </w:pPr>
      <w:r w:rsidRPr="004D6277">
        <w:rPr>
          <w:lang w:val="en-US" w:eastAsia="nl-NL"/>
        </w:rPr>
        <w:t>Not supported:</w:t>
      </w:r>
    </w:p>
    <w:p w:rsidR="00DC674E" w:rsidP="007937CE" w:rsidRDefault="004D6277" w14:paraId="6150F459" w14:textId="77AF62CD">
      <w:pPr>
        <w:pStyle w:val="StandaardCM"/>
        <w:numPr>
          <w:ilvl w:val="2"/>
          <w:numId w:val="40"/>
        </w:numPr>
        <w:rPr>
          <w:lang w:val="en-US" w:eastAsia="nl-NL"/>
        </w:rPr>
      </w:pPr>
      <w:r w:rsidRPr="004D6277">
        <w:rPr>
          <w:lang w:val="en-US" w:eastAsia="nl-NL"/>
        </w:rPr>
        <w:t>All other styling of the symbols</w:t>
      </w:r>
    </w:p>
    <w:p w:rsidRPr="009E3ED8" w:rsidR="00F75872" w:rsidP="004D6277" w:rsidRDefault="00F75872" w14:paraId="43E62D2C" w14:textId="77777777">
      <w:pPr>
        <w:pStyle w:val="StandaardCM"/>
        <w:rPr>
          <w:lang w:val="en-US" w:eastAsia="nl-NL"/>
        </w:rPr>
      </w:pPr>
    </w:p>
    <w:sectPr w:rsidRPr="009E3ED8" w:rsidR="00F75872" w:rsidSect="00B23F2D">
      <w:headerReference w:type="default" r:id="rId41"/>
      <w:footerReference w:type="default" r:id="rId42"/>
      <w:headerReference w:type="first" r:id="rId43"/>
      <w:footerReference w:type="first" r:id="rId44"/>
      <w:pgSz w:w="11907" w:h="16839" w:orient="portrait" w:code="9"/>
      <w:pgMar w:top="992" w:right="1275" w:bottom="1239" w:left="1560" w:header="567" w:footer="142" w:gutter="0"/>
      <w:cols w:space="708"/>
      <w:titlePg/>
      <w:headerReference w:type="even" r:id="R34e0b1fa7e6041e4"/>
      <w:footerReference w:type="even" r:id="R3145863f8d3e4dc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1544" w:rsidRDefault="00441544" w14:paraId="2449799D" w14:textId="77777777">
      <w:r>
        <w:separator/>
      </w:r>
    </w:p>
  </w:endnote>
  <w:endnote w:type="continuationSeparator" w:id="0">
    <w:p w:rsidR="00441544" w:rsidRDefault="00441544" w14:paraId="5AEA864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W w:w="10456" w:type="dxa"/>
      <w:tblLayout w:type="fixed"/>
      <w:tblLook w:val="0000" w:firstRow="0" w:lastRow="0" w:firstColumn="0" w:lastColumn="0" w:noHBand="0" w:noVBand="0"/>
    </w:tblPr>
    <w:tblGrid>
      <w:gridCol w:w="10456"/>
    </w:tblGrid>
    <w:tr w:rsidRPr="003C59AE" w:rsidR="00896672" w:rsidTr="31039881" w14:paraId="04C1A321" w14:textId="77777777">
      <w:tc>
        <w:tcPr>
          <w:tcW w:w="10456" w:type="dxa"/>
          <w:tcMar/>
          <w:vAlign w:val="center"/>
        </w:tcPr>
        <w:sdt>
          <w:sdtPr>
            <w:alias w:val="Category"/>
            <w:tag w:val=""/>
            <w:id w:val="709238570"/>
            <w:dataBinding w:prefixMappings="xmlns:ns0='http://purl.org/dc/elements/1.1/' xmlns:ns1='http://schemas.openxmlformats.org/package/2006/metadata/core-properties' " w:xpath="/ns1:coreProperties[1]/ns1:category[1]" w:storeItemID="{6C3C8BC8-F283-45AE-878A-BAB7291924A1}"/>
            <w:text/>
          </w:sdtPr>
          <w:sdtEndPr/>
          <w:sdtContent>
            <w:p w:rsidRPr="0074133C" w:rsidR="002E0B77" w:rsidP="002E0B77" w:rsidRDefault="001A64CC" w14:paraId="66679096" w14:textId="77777777">
              <w:pPr>
                <w:pStyle w:val="Footer"/>
              </w:pPr>
              <w:r>
                <w:t>Street Smart for ArcGIS Pro User Manual</w:t>
              </w:r>
            </w:p>
          </w:sdtContent>
        </w:sdt>
        <w:p w:rsidRPr="0074133C" w:rsidR="00896672" w:rsidP="001001E7" w:rsidRDefault="002E0B77" w14:paraId="2E22B68A" w14:textId="0357EE53">
          <w:pPr>
            <w:pStyle w:val="Footer"/>
          </w:pPr>
          <w:r w:rsidRPr="0074133C" w:rsidR="31039881">
            <w:rPr/>
            <w:t>© 20</w:t>
          </w:r>
          <w:r w:rsidRPr="0074133C" w:rsidR="31039881">
            <w:rPr/>
            <w:t>24</w:t>
          </w:r>
          <w:r w:rsidRPr="0074133C" w:rsidR="31039881">
            <w:rPr/>
            <w:t xml:space="preserve"> </w:t>
          </w:r>
          <w:r w:rsidRPr="0074133C" w:rsidR="31039881">
            <w:rPr/>
            <w:t>CycloMedia</w:t>
          </w:r>
          <w:r w:rsidRPr="0074133C" w:rsidR="31039881">
            <w:rPr/>
            <w:t xml:space="preserve"> Technology B.V. </w:t>
          </w:r>
          <w:r w:rsidR="005B1B1C">
            <w:rPr>
              <w:noProof/>
              <w:lang w:val="nl-NL"/>
            </w:rPr>
            <w:drawing>
              <wp:anchor distT="0" distB="0" distL="114300" distR="114300" simplePos="0" relativeHeight="251664896" behindDoc="0" locked="0" layoutInCell="1" allowOverlap="1" wp14:anchorId="59D482BB" wp14:editId="48A82948">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rsidR="00913C42" w:rsidRDefault="005B1B1C" w14:paraId="139BD80C" w14:textId="77777777">
    <w:pPr>
      <w:pStyle w:val="Footer"/>
      <w:rPr>
        <w:sz w:val="16"/>
      </w:rPr>
    </w:pPr>
    <w:r w:rsidRPr="0051058B">
      <w:rPr>
        <w:noProof/>
        <w:lang w:val="nl-NL"/>
      </w:rPr>
      <w:drawing>
        <wp:anchor distT="0" distB="0" distL="114300" distR="114300" simplePos="0" relativeHeight="251652608" behindDoc="0" locked="0" layoutInCell="1" allowOverlap="1" wp14:anchorId="764497D4" wp14:editId="408196B4">
          <wp:simplePos x="0" y="0"/>
          <wp:positionH relativeFrom="column">
            <wp:posOffset>-995045</wp:posOffset>
          </wp:positionH>
          <wp:positionV relativeFrom="paragraph">
            <wp:posOffset>119380</wp:posOffset>
          </wp:positionV>
          <wp:extent cx="7794914" cy="166255"/>
          <wp:effectExtent l="0" t="0" r="0" b="5715"/>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FE1415" w:rsidP="00D2084A" w:rsidRDefault="00FA6D32" w14:paraId="43958A14" w14:textId="77777777">
    <w:pPr>
      <w:pStyle w:val="Footer"/>
    </w:pPr>
    <w:r w:rsidRPr="00FE1415">
      <w:rPr>
        <w:noProof/>
        <w:lang w:val="nl-NL"/>
      </w:rPr>
      <w:drawing>
        <wp:anchor distT="0" distB="0" distL="114300" distR="114300" simplePos="0" relativeHeight="251659264" behindDoc="0" locked="0" layoutInCell="1" allowOverlap="1" wp14:anchorId="692D52F1" wp14:editId="0AD3CC8F">
          <wp:simplePos x="0" y="0"/>
          <wp:positionH relativeFrom="column">
            <wp:posOffset>-995045</wp:posOffset>
          </wp:positionH>
          <wp:positionV relativeFrom="paragraph">
            <wp:posOffset>116840</wp:posOffset>
          </wp:positionV>
          <wp:extent cx="7794625" cy="165735"/>
          <wp:effectExtent l="0" t="0" r="0" b="5715"/>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94625" cy="165735"/>
                  </a:xfrm>
                  <a:prstGeom prst="rect">
                    <a:avLst/>
                  </a:prstGeom>
                  <a:noFill/>
                  <a:ln w="9525">
                    <a:noFill/>
                    <a:miter lim="800000"/>
                    <a:headEnd/>
                    <a:tailEnd/>
                  </a:ln>
                </pic:spPr>
              </pic:pic>
            </a:graphicData>
          </a:graphic>
        </wp:anchor>
      </w:drawing>
    </w:r>
    <w:r w:rsidR="007D7BCC">
      <w:rPr>
        <w:noProof/>
        <w:lang w:val="nl-NL"/>
      </w:rPr>
      <w:drawing>
        <wp:anchor distT="0" distB="0" distL="114300" distR="114300" simplePos="0" relativeHeight="251688448" behindDoc="0" locked="0" layoutInCell="1" allowOverlap="1" wp14:anchorId="7A5B37BA" wp14:editId="1875DA1A">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31039881" w:rsidTr="31039881" w14:paraId="4986195C">
      <w:trPr>
        <w:trHeight w:val="300"/>
      </w:trPr>
      <w:tc>
        <w:tcPr>
          <w:tcW w:w="3020" w:type="dxa"/>
          <w:tcMar/>
        </w:tcPr>
        <w:p w:rsidR="31039881" w:rsidP="31039881" w:rsidRDefault="31039881" w14:paraId="30ADA570" w14:textId="3116F591">
          <w:pPr>
            <w:pStyle w:val="Header"/>
            <w:bidi w:val="0"/>
            <w:ind w:left="-115"/>
            <w:jc w:val="left"/>
          </w:pPr>
        </w:p>
      </w:tc>
      <w:tc>
        <w:tcPr>
          <w:tcW w:w="3020" w:type="dxa"/>
          <w:tcMar/>
        </w:tcPr>
        <w:p w:rsidR="31039881" w:rsidP="31039881" w:rsidRDefault="31039881" w14:paraId="54A485B0" w14:textId="416ACD51">
          <w:pPr>
            <w:pStyle w:val="Header"/>
            <w:bidi w:val="0"/>
            <w:jc w:val="center"/>
          </w:pPr>
        </w:p>
      </w:tc>
      <w:tc>
        <w:tcPr>
          <w:tcW w:w="3020" w:type="dxa"/>
          <w:tcMar/>
        </w:tcPr>
        <w:p w:rsidR="31039881" w:rsidP="31039881" w:rsidRDefault="31039881" w14:paraId="069A0AFB" w14:textId="2DA3D623">
          <w:pPr>
            <w:pStyle w:val="Header"/>
            <w:bidi w:val="0"/>
            <w:ind w:right="-115"/>
            <w:jc w:val="right"/>
          </w:pPr>
        </w:p>
      </w:tc>
    </w:tr>
  </w:tbl>
  <w:p w:rsidR="31039881" w:rsidP="31039881" w:rsidRDefault="31039881" w14:paraId="77FF946B" w14:textId="6E69CFE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1544" w:rsidRDefault="00441544" w14:paraId="0EB614FA" w14:textId="77777777">
      <w:r>
        <w:separator/>
      </w:r>
    </w:p>
  </w:footnote>
  <w:footnote w:type="continuationSeparator" w:id="0">
    <w:p w:rsidR="00441544" w:rsidRDefault="00441544" w14:paraId="52DFDB7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p14">
  <w:p w:rsidR="6455372E" w:rsidP="6455372E" w:rsidRDefault="6455372E" w14:paraId="296FF6EB" w14:textId="4029ABB5">
    <w:pPr>
      <w:pStyle w:val="StandaardCM"/>
      <w:rPr>
        <w:b w:val="1"/>
        <w:bCs w:val="1"/>
        <w:color w:val="FFFFFF" w:themeColor="background1" w:themeTint="FF" w:themeShade="FF"/>
        <w:sz w:val="32"/>
        <w:szCs w:val="32"/>
        <w:highlight w:val="darkBlue"/>
      </w:rPr>
    </w:pPr>
  </w:p>
  <w:p w:rsidR="00421ADA" w:rsidP="004B1705" w:rsidRDefault="00441544" w14:paraId="4FAC5AF6" w14:textId="77777777">
    <w:pPr>
      <w:pStyle w:val="StandaardCM"/>
      <w:jc w:val="right"/>
    </w:pPr>
    <w:sdt>
      <w:sdt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A64CC">
          <w:t>Street Smart for ArcGIS Pro User Manual</w:t>
        </w:r>
      </w:sdtContent>
    </w:sdt>
    <w:r w:rsidR="003B1F65">
      <w:rPr>
        <w:noProof/>
        <w:snapToGrid/>
        <w:lang w:val="nl-NL" w:eastAsia="nl-NL"/>
      </w:rPr>
      <mc:AlternateContent>
        <mc:Choice Requires="wps">
          <w:drawing>
            <wp:anchor distT="0" distB="0" distL="114300" distR="114300" simplePos="0" relativeHeight="251666432" behindDoc="0" locked="0" layoutInCell="0" allowOverlap="1" wp14:anchorId="0CA521B5" wp14:editId="360ADD3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rsidR="00D80CF3" w:rsidP="00D80CF3" w:rsidRDefault="00D80CF3" w14:paraId="7C3CD0E9" w14:textId="77777777">
                          <w:pPr>
                            <w:pStyle w:val="Footer"/>
                            <w:spacing w:line="360" w:lineRule="auto"/>
                            <w:jc w:val="center"/>
                            <w:rPr>
                              <w:rFonts w:cs="Arial"/>
                              <w:sz w:val="2"/>
                              <w:szCs w:val="2"/>
                            </w:rPr>
                          </w:pPr>
                        </w:p>
                        <w:p w:rsidR="00D80CF3" w:rsidP="00D80CF3" w:rsidRDefault="00D80CF3" w14:paraId="4427870F" w14:textId="77777777">
                          <w:pPr>
                            <w:pStyle w:val="Footer"/>
                            <w:spacing w:line="360" w:lineRule="auto"/>
                            <w:jc w:val="center"/>
                            <w:rPr>
                              <w:rFonts w:cs="Arial"/>
                              <w:sz w:val="2"/>
                              <w:szCs w:val="2"/>
                            </w:rPr>
                          </w:pPr>
                        </w:p>
                        <w:p w:rsidRPr="00D80CF3" w:rsidR="00D80CF3" w:rsidP="00D80CF3" w:rsidRDefault="00D80CF3" w14:paraId="3B753393" w14:textId="77777777">
                          <w:pPr>
                            <w:pStyle w:val="Footer"/>
                            <w:spacing w:line="360" w:lineRule="auto"/>
                            <w:jc w:val="center"/>
                            <w:rPr>
                              <w:rFonts w:cs="Arial"/>
                              <w:sz w:val="2"/>
                              <w:szCs w:val="2"/>
                            </w:rPr>
                          </w:pPr>
                        </w:p>
                        <w:p w:rsidRPr="00D80CF3" w:rsidR="00694412" w:rsidP="00D80CF3" w:rsidRDefault="009C304F" w14:paraId="1A48622D" w14:textId="77777777">
                          <w:pPr>
                            <w:pStyle w:val="Footer"/>
                            <w:spacing w:line="360" w:lineRule="auto"/>
                            <w:jc w:val="center"/>
                            <w:rPr>
                              <w:rFonts w:cs="Arial"/>
                              <w:color w:val="FFFFFF" w:themeColor="background1"/>
                              <w:sz w:val="32"/>
                              <w:szCs w:val="32"/>
                            </w:rPr>
                          </w:pPr>
                          <w:r>
                            <w:rPr>
                              <w:rFonts w:cs="Arial"/>
                              <w:sz w:val="32"/>
                              <w:szCs w:val="32"/>
                            </w:rPr>
                            <w:t xml:space="preserve"> </w:t>
                          </w:r>
                          <w:r w:rsidRPr="00D80CF3" w:rsidR="00F341A4">
                            <w:rPr>
                              <w:rFonts w:cs="Arial"/>
                              <w:sz w:val="32"/>
                              <w:szCs w:val="32"/>
                            </w:rPr>
                            <w:fldChar w:fldCharType="begin"/>
                          </w:r>
                          <w:r w:rsidRPr="00D80CF3" w:rsidR="00694412">
                            <w:rPr>
                              <w:rFonts w:cs="Arial"/>
                              <w:sz w:val="32"/>
                              <w:szCs w:val="32"/>
                            </w:rPr>
                            <w:instrText xml:space="preserve"> PAGE   \* MERGEFORMAT </w:instrText>
                          </w:r>
                          <w:r w:rsidRPr="00D80CF3" w:rsidR="00F341A4">
                            <w:rPr>
                              <w:rFonts w:cs="Arial"/>
                              <w:sz w:val="32"/>
                              <w:szCs w:val="32"/>
                            </w:rPr>
                            <w:fldChar w:fldCharType="separate"/>
                          </w:r>
                          <w:r w:rsidRPr="00B41A71" w:rsidR="00B41A71">
                            <w:rPr>
                              <w:rFonts w:cs="Arial"/>
                              <w:noProof/>
                              <w:color w:val="FFFFFF" w:themeColor="background1"/>
                              <w:sz w:val="32"/>
                              <w:szCs w:val="32"/>
                            </w:rPr>
                            <w:t>2</w:t>
                          </w:r>
                          <w:r w:rsidRPr="00D80CF3" w:rsidR="00F341A4">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w14:anchorId="0CA521B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10"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spid="_x0000_s1056" o:allowincell="f" fillcolor="#00609e" stroked="f" strokecolor="#4f81bd [3204]" type="#_x0000_t13" adj="2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v:textbox inset=",0,,0">
                <w:txbxContent>
                  <w:p w:rsidR="00D80CF3" w:rsidP="00D80CF3" w:rsidRDefault="00D80CF3" w14:paraId="7C3CD0E9" w14:textId="77777777">
                    <w:pPr>
                      <w:pStyle w:val="Footer"/>
                      <w:spacing w:line="360" w:lineRule="auto"/>
                      <w:jc w:val="center"/>
                      <w:rPr>
                        <w:rFonts w:cs="Arial"/>
                        <w:sz w:val="2"/>
                        <w:szCs w:val="2"/>
                      </w:rPr>
                    </w:pPr>
                  </w:p>
                  <w:p w:rsidR="00D80CF3" w:rsidP="00D80CF3" w:rsidRDefault="00D80CF3" w14:paraId="4427870F" w14:textId="77777777">
                    <w:pPr>
                      <w:pStyle w:val="Footer"/>
                      <w:spacing w:line="360" w:lineRule="auto"/>
                      <w:jc w:val="center"/>
                      <w:rPr>
                        <w:rFonts w:cs="Arial"/>
                        <w:sz w:val="2"/>
                        <w:szCs w:val="2"/>
                      </w:rPr>
                    </w:pPr>
                  </w:p>
                  <w:p w:rsidRPr="00D80CF3" w:rsidR="00D80CF3" w:rsidP="00D80CF3" w:rsidRDefault="00D80CF3" w14:paraId="3B753393" w14:textId="77777777">
                    <w:pPr>
                      <w:pStyle w:val="Footer"/>
                      <w:spacing w:line="360" w:lineRule="auto"/>
                      <w:jc w:val="center"/>
                      <w:rPr>
                        <w:rFonts w:cs="Arial"/>
                        <w:sz w:val="2"/>
                        <w:szCs w:val="2"/>
                      </w:rPr>
                    </w:pPr>
                  </w:p>
                  <w:p w:rsidRPr="00D80CF3" w:rsidR="00694412" w:rsidP="00D80CF3" w:rsidRDefault="009C304F" w14:paraId="1A48622D" w14:textId="77777777">
                    <w:pPr>
                      <w:pStyle w:val="Footer"/>
                      <w:spacing w:line="360" w:lineRule="auto"/>
                      <w:jc w:val="center"/>
                      <w:rPr>
                        <w:rFonts w:cs="Arial"/>
                        <w:color w:val="FFFFFF" w:themeColor="background1"/>
                        <w:sz w:val="32"/>
                        <w:szCs w:val="32"/>
                      </w:rPr>
                    </w:pPr>
                    <w:r>
                      <w:rPr>
                        <w:rFonts w:cs="Arial"/>
                        <w:sz w:val="32"/>
                        <w:szCs w:val="32"/>
                      </w:rPr>
                      <w:t xml:space="preserve"> </w:t>
                    </w:r>
                    <w:r w:rsidRPr="00D80CF3" w:rsidR="00F341A4">
                      <w:rPr>
                        <w:rFonts w:cs="Arial"/>
                        <w:sz w:val="32"/>
                        <w:szCs w:val="32"/>
                      </w:rPr>
                      <w:fldChar w:fldCharType="begin"/>
                    </w:r>
                    <w:r w:rsidRPr="00D80CF3" w:rsidR="00694412">
                      <w:rPr>
                        <w:rFonts w:cs="Arial"/>
                        <w:sz w:val="32"/>
                        <w:szCs w:val="32"/>
                      </w:rPr>
                      <w:instrText xml:space="preserve"> PAGE   \* MERGEFORMAT </w:instrText>
                    </w:r>
                    <w:r w:rsidRPr="00D80CF3" w:rsidR="00F341A4">
                      <w:rPr>
                        <w:rFonts w:cs="Arial"/>
                        <w:sz w:val="32"/>
                        <w:szCs w:val="32"/>
                      </w:rPr>
                      <w:fldChar w:fldCharType="separate"/>
                    </w:r>
                    <w:r w:rsidRPr="00B41A71" w:rsidR="00B41A71">
                      <w:rPr>
                        <w:rFonts w:cs="Arial"/>
                        <w:noProof/>
                        <w:color w:val="FFFFFF" w:themeColor="background1"/>
                        <w:sz w:val="32"/>
                        <w:szCs w:val="32"/>
                      </w:rPr>
                      <w:t>2</w:t>
                    </w:r>
                    <w:r w:rsidRPr="00D80CF3" w:rsidR="00F341A4">
                      <w:rPr>
                        <w:rFonts w:cs="Arial"/>
                        <w:sz w:val="32"/>
                        <w:szCs w:val="32"/>
                      </w:rPr>
                      <w:fldChar w:fldCharType="end"/>
                    </w:r>
                  </w:p>
                </w:txbxContent>
              </v:textbox>
              <w10:wrap anchorx="margin" anchory="margin"/>
            </v:shape>
          </w:pict>
        </mc:Fallback>
      </mc:AlternateContent>
    </w:r>
  </w:p>
  <w:p w:rsidR="00421ADA" w:rsidP="00844E62" w:rsidRDefault="00421ADA" w14:paraId="222A76D8" w14:textId="77777777">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615803" w:rsidRDefault="007D7BCC" w14:paraId="328719C2" w14:textId="77777777">
    <w:pPr>
      <w:pStyle w:val="Header"/>
    </w:pPr>
    <w:r>
      <w:rPr>
        <w:lang w:val="nl-NL"/>
      </w:rPr>
      <w:drawing>
        <wp:anchor distT="0" distB="0" distL="114300" distR="114300" simplePos="0" relativeHeight="251661824" behindDoc="0" locked="0" layoutInCell="1" allowOverlap="1" wp14:anchorId="467F4671" wp14:editId="1BBE28BB">
          <wp:simplePos x="0" y="0"/>
          <wp:positionH relativeFrom="column">
            <wp:posOffset>-990600</wp:posOffset>
          </wp:positionH>
          <wp:positionV relativeFrom="paragraph">
            <wp:posOffset>-360045</wp:posOffset>
          </wp:positionV>
          <wp:extent cx="7610475" cy="5943600"/>
          <wp:effectExtent l="0" t="0" r="9525"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31039881" w:rsidTr="31039881" w14:paraId="15796758">
      <w:trPr>
        <w:trHeight w:val="300"/>
      </w:trPr>
      <w:tc>
        <w:tcPr>
          <w:tcW w:w="3020" w:type="dxa"/>
          <w:tcMar/>
        </w:tcPr>
        <w:p w:rsidR="31039881" w:rsidP="31039881" w:rsidRDefault="31039881" w14:paraId="1C5D3399" w14:textId="339E3A76">
          <w:pPr>
            <w:pStyle w:val="Header"/>
            <w:bidi w:val="0"/>
            <w:ind w:left="-115"/>
            <w:jc w:val="left"/>
          </w:pPr>
        </w:p>
      </w:tc>
      <w:tc>
        <w:tcPr>
          <w:tcW w:w="3020" w:type="dxa"/>
          <w:tcMar/>
        </w:tcPr>
        <w:p w:rsidR="31039881" w:rsidP="31039881" w:rsidRDefault="31039881" w14:paraId="1BF716D4" w14:textId="01334AB7">
          <w:pPr>
            <w:pStyle w:val="Header"/>
            <w:bidi w:val="0"/>
            <w:jc w:val="center"/>
          </w:pPr>
        </w:p>
      </w:tc>
      <w:tc>
        <w:tcPr>
          <w:tcW w:w="3020" w:type="dxa"/>
          <w:tcMar/>
        </w:tcPr>
        <w:p w:rsidR="31039881" w:rsidP="31039881" w:rsidRDefault="31039881" w14:paraId="0C29BA51" w14:textId="7545BCB8">
          <w:pPr>
            <w:pStyle w:val="Header"/>
            <w:bidi w:val="0"/>
            <w:ind w:right="-115"/>
            <w:jc w:val="right"/>
          </w:pPr>
        </w:p>
      </w:tc>
    </w:tr>
  </w:tbl>
  <w:p w:rsidR="31039881" w:rsidP="31039881" w:rsidRDefault="31039881" w14:paraId="01BA5FAF" w14:textId="29061E16">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4">
    <w:nsid w:val="569cfd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9268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b19dc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a7cf7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04d03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47bce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02039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ed8de9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539d74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9d8494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2a7858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584f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5bf09d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hint="default" w:ascii="Symbol" w:hAnsi="Symbol"/>
      </w:rPr>
    </w:lvl>
  </w:abstractNum>
  <w:abstractNum w:abstractNumId="8" w15:restartNumberingAfterBreak="0">
    <w:nsid w:val="FFFFFFFB"/>
    <w:multiLevelType w:val="multilevel"/>
    <w:tmpl w:val="B7F4C43C"/>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20774DA"/>
    <w:multiLevelType w:val="hybridMultilevel"/>
    <w:tmpl w:val="32A8D71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246DDF"/>
    <w:multiLevelType w:val="hybridMultilevel"/>
    <w:tmpl w:val="93C45F72"/>
    <w:lvl w:ilvl="0" w:tplc="2818AA9A">
      <w:start w:val="1"/>
      <w:numFmt w:val="bullet"/>
      <w:pStyle w:val="OpsommingCM"/>
      <w:lvlText w:val=""/>
      <w:lvlJc w:val="left"/>
      <w:pPr>
        <w:ind w:left="360" w:hanging="360"/>
      </w:pPr>
      <w:rPr>
        <w:rFonts w:hint="default" w:ascii="Wingdings" w:hAnsi="Wingdings"/>
      </w:rPr>
    </w:lvl>
    <w:lvl w:ilvl="1" w:tplc="04130003" w:tentative="1">
      <w:start w:val="1"/>
      <w:numFmt w:val="bullet"/>
      <w:lvlText w:val="o"/>
      <w:lvlJc w:val="left"/>
      <w:pPr>
        <w:ind w:left="1080" w:hanging="360"/>
      </w:pPr>
      <w:rPr>
        <w:rFonts w:hint="default" w:ascii="Courier New" w:hAnsi="Courier New" w:cs="Courier New"/>
      </w:rPr>
    </w:lvl>
    <w:lvl w:ilvl="2" w:tplc="04130005" w:tentative="1">
      <w:start w:val="1"/>
      <w:numFmt w:val="bullet"/>
      <w:lvlText w:val=""/>
      <w:lvlJc w:val="left"/>
      <w:pPr>
        <w:ind w:left="1800" w:hanging="360"/>
      </w:pPr>
      <w:rPr>
        <w:rFonts w:hint="default" w:ascii="Wingdings" w:hAnsi="Wingdings"/>
      </w:rPr>
    </w:lvl>
    <w:lvl w:ilvl="3" w:tplc="04130001" w:tentative="1">
      <w:start w:val="1"/>
      <w:numFmt w:val="bullet"/>
      <w:lvlText w:val=""/>
      <w:lvlJc w:val="left"/>
      <w:pPr>
        <w:ind w:left="2520" w:hanging="360"/>
      </w:pPr>
      <w:rPr>
        <w:rFonts w:hint="default" w:ascii="Symbol" w:hAnsi="Symbol"/>
      </w:rPr>
    </w:lvl>
    <w:lvl w:ilvl="4" w:tplc="04130003" w:tentative="1">
      <w:start w:val="1"/>
      <w:numFmt w:val="bullet"/>
      <w:lvlText w:val="o"/>
      <w:lvlJc w:val="left"/>
      <w:pPr>
        <w:ind w:left="3240" w:hanging="360"/>
      </w:pPr>
      <w:rPr>
        <w:rFonts w:hint="default" w:ascii="Courier New" w:hAnsi="Courier New" w:cs="Courier New"/>
      </w:rPr>
    </w:lvl>
    <w:lvl w:ilvl="5" w:tplc="04130005" w:tentative="1">
      <w:start w:val="1"/>
      <w:numFmt w:val="bullet"/>
      <w:lvlText w:val=""/>
      <w:lvlJc w:val="left"/>
      <w:pPr>
        <w:ind w:left="3960" w:hanging="360"/>
      </w:pPr>
      <w:rPr>
        <w:rFonts w:hint="default" w:ascii="Wingdings" w:hAnsi="Wingdings"/>
      </w:rPr>
    </w:lvl>
    <w:lvl w:ilvl="6" w:tplc="04130001" w:tentative="1">
      <w:start w:val="1"/>
      <w:numFmt w:val="bullet"/>
      <w:lvlText w:val=""/>
      <w:lvlJc w:val="left"/>
      <w:pPr>
        <w:ind w:left="4680" w:hanging="360"/>
      </w:pPr>
      <w:rPr>
        <w:rFonts w:hint="default" w:ascii="Symbol" w:hAnsi="Symbol"/>
      </w:rPr>
    </w:lvl>
    <w:lvl w:ilvl="7" w:tplc="04130003" w:tentative="1">
      <w:start w:val="1"/>
      <w:numFmt w:val="bullet"/>
      <w:lvlText w:val="o"/>
      <w:lvlJc w:val="left"/>
      <w:pPr>
        <w:ind w:left="5400" w:hanging="360"/>
      </w:pPr>
      <w:rPr>
        <w:rFonts w:hint="default" w:ascii="Courier New" w:hAnsi="Courier New" w:cs="Courier New"/>
      </w:rPr>
    </w:lvl>
    <w:lvl w:ilvl="8" w:tplc="04130005" w:tentative="1">
      <w:start w:val="1"/>
      <w:numFmt w:val="bullet"/>
      <w:lvlText w:val=""/>
      <w:lvlJc w:val="left"/>
      <w:pPr>
        <w:ind w:left="6120" w:hanging="360"/>
      </w:pPr>
      <w:rPr>
        <w:rFonts w:hint="default" w:ascii="Wingdings" w:hAnsi="Wingdings"/>
      </w:rPr>
    </w:lvl>
  </w:abstractNum>
  <w:abstractNum w:abstractNumId="13"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7" w15:restartNumberingAfterBreak="0">
    <w:nsid w:val="23577BEB"/>
    <w:multiLevelType w:val="hybridMultilevel"/>
    <w:tmpl w:val="8FD449DE"/>
    <w:lvl w:ilvl="0" w:tplc="0413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31444B54"/>
    <w:multiLevelType w:val="hybridMultilevel"/>
    <w:tmpl w:val="3E14DCC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hint="default" w:ascii="Arial" w:hAnsi="Arial" w:eastAsia="Calibri" w:cs="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hint="default" w:ascii="Arial" w:hAnsi="Arial"/>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3"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4"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int="default" w:hAnsi="Arial"/>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26"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int="default" w:hAnsi="Arial"/>
        <w:b w:val="0"/>
        <w:i w:val="0"/>
        <w:sz w:val="22"/>
      </w:rPr>
    </w:lvl>
    <w:lvl w:ilvl="1" w:tplc="49C0B4B2" w:tentative="1">
      <w:start w:val="1"/>
      <w:numFmt w:val="bullet"/>
      <w:lvlText w:val="o"/>
      <w:lvlJc w:val="left"/>
      <w:pPr>
        <w:tabs>
          <w:tab w:val="num" w:pos="1440"/>
        </w:tabs>
        <w:ind w:left="1440" w:hanging="360"/>
      </w:pPr>
      <w:rPr>
        <w:rFonts w:hint="default" w:ascii="Courier New" w:hAnsi="Courier New"/>
      </w:rPr>
    </w:lvl>
    <w:lvl w:ilvl="2" w:tplc="81D677A0" w:tentative="1">
      <w:start w:val="1"/>
      <w:numFmt w:val="bullet"/>
      <w:lvlText w:val=""/>
      <w:lvlJc w:val="left"/>
      <w:pPr>
        <w:tabs>
          <w:tab w:val="num" w:pos="2160"/>
        </w:tabs>
        <w:ind w:left="2160" w:hanging="360"/>
      </w:pPr>
      <w:rPr>
        <w:rFonts w:hint="default" w:ascii="Wingdings" w:hAnsi="Wingdings"/>
      </w:rPr>
    </w:lvl>
    <w:lvl w:ilvl="3" w:tplc="9B2C7460" w:tentative="1">
      <w:start w:val="1"/>
      <w:numFmt w:val="bullet"/>
      <w:lvlText w:val=""/>
      <w:lvlJc w:val="left"/>
      <w:pPr>
        <w:tabs>
          <w:tab w:val="num" w:pos="2880"/>
        </w:tabs>
        <w:ind w:left="2880" w:hanging="360"/>
      </w:pPr>
      <w:rPr>
        <w:rFonts w:hint="default" w:ascii="Symbol" w:hAnsi="Symbol"/>
      </w:rPr>
    </w:lvl>
    <w:lvl w:ilvl="4" w:tplc="10ACDABA" w:tentative="1">
      <w:start w:val="1"/>
      <w:numFmt w:val="bullet"/>
      <w:lvlText w:val="o"/>
      <w:lvlJc w:val="left"/>
      <w:pPr>
        <w:tabs>
          <w:tab w:val="num" w:pos="3600"/>
        </w:tabs>
        <w:ind w:left="3600" w:hanging="360"/>
      </w:pPr>
      <w:rPr>
        <w:rFonts w:hint="default" w:ascii="Courier New" w:hAnsi="Courier New"/>
      </w:rPr>
    </w:lvl>
    <w:lvl w:ilvl="5" w:tplc="ADD8BB44" w:tentative="1">
      <w:start w:val="1"/>
      <w:numFmt w:val="bullet"/>
      <w:lvlText w:val=""/>
      <w:lvlJc w:val="left"/>
      <w:pPr>
        <w:tabs>
          <w:tab w:val="num" w:pos="4320"/>
        </w:tabs>
        <w:ind w:left="4320" w:hanging="360"/>
      </w:pPr>
      <w:rPr>
        <w:rFonts w:hint="default" w:ascii="Wingdings" w:hAnsi="Wingdings"/>
      </w:rPr>
    </w:lvl>
    <w:lvl w:ilvl="6" w:tplc="D62A9B8E" w:tentative="1">
      <w:start w:val="1"/>
      <w:numFmt w:val="bullet"/>
      <w:lvlText w:val=""/>
      <w:lvlJc w:val="left"/>
      <w:pPr>
        <w:tabs>
          <w:tab w:val="num" w:pos="5040"/>
        </w:tabs>
        <w:ind w:left="5040" w:hanging="360"/>
      </w:pPr>
      <w:rPr>
        <w:rFonts w:hint="default" w:ascii="Symbol" w:hAnsi="Symbol"/>
      </w:rPr>
    </w:lvl>
    <w:lvl w:ilvl="7" w:tplc="446C4EF4" w:tentative="1">
      <w:start w:val="1"/>
      <w:numFmt w:val="bullet"/>
      <w:lvlText w:val="o"/>
      <w:lvlJc w:val="left"/>
      <w:pPr>
        <w:tabs>
          <w:tab w:val="num" w:pos="5760"/>
        </w:tabs>
        <w:ind w:left="5760" w:hanging="360"/>
      </w:pPr>
      <w:rPr>
        <w:rFonts w:hint="default" w:ascii="Courier New" w:hAnsi="Courier New"/>
      </w:rPr>
    </w:lvl>
    <w:lvl w:ilvl="8" w:tplc="4720F544"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29"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D265D6F"/>
    <w:multiLevelType w:val="hybridMultilevel"/>
    <w:tmpl w:val="7F5ED07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022" w:hanging="180"/>
      </w:pPr>
      <w:rPr>
        <w:rFonts w:hint="default" w:ascii="Wingdings" w:hAnsi="Wingding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53">
    <w:abstractNumId w:val="44"/>
  </w:num>
  <w:num w:numId="52">
    <w:abstractNumId w:val="43"/>
  </w:num>
  <w:num w:numId="51">
    <w:abstractNumId w:val="42"/>
  </w:num>
  <w:num w:numId="50">
    <w:abstractNumId w:val="41"/>
  </w:num>
  <w:num w:numId="49">
    <w:abstractNumId w:val="40"/>
  </w:num>
  <w:num w:numId="48">
    <w:abstractNumId w:val="39"/>
  </w:num>
  <w:num w:numId="47">
    <w:abstractNumId w:val="38"/>
  </w:num>
  <w:num w:numId="46">
    <w:abstractNumId w:val="37"/>
  </w:num>
  <w:num w:numId="45">
    <w:abstractNumId w:val="36"/>
  </w:num>
  <w:num w:numId="44">
    <w:abstractNumId w:val="35"/>
  </w:num>
  <w:num w:numId="43">
    <w:abstractNumId w:val="34"/>
  </w:num>
  <w:num w:numId="42">
    <w:abstractNumId w:val="33"/>
  </w:num>
  <w:num w:numId="41">
    <w:abstractNumId w:val="32"/>
  </w:num>
  <w:num w:numId="1">
    <w:abstractNumId w:val="2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3"/>
  </w:num>
  <w:num w:numId="12">
    <w:abstractNumId w:val="18"/>
  </w:num>
  <w:num w:numId="13">
    <w:abstractNumId w:val="21"/>
  </w:num>
  <w:num w:numId="14">
    <w:abstractNumId w:val="26"/>
  </w:num>
  <w:num w:numId="15">
    <w:abstractNumId w:val="25"/>
  </w:num>
  <w:num w:numId="16">
    <w:abstractNumId w:val="22"/>
  </w:num>
  <w:num w:numId="17">
    <w:abstractNumId w:val="12"/>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16"/>
  </w:num>
  <w:num w:numId="27">
    <w:abstractNumId w:val="14"/>
  </w:num>
  <w:num w:numId="28">
    <w:abstractNumId w:val="10"/>
  </w:num>
  <w:num w:numId="29">
    <w:abstractNumId w:val="24"/>
  </w:num>
  <w:num w:numId="30">
    <w:abstractNumId w:val="13"/>
  </w:num>
  <w:num w:numId="31">
    <w:abstractNumId w:val="20"/>
  </w:num>
  <w:num w:numId="32">
    <w:abstractNumId w:val="27"/>
  </w:num>
  <w:num w:numId="33">
    <w:abstractNumId w:val="11"/>
  </w:num>
  <w:num w:numId="34">
    <w:abstractNumId w:val="31"/>
  </w:num>
  <w:num w:numId="35">
    <w:abstractNumId w:val="29"/>
  </w:num>
  <w:num w:numId="36">
    <w:abstractNumId w:val="15"/>
  </w:num>
  <w:num w:numId="37">
    <w:abstractNumId w:val="17"/>
  </w:num>
  <w:num w:numId="38">
    <w:abstractNumId w:val="30"/>
  </w:num>
  <w:num w:numId="39">
    <w:abstractNumId w:val="9"/>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saveSubsetFonts/>
  <w:activeWritingStyle w:lang="en-GB"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F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440"/>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0C05"/>
    <w:rsid w:val="000855D1"/>
    <w:rsid w:val="0008607B"/>
    <w:rsid w:val="00086866"/>
    <w:rsid w:val="0009302A"/>
    <w:rsid w:val="0009387D"/>
    <w:rsid w:val="0009416E"/>
    <w:rsid w:val="000957A5"/>
    <w:rsid w:val="00095C06"/>
    <w:rsid w:val="000978B9"/>
    <w:rsid w:val="000A0640"/>
    <w:rsid w:val="000A07F4"/>
    <w:rsid w:val="000A1B2C"/>
    <w:rsid w:val="000A25A9"/>
    <w:rsid w:val="000A3ABB"/>
    <w:rsid w:val="000A4484"/>
    <w:rsid w:val="000A75AF"/>
    <w:rsid w:val="000B2F69"/>
    <w:rsid w:val="000B370B"/>
    <w:rsid w:val="000B3F5B"/>
    <w:rsid w:val="000B42AB"/>
    <w:rsid w:val="000B5854"/>
    <w:rsid w:val="000B5EA3"/>
    <w:rsid w:val="000C1019"/>
    <w:rsid w:val="000C13DB"/>
    <w:rsid w:val="000C14E4"/>
    <w:rsid w:val="000C1EC9"/>
    <w:rsid w:val="000C3492"/>
    <w:rsid w:val="000C46C7"/>
    <w:rsid w:val="000C70AA"/>
    <w:rsid w:val="000D2B39"/>
    <w:rsid w:val="000D2D11"/>
    <w:rsid w:val="000D6227"/>
    <w:rsid w:val="000D65C6"/>
    <w:rsid w:val="000E0C11"/>
    <w:rsid w:val="000E0F87"/>
    <w:rsid w:val="000E5F78"/>
    <w:rsid w:val="000F0BA1"/>
    <w:rsid w:val="000F0FEB"/>
    <w:rsid w:val="000F31B3"/>
    <w:rsid w:val="000F45DD"/>
    <w:rsid w:val="000F478B"/>
    <w:rsid w:val="000F729F"/>
    <w:rsid w:val="001001E7"/>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81B"/>
    <w:rsid w:val="00137703"/>
    <w:rsid w:val="00142633"/>
    <w:rsid w:val="00142F6B"/>
    <w:rsid w:val="00147833"/>
    <w:rsid w:val="00151407"/>
    <w:rsid w:val="00151583"/>
    <w:rsid w:val="00151F35"/>
    <w:rsid w:val="001533F8"/>
    <w:rsid w:val="00155FE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C1"/>
    <w:rsid w:val="00196AF1"/>
    <w:rsid w:val="00196C92"/>
    <w:rsid w:val="001A383C"/>
    <w:rsid w:val="001A4F07"/>
    <w:rsid w:val="001A50EA"/>
    <w:rsid w:val="001A5875"/>
    <w:rsid w:val="001A64CC"/>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1D"/>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3D35"/>
    <w:rsid w:val="002241F5"/>
    <w:rsid w:val="00225C86"/>
    <w:rsid w:val="00226181"/>
    <w:rsid w:val="00230D7F"/>
    <w:rsid w:val="00232651"/>
    <w:rsid w:val="00234FC1"/>
    <w:rsid w:val="002358E5"/>
    <w:rsid w:val="00235D0B"/>
    <w:rsid w:val="00237EEC"/>
    <w:rsid w:val="00240B1B"/>
    <w:rsid w:val="00243705"/>
    <w:rsid w:val="002448B9"/>
    <w:rsid w:val="00244D1D"/>
    <w:rsid w:val="00245A31"/>
    <w:rsid w:val="002478F7"/>
    <w:rsid w:val="00250991"/>
    <w:rsid w:val="00251593"/>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43B0"/>
    <w:rsid w:val="0027517F"/>
    <w:rsid w:val="002752C6"/>
    <w:rsid w:val="00275730"/>
    <w:rsid w:val="00280503"/>
    <w:rsid w:val="002805DE"/>
    <w:rsid w:val="002810EC"/>
    <w:rsid w:val="002816BB"/>
    <w:rsid w:val="00283AF4"/>
    <w:rsid w:val="002871AF"/>
    <w:rsid w:val="00287915"/>
    <w:rsid w:val="0029091F"/>
    <w:rsid w:val="002930C1"/>
    <w:rsid w:val="00293537"/>
    <w:rsid w:val="002978E2"/>
    <w:rsid w:val="00297E16"/>
    <w:rsid w:val="002A3270"/>
    <w:rsid w:val="002A47FC"/>
    <w:rsid w:val="002A575E"/>
    <w:rsid w:val="002A58E5"/>
    <w:rsid w:val="002A6091"/>
    <w:rsid w:val="002A6986"/>
    <w:rsid w:val="002B0C92"/>
    <w:rsid w:val="002B1BE2"/>
    <w:rsid w:val="002B1E07"/>
    <w:rsid w:val="002B36E4"/>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0B77"/>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241"/>
    <w:rsid w:val="00327D13"/>
    <w:rsid w:val="00330761"/>
    <w:rsid w:val="00332311"/>
    <w:rsid w:val="003328BE"/>
    <w:rsid w:val="00333DFA"/>
    <w:rsid w:val="0033447E"/>
    <w:rsid w:val="00336384"/>
    <w:rsid w:val="00336481"/>
    <w:rsid w:val="0034238C"/>
    <w:rsid w:val="00343068"/>
    <w:rsid w:val="0034332F"/>
    <w:rsid w:val="00344059"/>
    <w:rsid w:val="00345FCF"/>
    <w:rsid w:val="00347375"/>
    <w:rsid w:val="00347F09"/>
    <w:rsid w:val="00350A09"/>
    <w:rsid w:val="00350B09"/>
    <w:rsid w:val="00351479"/>
    <w:rsid w:val="0035439D"/>
    <w:rsid w:val="00356DFE"/>
    <w:rsid w:val="00366027"/>
    <w:rsid w:val="0036690E"/>
    <w:rsid w:val="003676AD"/>
    <w:rsid w:val="00367F0C"/>
    <w:rsid w:val="00370E64"/>
    <w:rsid w:val="00371772"/>
    <w:rsid w:val="00373CE6"/>
    <w:rsid w:val="00373E2E"/>
    <w:rsid w:val="00374EAF"/>
    <w:rsid w:val="00376BA0"/>
    <w:rsid w:val="00380D5C"/>
    <w:rsid w:val="00381E44"/>
    <w:rsid w:val="003849CC"/>
    <w:rsid w:val="00386A78"/>
    <w:rsid w:val="00387202"/>
    <w:rsid w:val="00397617"/>
    <w:rsid w:val="00397B1F"/>
    <w:rsid w:val="003A2928"/>
    <w:rsid w:val="003B0108"/>
    <w:rsid w:val="003B05BA"/>
    <w:rsid w:val="003B08C5"/>
    <w:rsid w:val="003B0AC4"/>
    <w:rsid w:val="003B1CE5"/>
    <w:rsid w:val="003B1F65"/>
    <w:rsid w:val="003B3BD6"/>
    <w:rsid w:val="003B5C85"/>
    <w:rsid w:val="003B7113"/>
    <w:rsid w:val="003B7700"/>
    <w:rsid w:val="003B7773"/>
    <w:rsid w:val="003C02F6"/>
    <w:rsid w:val="003C0303"/>
    <w:rsid w:val="003C59AE"/>
    <w:rsid w:val="003C6116"/>
    <w:rsid w:val="003D029D"/>
    <w:rsid w:val="003D0C00"/>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5340"/>
    <w:rsid w:val="0043571E"/>
    <w:rsid w:val="00436398"/>
    <w:rsid w:val="00441544"/>
    <w:rsid w:val="00444C26"/>
    <w:rsid w:val="00447154"/>
    <w:rsid w:val="00451A08"/>
    <w:rsid w:val="00452C47"/>
    <w:rsid w:val="0045380B"/>
    <w:rsid w:val="004577A0"/>
    <w:rsid w:val="004616A1"/>
    <w:rsid w:val="00463E6B"/>
    <w:rsid w:val="004652F8"/>
    <w:rsid w:val="00466EA8"/>
    <w:rsid w:val="0046709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3A1B"/>
    <w:rsid w:val="004B5DA4"/>
    <w:rsid w:val="004C04F4"/>
    <w:rsid w:val="004C32CC"/>
    <w:rsid w:val="004C4723"/>
    <w:rsid w:val="004C4855"/>
    <w:rsid w:val="004C4BD0"/>
    <w:rsid w:val="004C6EC7"/>
    <w:rsid w:val="004D15F8"/>
    <w:rsid w:val="004D3317"/>
    <w:rsid w:val="004D5C33"/>
    <w:rsid w:val="004D5E8C"/>
    <w:rsid w:val="004D6277"/>
    <w:rsid w:val="004D7F49"/>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4ABA"/>
    <w:rsid w:val="0054530A"/>
    <w:rsid w:val="00547202"/>
    <w:rsid w:val="00547C12"/>
    <w:rsid w:val="005516B9"/>
    <w:rsid w:val="00552851"/>
    <w:rsid w:val="00553681"/>
    <w:rsid w:val="005561DF"/>
    <w:rsid w:val="0055634E"/>
    <w:rsid w:val="005601B3"/>
    <w:rsid w:val="0056130F"/>
    <w:rsid w:val="00561FCD"/>
    <w:rsid w:val="00562DE4"/>
    <w:rsid w:val="00570F19"/>
    <w:rsid w:val="00572E33"/>
    <w:rsid w:val="00574C7A"/>
    <w:rsid w:val="00577380"/>
    <w:rsid w:val="0057777A"/>
    <w:rsid w:val="00577A77"/>
    <w:rsid w:val="00580980"/>
    <w:rsid w:val="0058157B"/>
    <w:rsid w:val="00582711"/>
    <w:rsid w:val="00584428"/>
    <w:rsid w:val="00595B53"/>
    <w:rsid w:val="00595ED5"/>
    <w:rsid w:val="0059612B"/>
    <w:rsid w:val="00596D6D"/>
    <w:rsid w:val="005977B9"/>
    <w:rsid w:val="005A2876"/>
    <w:rsid w:val="005A28BC"/>
    <w:rsid w:val="005A39F3"/>
    <w:rsid w:val="005B1B1C"/>
    <w:rsid w:val="005B1D7A"/>
    <w:rsid w:val="005B24BB"/>
    <w:rsid w:val="005B24BE"/>
    <w:rsid w:val="005B4857"/>
    <w:rsid w:val="005B513B"/>
    <w:rsid w:val="005B557E"/>
    <w:rsid w:val="005B6BD0"/>
    <w:rsid w:val="005B70F7"/>
    <w:rsid w:val="005C3962"/>
    <w:rsid w:val="005C3F8B"/>
    <w:rsid w:val="005C40BA"/>
    <w:rsid w:val="005C4E9B"/>
    <w:rsid w:val="005C6158"/>
    <w:rsid w:val="005C6D6B"/>
    <w:rsid w:val="005D070F"/>
    <w:rsid w:val="005D0DAC"/>
    <w:rsid w:val="005D2E98"/>
    <w:rsid w:val="005D4761"/>
    <w:rsid w:val="005E13DE"/>
    <w:rsid w:val="005E1B7F"/>
    <w:rsid w:val="005E2312"/>
    <w:rsid w:val="005E3354"/>
    <w:rsid w:val="005E775C"/>
    <w:rsid w:val="005E7ED7"/>
    <w:rsid w:val="005F4347"/>
    <w:rsid w:val="005F502D"/>
    <w:rsid w:val="005F533C"/>
    <w:rsid w:val="005F6F9D"/>
    <w:rsid w:val="0060202C"/>
    <w:rsid w:val="00603ADC"/>
    <w:rsid w:val="00604AAA"/>
    <w:rsid w:val="00614F33"/>
    <w:rsid w:val="006153C6"/>
    <w:rsid w:val="00615803"/>
    <w:rsid w:val="00615902"/>
    <w:rsid w:val="00617570"/>
    <w:rsid w:val="00617858"/>
    <w:rsid w:val="006225F6"/>
    <w:rsid w:val="00625F09"/>
    <w:rsid w:val="006323CE"/>
    <w:rsid w:val="00633204"/>
    <w:rsid w:val="0063628A"/>
    <w:rsid w:val="00636B5E"/>
    <w:rsid w:val="00641167"/>
    <w:rsid w:val="00643498"/>
    <w:rsid w:val="00647B04"/>
    <w:rsid w:val="00647CE4"/>
    <w:rsid w:val="00652490"/>
    <w:rsid w:val="00654DDE"/>
    <w:rsid w:val="00656F3D"/>
    <w:rsid w:val="00661E73"/>
    <w:rsid w:val="00663351"/>
    <w:rsid w:val="006637AF"/>
    <w:rsid w:val="00664625"/>
    <w:rsid w:val="00666184"/>
    <w:rsid w:val="00667A56"/>
    <w:rsid w:val="00667BEE"/>
    <w:rsid w:val="00673F4B"/>
    <w:rsid w:val="00676A24"/>
    <w:rsid w:val="0068053B"/>
    <w:rsid w:val="006814D0"/>
    <w:rsid w:val="00681A04"/>
    <w:rsid w:val="00682C09"/>
    <w:rsid w:val="006848E8"/>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6E0A"/>
    <w:rsid w:val="006C70AA"/>
    <w:rsid w:val="006C7C8D"/>
    <w:rsid w:val="006C7D09"/>
    <w:rsid w:val="006C7D79"/>
    <w:rsid w:val="006D2FF8"/>
    <w:rsid w:val="006D6963"/>
    <w:rsid w:val="006D6995"/>
    <w:rsid w:val="006E2527"/>
    <w:rsid w:val="006E7E92"/>
    <w:rsid w:val="006F004E"/>
    <w:rsid w:val="006F02BF"/>
    <w:rsid w:val="006F14ED"/>
    <w:rsid w:val="006F31CE"/>
    <w:rsid w:val="006F40D8"/>
    <w:rsid w:val="006F4668"/>
    <w:rsid w:val="006F535E"/>
    <w:rsid w:val="00701F08"/>
    <w:rsid w:val="007027FF"/>
    <w:rsid w:val="00702E51"/>
    <w:rsid w:val="00702F04"/>
    <w:rsid w:val="00703139"/>
    <w:rsid w:val="00706E42"/>
    <w:rsid w:val="00707E4E"/>
    <w:rsid w:val="0071006D"/>
    <w:rsid w:val="00710994"/>
    <w:rsid w:val="00710BD9"/>
    <w:rsid w:val="00711F60"/>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33C"/>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0971"/>
    <w:rsid w:val="00781A01"/>
    <w:rsid w:val="00782A88"/>
    <w:rsid w:val="00782D0D"/>
    <w:rsid w:val="007846F2"/>
    <w:rsid w:val="00791D6E"/>
    <w:rsid w:val="007937C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141A"/>
    <w:rsid w:val="007C5853"/>
    <w:rsid w:val="007D0FA9"/>
    <w:rsid w:val="007D30B5"/>
    <w:rsid w:val="007D31B1"/>
    <w:rsid w:val="007D6E1E"/>
    <w:rsid w:val="007D7852"/>
    <w:rsid w:val="007D7BCC"/>
    <w:rsid w:val="007E236C"/>
    <w:rsid w:val="007E3D00"/>
    <w:rsid w:val="007E42C2"/>
    <w:rsid w:val="007E587C"/>
    <w:rsid w:val="007E64FA"/>
    <w:rsid w:val="007F028D"/>
    <w:rsid w:val="007F0D49"/>
    <w:rsid w:val="007F11F4"/>
    <w:rsid w:val="007F313B"/>
    <w:rsid w:val="007F48F6"/>
    <w:rsid w:val="007F4EED"/>
    <w:rsid w:val="007F5D93"/>
    <w:rsid w:val="00800D88"/>
    <w:rsid w:val="00801704"/>
    <w:rsid w:val="00802706"/>
    <w:rsid w:val="00802E2B"/>
    <w:rsid w:val="00803EB1"/>
    <w:rsid w:val="00804B12"/>
    <w:rsid w:val="008050FA"/>
    <w:rsid w:val="008053BB"/>
    <w:rsid w:val="008069AD"/>
    <w:rsid w:val="00806FAA"/>
    <w:rsid w:val="00807279"/>
    <w:rsid w:val="00807C22"/>
    <w:rsid w:val="0081054B"/>
    <w:rsid w:val="00810592"/>
    <w:rsid w:val="0081177B"/>
    <w:rsid w:val="0081203F"/>
    <w:rsid w:val="00812232"/>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3278"/>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703A9"/>
    <w:rsid w:val="00871677"/>
    <w:rsid w:val="00872D4C"/>
    <w:rsid w:val="00876F4E"/>
    <w:rsid w:val="00881924"/>
    <w:rsid w:val="00883500"/>
    <w:rsid w:val="0088531E"/>
    <w:rsid w:val="00885DF7"/>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28C0"/>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D7C"/>
    <w:rsid w:val="008E7D1E"/>
    <w:rsid w:val="008F0333"/>
    <w:rsid w:val="008F5145"/>
    <w:rsid w:val="008F6039"/>
    <w:rsid w:val="008F70AB"/>
    <w:rsid w:val="009001A0"/>
    <w:rsid w:val="009013D6"/>
    <w:rsid w:val="00901E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2C48"/>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3D3"/>
    <w:rsid w:val="009A692F"/>
    <w:rsid w:val="009B0537"/>
    <w:rsid w:val="009B12DC"/>
    <w:rsid w:val="009B3DBC"/>
    <w:rsid w:val="009B6557"/>
    <w:rsid w:val="009C0C89"/>
    <w:rsid w:val="009C2293"/>
    <w:rsid w:val="009C304F"/>
    <w:rsid w:val="009C368E"/>
    <w:rsid w:val="009C53F4"/>
    <w:rsid w:val="009C7B35"/>
    <w:rsid w:val="009D2E19"/>
    <w:rsid w:val="009D3FEE"/>
    <w:rsid w:val="009D6EFE"/>
    <w:rsid w:val="009D6FF7"/>
    <w:rsid w:val="009E0D84"/>
    <w:rsid w:val="009E21E9"/>
    <w:rsid w:val="009E3B92"/>
    <w:rsid w:val="009E3ED8"/>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3DE"/>
    <w:rsid w:val="00A73EC3"/>
    <w:rsid w:val="00A740AB"/>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06864"/>
    <w:rsid w:val="00B07A82"/>
    <w:rsid w:val="00B11A16"/>
    <w:rsid w:val="00B11BDB"/>
    <w:rsid w:val="00B1225D"/>
    <w:rsid w:val="00B12356"/>
    <w:rsid w:val="00B13692"/>
    <w:rsid w:val="00B168CF"/>
    <w:rsid w:val="00B23F2D"/>
    <w:rsid w:val="00B24B06"/>
    <w:rsid w:val="00B27581"/>
    <w:rsid w:val="00B27D16"/>
    <w:rsid w:val="00B3152B"/>
    <w:rsid w:val="00B324DB"/>
    <w:rsid w:val="00B3587C"/>
    <w:rsid w:val="00B35EF0"/>
    <w:rsid w:val="00B379E2"/>
    <w:rsid w:val="00B41267"/>
    <w:rsid w:val="00B412C5"/>
    <w:rsid w:val="00B41A71"/>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3968"/>
    <w:rsid w:val="00B843B3"/>
    <w:rsid w:val="00B8462B"/>
    <w:rsid w:val="00B85E6D"/>
    <w:rsid w:val="00B86CF8"/>
    <w:rsid w:val="00B90192"/>
    <w:rsid w:val="00B901E3"/>
    <w:rsid w:val="00B91FC9"/>
    <w:rsid w:val="00B93B41"/>
    <w:rsid w:val="00B94049"/>
    <w:rsid w:val="00B9757D"/>
    <w:rsid w:val="00BA0BC3"/>
    <w:rsid w:val="00BA303C"/>
    <w:rsid w:val="00BA50E3"/>
    <w:rsid w:val="00BA6768"/>
    <w:rsid w:val="00BB0106"/>
    <w:rsid w:val="00BB0E1C"/>
    <w:rsid w:val="00BB1BBC"/>
    <w:rsid w:val="00BB2FFB"/>
    <w:rsid w:val="00BB4012"/>
    <w:rsid w:val="00BB5174"/>
    <w:rsid w:val="00BB56CA"/>
    <w:rsid w:val="00BC54EC"/>
    <w:rsid w:val="00BD196A"/>
    <w:rsid w:val="00BD1E0B"/>
    <w:rsid w:val="00BD3E58"/>
    <w:rsid w:val="00BD5000"/>
    <w:rsid w:val="00BD510A"/>
    <w:rsid w:val="00BD6389"/>
    <w:rsid w:val="00BE016E"/>
    <w:rsid w:val="00BE0222"/>
    <w:rsid w:val="00BE0849"/>
    <w:rsid w:val="00BE1C7F"/>
    <w:rsid w:val="00BE1DB8"/>
    <w:rsid w:val="00BE23D1"/>
    <w:rsid w:val="00BE591C"/>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128A"/>
    <w:rsid w:val="00C31FDF"/>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1EA8"/>
    <w:rsid w:val="00CB558B"/>
    <w:rsid w:val="00CB6F84"/>
    <w:rsid w:val="00CC4D1B"/>
    <w:rsid w:val="00CC678F"/>
    <w:rsid w:val="00CC6DD6"/>
    <w:rsid w:val="00CC74F8"/>
    <w:rsid w:val="00CD1048"/>
    <w:rsid w:val="00CD1D2C"/>
    <w:rsid w:val="00CD3113"/>
    <w:rsid w:val="00CD5B2D"/>
    <w:rsid w:val="00CD68EA"/>
    <w:rsid w:val="00CD6C47"/>
    <w:rsid w:val="00CE0D3D"/>
    <w:rsid w:val="00CE1CC4"/>
    <w:rsid w:val="00CE63FE"/>
    <w:rsid w:val="00CE68FA"/>
    <w:rsid w:val="00CE7BEA"/>
    <w:rsid w:val="00CF087A"/>
    <w:rsid w:val="00CF118C"/>
    <w:rsid w:val="00CF1753"/>
    <w:rsid w:val="00CF3B0C"/>
    <w:rsid w:val="00CF3B1B"/>
    <w:rsid w:val="00CF5520"/>
    <w:rsid w:val="00D05025"/>
    <w:rsid w:val="00D07D3C"/>
    <w:rsid w:val="00D11790"/>
    <w:rsid w:val="00D17AB0"/>
    <w:rsid w:val="00D17AB3"/>
    <w:rsid w:val="00D203B2"/>
    <w:rsid w:val="00D2084A"/>
    <w:rsid w:val="00D20BF1"/>
    <w:rsid w:val="00D218D9"/>
    <w:rsid w:val="00D2484B"/>
    <w:rsid w:val="00D34B1A"/>
    <w:rsid w:val="00D3756F"/>
    <w:rsid w:val="00D410FF"/>
    <w:rsid w:val="00D411E8"/>
    <w:rsid w:val="00D42CFA"/>
    <w:rsid w:val="00D43A20"/>
    <w:rsid w:val="00D45323"/>
    <w:rsid w:val="00D46855"/>
    <w:rsid w:val="00D46953"/>
    <w:rsid w:val="00D53DFF"/>
    <w:rsid w:val="00D54656"/>
    <w:rsid w:val="00D6218B"/>
    <w:rsid w:val="00D62335"/>
    <w:rsid w:val="00D6256A"/>
    <w:rsid w:val="00D62836"/>
    <w:rsid w:val="00D65A95"/>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74DB"/>
    <w:rsid w:val="00DB046E"/>
    <w:rsid w:val="00DB05F5"/>
    <w:rsid w:val="00DB0D62"/>
    <w:rsid w:val="00DB16A5"/>
    <w:rsid w:val="00DB39F9"/>
    <w:rsid w:val="00DB5C5E"/>
    <w:rsid w:val="00DB68CD"/>
    <w:rsid w:val="00DB6D75"/>
    <w:rsid w:val="00DC0310"/>
    <w:rsid w:val="00DC0448"/>
    <w:rsid w:val="00DC0D9C"/>
    <w:rsid w:val="00DC228B"/>
    <w:rsid w:val="00DC674E"/>
    <w:rsid w:val="00DD19E8"/>
    <w:rsid w:val="00DD1DB2"/>
    <w:rsid w:val="00DD26C1"/>
    <w:rsid w:val="00DD2A63"/>
    <w:rsid w:val="00DD3A4C"/>
    <w:rsid w:val="00DD4143"/>
    <w:rsid w:val="00DD4844"/>
    <w:rsid w:val="00DD487A"/>
    <w:rsid w:val="00DD4BD7"/>
    <w:rsid w:val="00DE00AC"/>
    <w:rsid w:val="00DE192E"/>
    <w:rsid w:val="00DE1C8D"/>
    <w:rsid w:val="00DE37B7"/>
    <w:rsid w:val="00DE5CEF"/>
    <w:rsid w:val="00DE7102"/>
    <w:rsid w:val="00DF08BC"/>
    <w:rsid w:val="00DF1611"/>
    <w:rsid w:val="00DF1FBF"/>
    <w:rsid w:val="00DF34AA"/>
    <w:rsid w:val="00DF3B97"/>
    <w:rsid w:val="00DF4232"/>
    <w:rsid w:val="00DF4574"/>
    <w:rsid w:val="00DF6246"/>
    <w:rsid w:val="00DF6427"/>
    <w:rsid w:val="00DF692C"/>
    <w:rsid w:val="00E017CF"/>
    <w:rsid w:val="00E03B31"/>
    <w:rsid w:val="00E0434D"/>
    <w:rsid w:val="00E044A1"/>
    <w:rsid w:val="00E10892"/>
    <w:rsid w:val="00E114F4"/>
    <w:rsid w:val="00E12DFE"/>
    <w:rsid w:val="00E14EB1"/>
    <w:rsid w:val="00E159F5"/>
    <w:rsid w:val="00E17364"/>
    <w:rsid w:val="00E1753E"/>
    <w:rsid w:val="00E176C0"/>
    <w:rsid w:val="00E201FB"/>
    <w:rsid w:val="00E20A72"/>
    <w:rsid w:val="00E30602"/>
    <w:rsid w:val="00E31A86"/>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5D87"/>
    <w:rsid w:val="00E66E76"/>
    <w:rsid w:val="00E67DA7"/>
    <w:rsid w:val="00E70A67"/>
    <w:rsid w:val="00E71810"/>
    <w:rsid w:val="00E73310"/>
    <w:rsid w:val="00E776AF"/>
    <w:rsid w:val="00E81358"/>
    <w:rsid w:val="00E826A0"/>
    <w:rsid w:val="00E836E1"/>
    <w:rsid w:val="00E84D47"/>
    <w:rsid w:val="00E85EFD"/>
    <w:rsid w:val="00E86504"/>
    <w:rsid w:val="00E87A9C"/>
    <w:rsid w:val="00E87ABA"/>
    <w:rsid w:val="00E9193D"/>
    <w:rsid w:val="00E94149"/>
    <w:rsid w:val="00E94D2E"/>
    <w:rsid w:val="00E9672F"/>
    <w:rsid w:val="00E97DB5"/>
    <w:rsid w:val="00EA1529"/>
    <w:rsid w:val="00EA1F0E"/>
    <w:rsid w:val="00EA3C08"/>
    <w:rsid w:val="00EA5F84"/>
    <w:rsid w:val="00EA73E8"/>
    <w:rsid w:val="00EB07B3"/>
    <w:rsid w:val="00EB75F4"/>
    <w:rsid w:val="00EC000B"/>
    <w:rsid w:val="00EC13FA"/>
    <w:rsid w:val="00EC3682"/>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701"/>
    <w:rsid w:val="00F15A7C"/>
    <w:rsid w:val="00F160AA"/>
    <w:rsid w:val="00F218DB"/>
    <w:rsid w:val="00F2231F"/>
    <w:rsid w:val="00F250B2"/>
    <w:rsid w:val="00F253E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455"/>
    <w:rsid w:val="00F7478A"/>
    <w:rsid w:val="00F75872"/>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32"/>
    <w:rsid w:val="00FA6DDE"/>
    <w:rsid w:val="00FA724F"/>
    <w:rsid w:val="00FB01A8"/>
    <w:rsid w:val="00FB0909"/>
    <w:rsid w:val="00FB2B5F"/>
    <w:rsid w:val="00FB2F28"/>
    <w:rsid w:val="00FB3116"/>
    <w:rsid w:val="00FB647A"/>
    <w:rsid w:val="00FB706E"/>
    <w:rsid w:val="00FC03A4"/>
    <w:rsid w:val="00FC0972"/>
    <w:rsid w:val="00FC243A"/>
    <w:rsid w:val="00FC404E"/>
    <w:rsid w:val="00FD56AE"/>
    <w:rsid w:val="00FD5AEB"/>
    <w:rsid w:val="00FE07FB"/>
    <w:rsid w:val="00FE1415"/>
    <w:rsid w:val="00FE1D67"/>
    <w:rsid w:val="00FF1A1C"/>
    <w:rsid w:val="00FF2278"/>
    <w:rsid w:val="00FF4F57"/>
    <w:rsid w:val="00FF55E5"/>
    <w:rsid w:val="00FF66B3"/>
    <w:rsid w:val="00FF7683"/>
    <w:rsid w:val="033302E6"/>
    <w:rsid w:val="052A4314"/>
    <w:rsid w:val="06173D69"/>
    <w:rsid w:val="06CEC557"/>
    <w:rsid w:val="075D9032"/>
    <w:rsid w:val="0865CDE0"/>
    <w:rsid w:val="09768710"/>
    <w:rsid w:val="0AFD8457"/>
    <w:rsid w:val="0B52E7B1"/>
    <w:rsid w:val="0C4FB5EB"/>
    <w:rsid w:val="0CB95BDB"/>
    <w:rsid w:val="112228A4"/>
    <w:rsid w:val="1193DDEB"/>
    <w:rsid w:val="15926F5D"/>
    <w:rsid w:val="16208CB5"/>
    <w:rsid w:val="1702F328"/>
    <w:rsid w:val="176B6057"/>
    <w:rsid w:val="18A879C5"/>
    <w:rsid w:val="193FBEB9"/>
    <w:rsid w:val="1C85BCF5"/>
    <w:rsid w:val="1C99C297"/>
    <w:rsid w:val="1CB59ECC"/>
    <w:rsid w:val="1D17F951"/>
    <w:rsid w:val="1D8CBB31"/>
    <w:rsid w:val="1DF5D897"/>
    <w:rsid w:val="20D5C668"/>
    <w:rsid w:val="246E89FE"/>
    <w:rsid w:val="27AE1AE8"/>
    <w:rsid w:val="282DC5A2"/>
    <w:rsid w:val="28479778"/>
    <w:rsid w:val="2920436B"/>
    <w:rsid w:val="29642390"/>
    <w:rsid w:val="2A2BC9DE"/>
    <w:rsid w:val="2A33FB4E"/>
    <w:rsid w:val="2A9D999A"/>
    <w:rsid w:val="2AA522C7"/>
    <w:rsid w:val="2D0CBC2A"/>
    <w:rsid w:val="2D0CBC2A"/>
    <w:rsid w:val="2D0D16B6"/>
    <w:rsid w:val="2D5C26A1"/>
    <w:rsid w:val="2DD3F764"/>
    <w:rsid w:val="2DEE2E98"/>
    <w:rsid w:val="2E51F378"/>
    <w:rsid w:val="2EBE5263"/>
    <w:rsid w:val="2FD4D517"/>
    <w:rsid w:val="31039881"/>
    <w:rsid w:val="324AE99A"/>
    <w:rsid w:val="32EAB875"/>
    <w:rsid w:val="335A9EA7"/>
    <w:rsid w:val="340FC30A"/>
    <w:rsid w:val="37BE255A"/>
    <w:rsid w:val="39046B76"/>
    <w:rsid w:val="3D983D09"/>
    <w:rsid w:val="3F93714D"/>
    <w:rsid w:val="40361935"/>
    <w:rsid w:val="4093FE75"/>
    <w:rsid w:val="418CA416"/>
    <w:rsid w:val="41EDF73C"/>
    <w:rsid w:val="430640D4"/>
    <w:rsid w:val="49AF2576"/>
    <w:rsid w:val="4A0DC6B1"/>
    <w:rsid w:val="4B385B62"/>
    <w:rsid w:val="4B5C6EB4"/>
    <w:rsid w:val="4E594F65"/>
    <w:rsid w:val="4EC3B980"/>
    <w:rsid w:val="520A4D17"/>
    <w:rsid w:val="53A95F70"/>
    <w:rsid w:val="53B1EDA2"/>
    <w:rsid w:val="5531B125"/>
    <w:rsid w:val="56AA3540"/>
    <w:rsid w:val="56BA55C4"/>
    <w:rsid w:val="56BA55C4"/>
    <w:rsid w:val="59986DA8"/>
    <w:rsid w:val="5A097F19"/>
    <w:rsid w:val="5BE905A1"/>
    <w:rsid w:val="5BE905A1"/>
    <w:rsid w:val="5D12B789"/>
    <w:rsid w:val="5D30B06C"/>
    <w:rsid w:val="5F80C8F7"/>
    <w:rsid w:val="62241BA6"/>
    <w:rsid w:val="62C1B573"/>
    <w:rsid w:val="62F807E5"/>
    <w:rsid w:val="6455372E"/>
    <w:rsid w:val="67DEA664"/>
    <w:rsid w:val="6A841BB9"/>
    <w:rsid w:val="6ADEE2A4"/>
    <w:rsid w:val="6CBC7FF0"/>
    <w:rsid w:val="6F5E96C2"/>
    <w:rsid w:val="6FA8C4B5"/>
    <w:rsid w:val="711D2761"/>
    <w:rsid w:val="71FA37EF"/>
    <w:rsid w:val="747BB033"/>
    <w:rsid w:val="748CA451"/>
    <w:rsid w:val="74A7D6C9"/>
    <w:rsid w:val="74CA121C"/>
    <w:rsid w:val="7631DAD3"/>
    <w:rsid w:val="766151A2"/>
    <w:rsid w:val="766151A2"/>
    <w:rsid w:val="77A65E15"/>
    <w:rsid w:val="78ED3C03"/>
    <w:rsid w:val="7A4E5151"/>
    <w:rsid w:val="7B5EF62C"/>
    <w:rsid w:val="7CE1C968"/>
    <w:rsid w:val="7CF1621A"/>
    <w:rsid w:val="7D1C9CAD"/>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3E3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eastAsia="Times New Roman" w:cs="Times New Roman"/>
        <w:lang w:val="nl-NL" w:eastAsia="nl-NL"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006E42"/>
    <w:pPr>
      <w:numPr>
        <w:ilvl w:val="2"/>
        <w:numId w:val="4"/>
      </w:numPr>
      <w:outlineLvl w:val="2"/>
    </w:pPr>
    <w:rPr>
      <w:b w:val="0"/>
      <w:i/>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 w:customStyle="1">
    <w:name w:val="Body"/>
    <w:rsid w:val="00850490"/>
    <w:pPr>
      <w:spacing w:line="260" w:lineRule="atLeast"/>
    </w:pPr>
    <w:rPr>
      <w:rFonts w:ascii="Arial" w:hAnsi="Arial"/>
      <w:sz w:val="22"/>
      <w:lang w:val="en-US"/>
    </w:rPr>
  </w:style>
  <w:style w:type="character" w:styleId="TableTitle" w:customStyle="1">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styleId="TableHeader" w:customStyle="1">
    <w:name w:val="TableHeader"/>
    <w:basedOn w:val="Body"/>
    <w:rsid w:val="0005257B"/>
    <w:pPr>
      <w:jc w:val="center"/>
    </w:pPr>
    <w:rPr>
      <w:b/>
      <w:sz w:val="18"/>
    </w:rPr>
  </w:style>
  <w:style w:type="paragraph" w:styleId="TableBody" w:customStyle="1">
    <w:name w:val="TableBody"/>
    <w:basedOn w:val="Body"/>
    <w:rsid w:val="0005257B"/>
    <w:rPr>
      <w:sz w:val="18"/>
    </w:rPr>
  </w:style>
  <w:style w:type="paragraph" w:styleId="Figcap" w:customStyle="1">
    <w:name w:val="Figcap"/>
    <w:basedOn w:val="Caption"/>
    <w:next w:val="Body"/>
    <w:rsid w:val="0005257B"/>
    <w:pPr>
      <w:numPr>
        <w:numId w:val="1"/>
      </w:numPr>
      <w:tabs>
        <w:tab w:val="clear" w:pos="1080"/>
        <w:tab w:val="left" w:pos="680"/>
      </w:tabs>
      <w:spacing w:before="120" w:line="240" w:lineRule="auto"/>
    </w:pPr>
    <w:rPr>
      <w:b/>
      <w:sz w:val="20"/>
    </w:rPr>
  </w:style>
  <w:style w:type="paragraph" w:styleId="FirstPageHeader" w:customStyle="1">
    <w:name w:val="FirstPage Header"/>
    <w:basedOn w:val="Body"/>
    <w:rsid w:val="0005257B"/>
    <w:pPr>
      <w:spacing w:line="240" w:lineRule="auto"/>
    </w:pPr>
    <w:rPr>
      <w:b/>
      <w:sz w:val="20"/>
    </w:rPr>
  </w:style>
  <w:style w:type="paragraph" w:styleId="FirstPageTable" w:customStyle="1">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styleId="Heading" w:customStyle="1">
    <w:name w:val="Heading"/>
    <w:basedOn w:val="Body"/>
    <w:next w:val="Body"/>
    <w:rsid w:val="0005257B"/>
    <w:pPr>
      <w:keepNext/>
      <w:spacing w:before="400" w:after="120" w:line="240" w:lineRule="auto"/>
      <w:jc w:val="center"/>
    </w:pPr>
    <w:rPr>
      <w:b/>
      <w:caps/>
      <w:kern w:val="24"/>
      <w:sz w:val="28"/>
    </w:rPr>
  </w:style>
  <w:style w:type="paragraph" w:styleId="HelpText" w:customStyle="1">
    <w:name w:val="HelpText"/>
    <w:basedOn w:val="Body"/>
    <w:rsid w:val="0005257B"/>
    <w:pPr>
      <w:spacing w:before="60" w:line="160" w:lineRule="atLeast"/>
    </w:pPr>
    <w:rPr>
      <w:color w:val="FF0000"/>
      <w:spacing w:val="20"/>
      <w:sz w:val="16"/>
    </w:rPr>
  </w:style>
  <w:style w:type="paragraph" w:styleId="HiddenText" w:customStyle="1">
    <w:name w:val="HiddenText"/>
    <w:basedOn w:val="Body"/>
    <w:rsid w:val="0005257B"/>
    <w:rPr>
      <w:vanish/>
      <w:color w:val="0000FF"/>
      <w:sz w:val="18"/>
    </w:rPr>
  </w:style>
  <w:style w:type="paragraph" w:styleId="Tablecap" w:customStyle="1">
    <w:name w:val="Tablecap"/>
    <w:basedOn w:val="Caption"/>
    <w:next w:val="Body"/>
    <w:rsid w:val="0005257B"/>
    <w:pPr>
      <w:numPr>
        <w:numId w:val="11"/>
      </w:numPr>
      <w:tabs>
        <w:tab w:val="clear" w:pos="1440"/>
        <w:tab w:val="left" w:pos="964"/>
      </w:tabs>
      <w:spacing w:before="120" w:line="240" w:lineRule="auto"/>
    </w:pPr>
    <w:rPr>
      <w:b/>
      <w:sz w:val="20"/>
    </w:rPr>
  </w:style>
  <w:style w:type="paragraph" w:styleId="TableName" w:customStyle="1">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styleId="TOCHeader" w:customStyle="1">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styleId="HyphenSub" w:customStyle="1">
    <w:name w:val="HyphenSub"/>
    <w:basedOn w:val="ListBullet"/>
    <w:rsid w:val="0005257B"/>
  </w:style>
  <w:style w:type="paragraph" w:styleId="Bodyindent" w:customStyle="1">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delisting" w:customStyle="1">
    <w:name w:val="codelisting"/>
    <w:basedOn w:val="Body"/>
    <w:rsid w:val="0005257B"/>
    <w:rPr>
      <w:noProof/>
    </w:rPr>
  </w:style>
  <w:style w:type="paragraph" w:styleId="BalloonText">
    <w:name w:val="Balloon Text"/>
    <w:basedOn w:val="Normal"/>
    <w:semiHidden/>
    <w:rsid w:val="003F3E93"/>
    <w:rPr>
      <w:rFonts w:ascii="Tahoma" w:hAnsi="Tahoma" w:cs="Tahoma"/>
      <w:sz w:val="16"/>
      <w:szCs w:val="16"/>
    </w:rPr>
  </w:style>
  <w:style w:type="paragraph" w:styleId="NoSpacing">
    <w:name w:val="No Spacing"/>
    <w:link w:val="NoSpacingChar"/>
    <w:uiPriority w:val="1"/>
    <w:rsid w:val="00681A04"/>
    <w:rPr>
      <w:rFonts w:ascii="Calibri" w:hAnsi="Calibri"/>
      <w:sz w:val="22"/>
      <w:szCs w:val="22"/>
      <w:lang w:eastAsia="en-US"/>
    </w:rPr>
  </w:style>
  <w:style w:type="character" w:styleId="NoSpacingChar" w:customStyle="1">
    <w:name w:val="No Spacing Char"/>
    <w:basedOn w:val="DefaultParagraphFont"/>
    <w:link w:val="NoSpacing"/>
    <w:uiPriority w:val="1"/>
    <w:rsid w:val="00681A04"/>
    <w:rPr>
      <w:rFonts w:ascii="Calibri" w:hAnsi="Calibri"/>
      <w:sz w:val="22"/>
      <w:szCs w:val="22"/>
      <w:lang w:val="nl-NL" w:eastAsia="en-US" w:bidi="ar-SA"/>
    </w:rPr>
  </w:style>
  <w:style w:type="paragraph" w:styleId="KoptekstCyclomedia" w:customStyle="1">
    <w:name w:val="Koptekst Cyclomedia"/>
    <w:basedOn w:val="Normal"/>
    <w:rsid w:val="00681A04"/>
    <w:pPr>
      <w:pBdr>
        <w:bottom w:val="single" w:color="auto" w:sz="2" w:space="1"/>
      </w:pBdr>
      <w:tabs>
        <w:tab w:val="right" w:pos="8222"/>
      </w:tabs>
      <w:spacing w:line="240" w:lineRule="atLeast"/>
      <w:ind w:left="-851"/>
      <w:jc w:val="right"/>
    </w:pPr>
    <w:rPr>
      <w:i/>
      <w:sz w:val="18"/>
      <w:lang w:val="nl-NL"/>
    </w:rPr>
  </w:style>
  <w:style w:type="paragraph" w:styleId="Opsommingrondje2eniveauCyclomedia" w:customStyle="1">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hAnsi="Courier New" w:eastAsia="Times New Roman" w:cs="Courier New"/>
      <w:sz w:val="20"/>
      <w:szCs w:val="20"/>
    </w:rPr>
  </w:style>
  <w:style w:type="paragraph" w:styleId="Title">
    <w:name w:val="Title"/>
    <w:basedOn w:val="Normal"/>
    <w:next w:val="Normal"/>
    <w:link w:val="TitleChar"/>
    <w:uiPriority w:val="10"/>
    <w:rsid w:val="000E0C11"/>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uiPriority w:val="10"/>
    <w:rsid w:val="000E0C11"/>
    <w:rPr>
      <w:rFonts w:ascii="Cambria" w:hAnsi="Cambria" w:eastAsia="Times New Roman"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styleId="SubtitleChar" w:customStyle="1">
    <w:name w:val="Subtitle Char"/>
    <w:basedOn w:val="DefaultParagraphFont"/>
    <w:link w:val="Subtitle"/>
    <w:uiPriority w:val="11"/>
    <w:rsid w:val="000E0C11"/>
    <w:rPr>
      <w:rFonts w:ascii="Cambria" w:hAnsi="Cambria" w:eastAsia="Times New Roman"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styleId="BasistekstCyclomedia" w:customStyle="1">
    <w:name w:val="Basistekst Cyclomedia"/>
    <w:basedOn w:val="Normal"/>
    <w:rsid w:val="00A539DC"/>
    <w:pPr>
      <w:tabs>
        <w:tab w:val="left" w:pos="284"/>
        <w:tab w:val="left" w:pos="567"/>
        <w:tab w:val="left" w:pos="851"/>
      </w:tabs>
      <w:spacing w:after="120" w:line="240" w:lineRule="atLeast"/>
    </w:pPr>
    <w:rPr>
      <w:lang w:val="nl-NL"/>
    </w:rPr>
  </w:style>
  <w:style w:type="paragraph" w:styleId="Opsommingrondje3eniveauCyclomedia" w:customStyle="1">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styleId="Opsommingstreepje1eniveauCyclomedia" w:customStyle="1">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styleId="Heading3Char" w:customStyle="1">
    <w:name w:val="Heading 3 Char"/>
    <w:aliases w:val="Kop 3 CM Char"/>
    <w:basedOn w:val="DefaultParagraphFont"/>
    <w:link w:val="Heading3"/>
    <w:uiPriority w:val="9"/>
    <w:rsid w:val="00006E42"/>
    <w:rPr>
      <w:rFonts w:ascii="Arial" w:hAnsi="Arial"/>
      <w:i/>
      <w:kern w:val="28"/>
      <w:sz w:val="22"/>
      <w:szCs w:val="40"/>
      <w:lang w:val="en-US"/>
    </w:rPr>
  </w:style>
  <w:style w:type="paragraph" w:styleId="KopinhoudsopgaveCyclomedia" w:customStyle="1">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styleId="Opsommingrondje1eniveauCyclomedia" w:customStyle="1">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styleId="Opsommingnummer2eniveauCyclomedia" w:customStyle="1">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styleId="TabeltekstCyclomedia" w:customStyle="1">
    <w:name w:val="Tabeltekst Cyclomedia"/>
    <w:basedOn w:val="Normal"/>
    <w:rsid w:val="00305AEB"/>
    <w:pPr>
      <w:tabs>
        <w:tab w:val="left" w:pos="284"/>
        <w:tab w:val="left" w:pos="567"/>
        <w:tab w:val="left" w:pos="851"/>
      </w:tabs>
      <w:spacing w:line="240" w:lineRule="exact"/>
    </w:pPr>
    <w:rPr>
      <w:lang w:val="nl-NL"/>
    </w:rPr>
  </w:style>
  <w:style w:type="paragraph" w:styleId="DocumentgegevensversieCyclomedia" w:customStyle="1">
    <w:name w:val="Documentgegevens versie Cyclomedia"/>
    <w:basedOn w:val="Normal"/>
    <w:rsid w:val="00305AEB"/>
    <w:pPr>
      <w:tabs>
        <w:tab w:val="left" w:pos="284"/>
        <w:tab w:val="left" w:pos="567"/>
        <w:tab w:val="left" w:pos="851"/>
      </w:tabs>
      <w:spacing w:line="240" w:lineRule="atLeast"/>
    </w:pPr>
    <w:rPr>
      <w:lang w:val="nl-NL"/>
    </w:rPr>
  </w:style>
  <w:style w:type="paragraph" w:styleId="DocumentgegevensconfidentieelCyclomedia" w:customStyle="1">
    <w:name w:val="Documentgegevens confidentieel Cyclomedia"/>
    <w:basedOn w:val="Normal"/>
    <w:rsid w:val="00305AEB"/>
    <w:pPr>
      <w:framePr w:wrap="auto" w:hAnchor="page" w:vAnchor="page" w:x="1061" w:y="14176"/>
      <w:tabs>
        <w:tab w:val="left" w:pos="284"/>
        <w:tab w:val="left" w:pos="567"/>
        <w:tab w:val="left" w:pos="851"/>
      </w:tabs>
      <w:spacing w:line="240" w:lineRule="atLeast"/>
      <w:suppressOverlap/>
    </w:pPr>
    <w:rPr>
      <w:lang w:val="nl-NL"/>
    </w:rPr>
  </w:style>
  <w:style w:type="paragraph" w:styleId="VoettekstCyclomedia" w:customStyle="1">
    <w:name w:val="Voettekst Cyclomedia"/>
    <w:basedOn w:val="Normal"/>
    <w:rsid w:val="00305AEB"/>
    <w:pPr>
      <w:pBdr>
        <w:top w:val="single" w:color="auto" w:sz="4" w:space="1"/>
      </w:pBdr>
      <w:tabs>
        <w:tab w:val="center" w:pos="4111"/>
        <w:tab w:val="right" w:pos="8222"/>
      </w:tabs>
      <w:spacing w:line="240" w:lineRule="atLeast"/>
      <w:ind w:left="-851"/>
    </w:pPr>
    <w:rPr>
      <w:i/>
      <w:sz w:val="18"/>
      <w:lang w:val="nl-NL"/>
    </w:rPr>
  </w:style>
  <w:style w:type="paragraph" w:styleId="KopjetabeltekstCyclomedia" w:customStyle="1">
    <w:name w:val="Kopje tabeltekst Cyclomedia"/>
    <w:basedOn w:val="Normal"/>
    <w:rsid w:val="00305AEB"/>
    <w:pPr>
      <w:tabs>
        <w:tab w:val="left" w:pos="284"/>
        <w:tab w:val="left" w:pos="567"/>
        <w:tab w:val="left" w:pos="851"/>
      </w:tabs>
      <w:spacing w:line="240" w:lineRule="atLeast"/>
    </w:pPr>
    <w:rPr>
      <w:b/>
      <w:lang w:val="nl-NL"/>
    </w:rPr>
  </w:style>
  <w:style w:type="paragraph" w:styleId="DocumentgegevensauteurCyclomedia" w:customStyle="1">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styleId="StandaardCM" w:customStyle="1">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styleId="StandaardCMChar" w:customStyle="1">
    <w:name w:val="Standaard CM Char"/>
    <w:basedOn w:val="DefaultParagraphFont"/>
    <w:link w:val="StandaardCM"/>
    <w:rsid w:val="00844E62"/>
    <w:rPr>
      <w:rFonts w:ascii="Arial" w:hAnsi="Arial" w:eastAsia="Calibri"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styleId="HeaderChar" w:customStyle="1">
    <w:name w:val="Header Char"/>
    <w:basedOn w:val="DefaultParagraphFont"/>
    <w:link w:val="Header"/>
    <w:uiPriority w:val="99"/>
    <w:rsid w:val="00421ADA"/>
    <w:rPr>
      <w:rFonts w:ascii="Arial" w:hAnsi="Arial"/>
      <w:noProof/>
      <w:sz w:val="16"/>
      <w:lang w:val="en-US"/>
    </w:rPr>
  </w:style>
  <w:style w:type="paragraph" w:styleId="AdresblokCyclomedia" w:customStyle="1">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styleId="FooterChar" w:customStyle="1">
    <w:name w:val="Footer Char"/>
    <w:basedOn w:val="DefaultParagraphFont"/>
    <w:link w:val="Footer"/>
    <w:uiPriority w:val="99"/>
    <w:rsid w:val="00694412"/>
    <w:rPr>
      <w:rFonts w:ascii="Arial" w:hAnsi="Arial"/>
      <w:kern w:val="24"/>
      <w:sz w:val="18"/>
      <w:lang w:val="en-US"/>
    </w:rPr>
  </w:style>
  <w:style w:type="paragraph" w:styleId="OpsommingCM" w:customStyle="1">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styleId="ListParagraphChar" w:customStyle="1">
    <w:name w:val="List Paragraph Char"/>
    <w:basedOn w:val="DefaultParagraphFont"/>
    <w:link w:val="ListParagraph"/>
    <w:uiPriority w:val="34"/>
    <w:rsid w:val="00EF6C39"/>
    <w:rPr>
      <w:rFonts w:ascii="Arial" w:hAnsi="Arial"/>
      <w:sz w:val="22"/>
      <w:lang w:val="en-US"/>
    </w:rPr>
  </w:style>
  <w:style w:type="character" w:styleId="BulletpointsCMChar" w:customStyle="1">
    <w:name w:val="Bullet points CM Char"/>
    <w:basedOn w:val="ListParagraphChar"/>
    <w:link w:val="OpsommingCM"/>
    <w:rsid w:val="001C018B"/>
    <w:rPr>
      <w:rFonts w:ascii="Arial" w:hAnsi="Arial" w:eastAsia="Calibri"/>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semiHidden/>
    <w:unhideWhenUsed/>
    <w:qFormat/>
    <w:rsid w:val="00844E62"/>
    <w:pPr>
      <w:keepLines/>
      <w:pageBreakBefore w:val="0"/>
      <w:numPr>
        <w:numId w:val="0"/>
      </w:numPr>
      <w:spacing w:before="480" w:after="0" w:line="276" w:lineRule="auto"/>
      <w:ind w:right="0"/>
      <w:jc w:val="left"/>
      <w:outlineLvl w:val="9"/>
    </w:pPr>
    <w:rPr>
      <w:rFonts w:asciiTheme="majorHAnsi" w:hAnsiTheme="majorHAnsi" w:eastAsiaTheme="majorEastAsia"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color="4F81BD" w:themeColor="accent1" w:sz="2" w:space="10"/>
        <w:left w:val="single" w:color="4F81BD" w:themeColor="accent1" w:sz="2" w:space="10"/>
        <w:bottom w:val="single" w:color="4F81BD" w:themeColor="accent1" w:sz="2" w:space="10"/>
        <w:right w:val="single" w:color="4F81BD" w:themeColor="accent1" w:sz="2" w:space="10"/>
      </w:pBdr>
      <w:ind w:left="1152" w:right="1152"/>
    </w:pPr>
    <w:rPr>
      <w:rFonts w:asciiTheme="minorHAnsi" w:hAnsiTheme="minorHAnsi" w:eastAsiaTheme="minorEastAsia"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styleId="BodyTextChar" w:customStyle="1">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styleId="BodyText2Char" w:customStyle="1">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styleId="BodyText3Char" w:customStyle="1">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styleId="BodyTextFirstIndentChar" w:customStyle="1">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styleId="BodyTextIndentChar" w:customStyle="1">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styleId="BodyTextFirstIndent2Char" w:customStyle="1">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styleId="BodyTextIndent2Char" w:customStyle="1">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styleId="BodyTextIndent3Char" w:customStyle="1">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styleId="ClosingChar" w:customStyle="1">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styleId="CommentTextChar" w:customStyle="1">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styleId="CommentSubjectChar" w:customStyle="1">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styleId="DateChar" w:customStyle="1">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styleId="DocumentMapChar" w:customStyle="1">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styleId="E-mailSignatureChar" w:customStyle="1">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styleId="EndnoteTextChar" w:customStyle="1">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Space="180" w:wrap="auto" w:hAnchor="page" w:xAlign="center" w:yAlign="bottom" w:hRule="exact"/>
      <w:spacing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hAnsiTheme="majorHAnsi" w:eastAsiaTheme="majorEastAsia" w:cstheme="majorBidi"/>
      <w:sz w:val="20"/>
    </w:rPr>
  </w:style>
  <w:style w:type="paragraph" w:styleId="FootnoteText">
    <w:name w:val="footnote text"/>
    <w:basedOn w:val="Normal"/>
    <w:link w:val="FootnoteTextChar"/>
    <w:uiPriority w:val="99"/>
    <w:semiHidden/>
    <w:unhideWhenUsed/>
    <w:rsid w:val="007D7BCC"/>
    <w:pPr>
      <w:spacing w:line="240" w:lineRule="auto"/>
    </w:pPr>
    <w:rPr>
      <w:sz w:val="20"/>
    </w:rPr>
  </w:style>
  <w:style w:type="character" w:styleId="FootnoteTextChar" w:customStyle="1">
    <w:name w:val="Footnote Text Char"/>
    <w:basedOn w:val="DefaultParagraphFont"/>
    <w:link w:val="FootnoteText"/>
    <w:uiPriority w:val="99"/>
    <w:semiHidden/>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styleId="HTMLAddressChar" w:customStyle="1">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styleId="HTMLPreformattedChar" w:customStyle="1">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hAnsiTheme="majorHAnsi" w:eastAsiaTheme="majorEastAsia"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18"/>
      </w:numPr>
      <w:contextualSpacing/>
    </w:pPr>
  </w:style>
  <w:style w:type="paragraph" w:styleId="ListBullet3">
    <w:name w:val="List Bullet 3"/>
    <w:basedOn w:val="Normal"/>
    <w:uiPriority w:val="99"/>
    <w:semiHidden/>
    <w:unhideWhenUsed/>
    <w:rsid w:val="007D7BCC"/>
    <w:pPr>
      <w:numPr>
        <w:numId w:val="19"/>
      </w:numPr>
      <w:contextualSpacing/>
    </w:pPr>
  </w:style>
  <w:style w:type="paragraph" w:styleId="ListBullet4">
    <w:name w:val="List Bullet 4"/>
    <w:basedOn w:val="Normal"/>
    <w:uiPriority w:val="99"/>
    <w:semiHidden/>
    <w:unhideWhenUsed/>
    <w:rsid w:val="007D7BCC"/>
    <w:pPr>
      <w:numPr>
        <w:numId w:val="20"/>
      </w:numPr>
      <w:contextualSpacing/>
    </w:pPr>
  </w:style>
  <w:style w:type="paragraph" w:styleId="ListBullet5">
    <w:name w:val="List Bullet 5"/>
    <w:basedOn w:val="Normal"/>
    <w:uiPriority w:val="99"/>
    <w:semiHidden/>
    <w:unhideWhenUsed/>
    <w:rsid w:val="007D7BCC"/>
    <w:pPr>
      <w:numPr>
        <w:numId w:val="21"/>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2"/>
      </w:numPr>
      <w:contextualSpacing/>
    </w:pPr>
  </w:style>
  <w:style w:type="paragraph" w:styleId="ListNumber3">
    <w:name w:val="List Number 3"/>
    <w:basedOn w:val="Normal"/>
    <w:uiPriority w:val="99"/>
    <w:semiHidden/>
    <w:unhideWhenUsed/>
    <w:rsid w:val="007D7BCC"/>
    <w:pPr>
      <w:numPr>
        <w:numId w:val="23"/>
      </w:numPr>
      <w:contextualSpacing/>
    </w:pPr>
  </w:style>
  <w:style w:type="paragraph" w:styleId="ListNumber4">
    <w:name w:val="List Number 4"/>
    <w:basedOn w:val="Normal"/>
    <w:uiPriority w:val="99"/>
    <w:semiHidden/>
    <w:unhideWhenUsed/>
    <w:rsid w:val="007D7BCC"/>
    <w:pPr>
      <w:numPr>
        <w:numId w:val="24"/>
      </w:numPr>
      <w:contextualSpacing/>
    </w:pPr>
  </w:style>
  <w:style w:type="paragraph" w:styleId="ListNumber5">
    <w:name w:val="List Number 5"/>
    <w:basedOn w:val="Normal"/>
    <w:uiPriority w:val="99"/>
    <w:semiHidden/>
    <w:unhideWhenUsed/>
    <w:rsid w:val="007D7BCC"/>
    <w:pPr>
      <w:numPr>
        <w:numId w:val="25"/>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styleId="MacroTextChar" w:customStyle="1">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7D7BCC"/>
    <w:rPr>
      <w:rFonts w:asciiTheme="majorHAnsi" w:hAnsiTheme="majorHAnsi" w:eastAsiaTheme="majorEastAsia"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iPriority w:val="99"/>
    <w:semiHidden/>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styleId="NoteHeadingChar" w:customStyle="1">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styleId="PlainTextChar" w:customStyle="1">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styleId="SalutationChar" w:customStyle="1">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styleId="SignatureChar" w:customStyle="1">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hAnsiTheme="majorHAnsi" w:eastAsiaTheme="majorEastAsia" w:cstheme="majorBidi"/>
      <w:b/>
      <w:bCs/>
      <w:sz w:val="24"/>
      <w:szCs w:val="24"/>
    </w:rPr>
  </w:style>
  <w:style w:type="character" w:styleId="Heading1Char" w:customStyle="1">
    <w:name w:val="Heading 1 Char"/>
    <w:aliases w:val="Kop 1 CM Char"/>
    <w:basedOn w:val="DefaultParagraphFont"/>
    <w:link w:val="Heading1"/>
    <w:uiPriority w:val="9"/>
    <w:rsid w:val="000C3492"/>
    <w:rPr>
      <w:rFonts w:ascii="Arial" w:hAnsi="Arial"/>
      <w:kern w:val="28"/>
      <w:sz w:val="40"/>
      <w:szCs w:val="40"/>
      <w:lang w:val="en-US"/>
    </w:rPr>
  </w:style>
  <w:style w:type="character" w:styleId="Heading2Char" w:customStyle="1">
    <w:name w:val="Heading 2 Char"/>
    <w:aliases w:val="Kop 2 CM Char"/>
    <w:basedOn w:val="DefaultParagraphFont"/>
    <w:link w:val="Heading2"/>
    <w:uiPriority w:val="9"/>
    <w:rsid w:val="000C3492"/>
    <w:rPr>
      <w:rFonts w:ascii="Arial" w:hAnsi="Arial"/>
      <w:b/>
      <w:kern w:val="28"/>
      <w:sz w:val="22"/>
      <w:szCs w:val="40"/>
      <w:lang w:val="en-US"/>
    </w:rPr>
  </w:style>
  <w:style w:type="character" w:styleId="shorttext" w:customStyle="1">
    <w:name w:val="short_text"/>
    <w:basedOn w:val="DefaultParagraphFont"/>
    <w:rsid w:val="0058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footer" Target="footer1.xml" Id="rId42" /><Relationship Type="http://schemas.openxmlformats.org/officeDocument/2006/relationships/theme" Target="theme/theme1.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jpeg" Id="rId37" /><Relationship Type="http://schemas.openxmlformats.org/officeDocument/2006/relationships/image" Target="media/image30.PNG" Id="rId40"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footer" Target="footer2.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eader" Target="header2.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jpeg" Id="rId33" /><Relationship Type="http://schemas.openxmlformats.org/officeDocument/2006/relationships/image" Target="media/image28.jpeg" Id="rId38" /><Relationship Type="http://schemas.openxmlformats.org/officeDocument/2006/relationships/glossaryDocument" Target="glossary/document.xml" Id="rId46" /><Relationship Type="http://schemas.openxmlformats.org/officeDocument/2006/relationships/image" Target="media/image10.png" Id="rId20" /><Relationship Type="http://schemas.openxmlformats.org/officeDocument/2006/relationships/header" Target="header1.xml" Id="rId41" /><Relationship Type="http://schemas.openxmlformats.org/officeDocument/2006/relationships/header" Target="header3.xml" Id="R34e0b1fa7e6041e4" /><Relationship Type="http://schemas.openxmlformats.org/officeDocument/2006/relationships/footer" Target="footer3.xml" Id="R3145863f8d3e4dc1" /><Relationship Type="http://schemas.openxmlformats.org/officeDocument/2006/relationships/image" Target="/media/image1f.png" Id="Rbe8b254b83624660" /><Relationship Type="http://schemas.openxmlformats.org/officeDocument/2006/relationships/image" Target="/media/image20.png" Id="Re2b0ab437ef74157" /><Relationship Type="http://schemas.openxmlformats.org/officeDocument/2006/relationships/image" Target="/media/image21.png" Id="Raa21354af3384efa" /><Relationship Type="http://schemas.openxmlformats.org/officeDocument/2006/relationships/image" Target="/media/image22.png" Id="R0a3c1554de3b402c" /><Relationship Type="http://schemas.openxmlformats.org/officeDocument/2006/relationships/image" Target="/media/image23.png" Id="Rfbd608a6d93a4e04" /><Relationship Type="http://schemas.openxmlformats.org/officeDocument/2006/relationships/image" Target="/media/image25.png" Id="R4f5a3b7e356646f7" /></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svr04\Cyclomedia$\Office2000\Sjablonen\CycloMedia\NL%20-%20Template%20word%20documen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A1CAF63BB4350850ABE7FCCFA7BC9"/>
        <w:category>
          <w:name w:val="General"/>
          <w:gallery w:val="placeholder"/>
        </w:category>
        <w:types>
          <w:type w:val="bbPlcHdr"/>
        </w:types>
        <w:behaviors>
          <w:behavior w:val="content"/>
        </w:behaviors>
        <w:guid w:val="{0CC49FBE-4013-4C0A-BA36-5DF23107D531}"/>
      </w:docPartPr>
      <w:docPartBody>
        <w:p w:rsidR="002508C8" w:rsidRDefault="00C04E94">
          <w:pPr>
            <w:pStyle w:val="03EA1CAF63BB4350850ABE7FCCFA7BC9"/>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94"/>
    <w:rsid w:val="000873F8"/>
    <w:rsid w:val="002508C8"/>
    <w:rsid w:val="00333B64"/>
    <w:rsid w:val="00713655"/>
    <w:rsid w:val="00735D0F"/>
    <w:rsid w:val="00C04E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3EA1CAF63BB4350850ABE7FCCFA7BC9">
    <w:name w:val="03EA1CAF63BB4350850ABE7FCCFA7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M-document" ma:contentTypeID="0x0101009B22BC3C9418A946B06260DC82E2F198008D20FA0C19169749A3ECCF432E86CEB3" ma:contentTypeVersion="34" ma:contentTypeDescription="" ma:contentTypeScope="" ma:versionID="d917ea5d56f2f2e508978b6a66398270">
  <xsd:schema xmlns:xsd="http://www.w3.org/2001/XMLSchema" xmlns:xs="http://www.w3.org/2001/XMLSchema" xmlns:p="http://schemas.microsoft.com/office/2006/metadata/properties" xmlns:ns2="7538afab-14d1-4e74-9624-4f330b3bc8ca" xmlns:ns3="8e5f563c-1b5a-4b7a-b5cb-4282c7fbb08a" targetNamespace="http://schemas.microsoft.com/office/2006/metadata/properties" ma:root="true" ma:fieldsID="f5f334f509d0b4c7711b71b994482976" ns2:_="" ns3:_="">
    <xsd:import namespace="7538afab-14d1-4e74-9624-4f330b3bc8ca"/>
    <xsd:import namespace="8e5f563c-1b5a-4b7a-b5cb-4282c7fbb08a"/>
    <xsd:element name="properties">
      <xsd:complexType>
        <xsd:sequence>
          <xsd:element name="documentManagement">
            <xsd:complexType>
              <xsd:all>
                <xsd:element ref="ns2:Titel"/>
                <xsd:element ref="ns2:Afdeling"/>
                <xsd:element ref="ns2:Eindverantwoordelijke"/>
                <xsd:element ref="ns2:Auteur"/>
                <xsd:element ref="ns2:Comment1"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8afab-14d1-4e74-9624-4f330b3bc8ca" elementFormDefault="qualified">
    <xsd:import namespace="http://schemas.microsoft.com/office/2006/documentManagement/types"/>
    <xsd:import namespace="http://schemas.microsoft.com/office/infopath/2007/PartnerControls"/>
    <xsd:element name="Titel" ma:index="1" ma:displayName="Title" ma:internalName="Titel">
      <xsd:simpleType>
        <xsd:restriction base="dms:Text">
          <xsd:maxLength value="255"/>
        </xsd:restriction>
      </xsd:simpleType>
    </xsd:element>
    <xsd:element name="Afdeling" ma:index="3" ma:displayName="Department" ma:format="Dropdown" ma:internalName="Afdeling">
      <xsd:simpleType>
        <xsd:restriction base="dms:Choice">
          <xsd:enumeration value="Customer Support"/>
          <xsd:enumeration value="Finance"/>
          <xsd:enumeration value="Human Resources"/>
          <xsd:enumeration value="Information Products"/>
          <xsd:enumeration value="IT"/>
          <xsd:enumeration value="Legal"/>
          <xsd:enumeration value="Marketing"/>
          <xsd:enumeration value="Quality Management"/>
          <xsd:enumeration value="R&amp;D"/>
          <xsd:enumeration value="Sales"/>
          <xsd:enumeration value="Special Projects"/>
          <xsd:enumeration value="Supply Chain"/>
          <xsd:enumeration value="Logistics &amp; Support"/>
          <xsd:enumeration value="Administration"/>
          <xsd:enumeration value="Production"/>
          <xsd:enumeration value="Facility"/>
          <xsd:enumeration value="Office Support"/>
        </xsd:restriction>
      </xsd:simpleType>
    </xsd:element>
    <xsd:element name="Eindverantwoordelijke" ma:index="4" ma:displayName="Responsible person" ma:internalName="Eindverantwoordelijke">
      <xsd:simpleType>
        <xsd:restriction base="dms:Text">
          <xsd:maxLength value="255"/>
        </xsd:restriction>
      </xsd:simpleType>
    </xsd:element>
    <xsd:element name="Auteur" ma:index="5" ma:displayName="Author" ma:internalName="Auteur">
      <xsd:simpleType>
        <xsd:restriction base="dms:Text">
          <xsd:maxLength value="255"/>
        </xsd:restriction>
      </xsd:simpleType>
    </xsd:element>
    <xsd:element name="Comment1" ma:index="6" nillable="true" ma:displayName="Comment" ma:internalName="Comment1">
      <xsd:simpleType>
        <xsd:restriction base="dms:Note">
          <xsd:maxLength value="255"/>
        </xsd:restriction>
      </xsd:simpleType>
    </xsd:element>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5f563c-1b5a-4b7a-b5cb-4282c7fbb08a"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fdeling xmlns="7538afab-14d1-4e74-9624-4f330b3bc8ca">Marketing</Afdeling>
    <Auteur xmlns="7538afab-14d1-4e74-9624-4f330b3bc8ca">Charlotte van den Braak</Auteur>
    <Titel xmlns="7538afab-14d1-4e74-9624-4f330b3bc8ca">NL - Template word documents</Titel>
    <Eindverantwoordelijke xmlns="7538afab-14d1-4e74-9624-4f330b3bc8ca">Charlotte van den Braak</Eindverantwoordelijke>
    <Comment1 xmlns="7538afab-14d1-4e74-9624-4f330b3bc8ca" xsi:nil="tru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EF3D94-EAED-435E-8C49-8F1003BA0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8afab-14d1-4e74-9624-4f330b3bc8ca"/>
    <ds:schemaRef ds:uri="8e5f563c-1b5a-4b7a-b5cb-4282c7fbb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C674F9-16AB-4D74-9617-FFB6067BF86F}">
  <ds:schemaRefs>
    <ds:schemaRef ds:uri="http://schemas.microsoft.com/sharepoint/v3/contenttype/forms"/>
  </ds:schemaRefs>
</ds:datastoreItem>
</file>

<file path=customXml/itemProps3.xml><?xml version="1.0" encoding="utf-8"?>
<ds:datastoreItem xmlns:ds="http://schemas.openxmlformats.org/officeDocument/2006/customXml" ds:itemID="{55673A78-F83B-42C6-AD02-5BA16C185046}">
  <ds:schemaRefs>
    <ds:schemaRef ds:uri="http://schemas.microsoft.com/office/2006/metadata/properties"/>
    <ds:schemaRef ds:uri="http://schemas.microsoft.com/office/infopath/2007/PartnerControls"/>
    <ds:schemaRef ds:uri="7538afab-14d1-4e74-9624-4f330b3bc8ca"/>
  </ds:schemaRefs>
</ds:datastoreItem>
</file>

<file path=customXml/itemProps4.xml><?xml version="1.0" encoding="utf-8"?>
<ds:datastoreItem xmlns:ds="http://schemas.openxmlformats.org/officeDocument/2006/customXml" ds:itemID="{DEF7280D-59B1-452D-B6FA-9F91C13F77E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NL - Template word documents.dotx</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dc:description>DCR9.09.xxx</dc:description>
  <lastModifiedBy>aleksa milivojevic</lastModifiedBy>
  <revision>5</revision>
  <dcterms:created xsi:type="dcterms:W3CDTF">2019-03-22T09:27:00.0000000Z</dcterms:created>
  <dcterms:modified xsi:type="dcterms:W3CDTF">2024-10-18T14:26:04.6958942Z</dcterms:modified>
  <category>Street Smart for ArcGIS Pro User Manual</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0x0101009B22BC3C9418A946B06260DC82E2F198008D20FA0C19169749A3ECCF432E86CEB3</vt:lpwstr>
  </property>
</Properties>
</file>