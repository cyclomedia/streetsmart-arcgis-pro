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37C47825" w14:textId="77777777" w:rsidR="00D734AA" w:rsidRDefault="00D734AA" w:rsidP="00844E62">
      <w:pPr>
        <w:pStyle w:val="StandaardCM"/>
      </w:pPr>
      <w:bookmarkStart w:id="0" w:name="_GoBack"/>
      <w:bookmarkEnd w:id="0"/>
    </w:p>
    <w:p w14:paraId="0741F9D6" w14:textId="77777777" w:rsidR="00D734AA" w:rsidRDefault="00D734AA" w:rsidP="00844E62">
      <w:pPr>
        <w:pStyle w:val="StandaardCM"/>
      </w:pPr>
    </w:p>
    <w:p w14:paraId="091A4AC8" w14:textId="77777777" w:rsidR="00615803" w:rsidRDefault="00615803" w:rsidP="00844E62">
      <w:pPr>
        <w:pStyle w:val="StandaardCM"/>
      </w:pPr>
    </w:p>
    <w:p w14:paraId="50B38B6F" w14:textId="77777777" w:rsidR="00615803" w:rsidRDefault="00615803" w:rsidP="00844E62">
      <w:pPr>
        <w:pStyle w:val="StandaardCM"/>
      </w:pPr>
    </w:p>
    <w:p w14:paraId="12F904AF" w14:textId="77777777" w:rsidR="00615803" w:rsidRDefault="00615803" w:rsidP="00844E62">
      <w:pPr>
        <w:pStyle w:val="StandaardCM"/>
      </w:pPr>
    </w:p>
    <w:p w14:paraId="76355B81" w14:textId="77777777" w:rsidR="00615803" w:rsidRDefault="00615803" w:rsidP="00844E62">
      <w:pPr>
        <w:pStyle w:val="StandaardCM"/>
      </w:pPr>
    </w:p>
    <w:p w14:paraId="78044AF6" w14:textId="77777777" w:rsidR="00615803" w:rsidRDefault="00615803" w:rsidP="00844E62">
      <w:pPr>
        <w:pStyle w:val="StandaardCM"/>
      </w:pPr>
    </w:p>
    <w:p w14:paraId="57BCBD2C" w14:textId="77777777" w:rsidR="00D734AA" w:rsidRDefault="00D734AA" w:rsidP="003C59AE">
      <w:pPr>
        <w:pStyle w:val="StandaardCM"/>
        <w:jc w:val="right"/>
      </w:pPr>
    </w:p>
    <w:p w14:paraId="7EB219EC" w14:textId="77777777" w:rsidR="00D734AA" w:rsidRDefault="00D734AA" w:rsidP="00844E62">
      <w:pPr>
        <w:pStyle w:val="StandaardCM"/>
      </w:pPr>
    </w:p>
    <w:p w14:paraId="119963E1" w14:textId="77777777" w:rsidR="00D2084A" w:rsidRDefault="00D2084A" w:rsidP="00844E62">
      <w:pPr>
        <w:pStyle w:val="StandaardCM"/>
      </w:pPr>
    </w:p>
    <w:p w14:paraId="44996D01" w14:textId="77777777" w:rsidR="001001E7" w:rsidRDefault="001001E7" w:rsidP="00844E62">
      <w:pPr>
        <w:pStyle w:val="StandaardCM"/>
      </w:pPr>
    </w:p>
    <w:p w14:paraId="4CF79707" w14:textId="77777777" w:rsidR="009F3F4D" w:rsidRPr="00D42CFA" w:rsidRDefault="00441544" w:rsidP="004B1705">
      <w:pPr>
        <w:pStyle w:val="StandaardCM"/>
        <w:jc w:val="right"/>
        <w:rPr>
          <w:sz w:val="48"/>
          <w:szCs w:val="48"/>
          <w:lang w:val="en-US"/>
        </w:rPr>
      </w:pPr>
      <w:sdt>
        <w:sdtPr>
          <w:rPr>
            <w:sz w:val="48"/>
            <w:szCs w:val="48"/>
            <w:lang w:val="en-US"/>
          </w:rPr>
          <w:alias w:val="Categorie"/>
          <w:id w:val="30862922"/>
          <w:placeholder>
            <w:docPart w:val="03EA1CAF63BB4350850ABE7FCCFA7BC9"/>
          </w:placeholder>
          <w:dataBinding w:prefixMappings="xmlns:ns0='http://purl.org/dc/elements/1.1/' xmlns:ns1='http://schemas.openxmlformats.org/package/2006/metadata/core-properties' " w:xpath="/ns1:coreProperties[1]/ns1:category[1]" w:storeItemID="{6C3C8BC8-F283-45AE-878A-BAB7291924A1}"/>
          <w:text/>
        </w:sdtPr>
        <w:sdtEndPr/>
        <w:sdtContent>
          <w:r w:rsidR="00D42CFA" w:rsidRPr="00D42CFA">
            <w:rPr>
              <w:sz w:val="48"/>
              <w:szCs w:val="48"/>
              <w:lang w:val="en-US"/>
            </w:rPr>
            <w:t>Street Smart</w:t>
          </w:r>
          <w:r w:rsidR="001A64CC">
            <w:rPr>
              <w:sz w:val="48"/>
              <w:szCs w:val="48"/>
              <w:lang w:val="en-US"/>
            </w:rPr>
            <w:t xml:space="preserve"> for ArcGIS Pro User Manual</w:t>
          </w:r>
        </w:sdtContent>
      </w:sdt>
    </w:p>
    <w:p w14:paraId="5169D550" w14:textId="1BED983E" w:rsidR="008A0BA8" w:rsidRPr="003B1F65" w:rsidRDefault="00D17AB3" w:rsidP="004B1705">
      <w:pPr>
        <w:pStyle w:val="StandaardCM"/>
        <w:jc w:val="right"/>
        <w:rPr>
          <w:lang w:val="nl-NL"/>
        </w:rPr>
      </w:pPr>
      <w:r>
        <w:rPr>
          <w:lang w:val="nl-NL"/>
        </w:rPr>
        <w:t xml:space="preserve">Versie </w:t>
      </w:r>
      <w:r w:rsidR="00D42CFA">
        <w:rPr>
          <w:lang w:val="nl-NL"/>
        </w:rPr>
        <w:t>EN190</w:t>
      </w:r>
      <w:r w:rsidR="00544ABA">
        <w:rPr>
          <w:lang w:val="nl-NL"/>
        </w:rPr>
        <w:t>81</w:t>
      </w:r>
      <w:r w:rsidR="00D42CFA">
        <w:rPr>
          <w:lang w:val="nl-NL"/>
        </w:rPr>
        <w:t>2</w:t>
      </w:r>
    </w:p>
    <w:p w14:paraId="64293BDF" w14:textId="77C1CB5E" w:rsidR="00753568" w:rsidRPr="00B901E3" w:rsidRDefault="00D17AB3" w:rsidP="004B1705">
      <w:pPr>
        <w:pStyle w:val="StandaardCM"/>
        <w:jc w:val="right"/>
        <w:rPr>
          <w:lang w:val="nl-NL"/>
        </w:rPr>
      </w:pPr>
      <w:r w:rsidRPr="00B901E3">
        <w:rPr>
          <w:lang w:val="nl-NL"/>
        </w:rPr>
        <w:t>Datum</w:t>
      </w:r>
      <w:r w:rsidR="00753568" w:rsidRPr="00B901E3">
        <w:rPr>
          <w:lang w:val="nl-NL"/>
        </w:rPr>
        <w:t>:</w:t>
      </w:r>
      <w:r w:rsidR="00BD196A" w:rsidRPr="00B901E3">
        <w:rPr>
          <w:lang w:val="nl-NL"/>
        </w:rPr>
        <w:t xml:space="preserve"> </w:t>
      </w:r>
      <w:r w:rsidR="00544ABA">
        <w:rPr>
          <w:lang w:val="nl-NL"/>
        </w:rPr>
        <w:t>1</w:t>
      </w:r>
      <w:r w:rsidR="00D42CFA" w:rsidRPr="00B901E3">
        <w:rPr>
          <w:lang w:val="nl-NL"/>
        </w:rPr>
        <w:t>2</w:t>
      </w:r>
      <w:r w:rsidR="00B41A71" w:rsidRPr="00B901E3">
        <w:rPr>
          <w:lang w:val="nl-NL"/>
        </w:rPr>
        <w:t xml:space="preserve"> </w:t>
      </w:r>
      <w:r w:rsidR="00D42CFA" w:rsidRPr="00B901E3">
        <w:rPr>
          <w:lang w:val="nl-NL"/>
        </w:rPr>
        <w:t>0</w:t>
      </w:r>
      <w:r w:rsidR="00544ABA">
        <w:rPr>
          <w:lang w:val="nl-NL"/>
        </w:rPr>
        <w:t>8</w:t>
      </w:r>
      <w:r w:rsidR="00B41A71" w:rsidRPr="00B901E3">
        <w:rPr>
          <w:lang w:val="nl-NL"/>
        </w:rPr>
        <w:t xml:space="preserve"> 201</w:t>
      </w:r>
      <w:r w:rsidR="00D42CFA" w:rsidRPr="00B901E3">
        <w:rPr>
          <w:lang w:val="nl-NL"/>
        </w:rPr>
        <w:t>9</w:t>
      </w:r>
    </w:p>
    <w:p w14:paraId="1CEAC3BD" w14:textId="77777777" w:rsidR="005E3354" w:rsidRPr="00B901E3" w:rsidRDefault="001001E7" w:rsidP="004B1705">
      <w:pPr>
        <w:pStyle w:val="StandaardCM"/>
        <w:jc w:val="right"/>
        <w:rPr>
          <w:lang w:val="nl-NL"/>
        </w:rPr>
      </w:pPr>
      <w:r w:rsidRPr="00B901E3">
        <w:rPr>
          <w:lang w:val="nl-NL"/>
        </w:rPr>
        <w:t>© 201</w:t>
      </w:r>
      <w:r w:rsidR="00D42CFA" w:rsidRPr="00B901E3">
        <w:rPr>
          <w:lang w:val="nl-NL"/>
        </w:rPr>
        <w:t>9</w:t>
      </w:r>
      <w:r w:rsidR="005E3354" w:rsidRPr="00B901E3">
        <w:rPr>
          <w:lang w:val="nl-NL"/>
        </w:rPr>
        <w:t xml:space="preserve"> CycloMedia Technology B.V.</w:t>
      </w:r>
    </w:p>
    <w:p w14:paraId="7563E872" w14:textId="77777777" w:rsidR="002B1BE2" w:rsidRDefault="002B1BE2" w:rsidP="0092048D">
      <w:pPr>
        <w:pStyle w:val="Heading1"/>
        <w:numPr>
          <w:ilvl w:val="0"/>
          <w:numId w:val="0"/>
        </w:numPr>
      </w:pPr>
      <w:bookmarkStart w:id="1" w:name="_Toc377923793"/>
      <w:bookmarkStart w:id="2" w:name="_Toc16511611"/>
      <w:r>
        <w:lastRenderedPageBreak/>
        <w:t>Index</w:t>
      </w:r>
      <w:bookmarkEnd w:id="1"/>
      <w:bookmarkEnd w:id="2"/>
    </w:p>
    <w:p w14:paraId="6FBD1BA7" w14:textId="61BD0959" w:rsidR="00BB5174" w:rsidRDefault="00F341A4">
      <w:pPr>
        <w:pStyle w:val="TOC1"/>
        <w:tabs>
          <w:tab w:val="right" w:leader="dot" w:pos="9062"/>
        </w:tabs>
        <w:rPr>
          <w:rFonts w:eastAsiaTheme="minorEastAsia" w:cstheme="minorBidi"/>
          <w:b w:val="0"/>
          <w:bCs w:val="0"/>
          <w:caps w:val="0"/>
          <w:noProof/>
          <w:sz w:val="22"/>
          <w:szCs w:val="28"/>
          <w:lang w:eastAsia="en-US" w:bidi="th-TH"/>
        </w:rPr>
      </w:pPr>
      <w:r w:rsidRPr="00067C2F">
        <w:rPr>
          <w:rFonts w:ascii="Arial" w:hAnsi="Arial" w:cs="Arial"/>
          <w:sz w:val="22"/>
          <w:szCs w:val="22"/>
        </w:rPr>
        <w:fldChar w:fldCharType="begin"/>
      </w:r>
      <w:r w:rsidR="00844E62" w:rsidRPr="00067C2F">
        <w:rPr>
          <w:rFonts w:ascii="Arial" w:hAnsi="Arial" w:cs="Arial"/>
          <w:sz w:val="22"/>
          <w:szCs w:val="22"/>
        </w:rPr>
        <w:instrText xml:space="preserve"> TOC \o "1-3" \h \z \u </w:instrText>
      </w:r>
      <w:r w:rsidRPr="00067C2F">
        <w:rPr>
          <w:rFonts w:ascii="Arial" w:hAnsi="Arial" w:cs="Arial"/>
          <w:sz w:val="22"/>
          <w:szCs w:val="22"/>
        </w:rPr>
        <w:fldChar w:fldCharType="separate"/>
      </w:r>
      <w:hyperlink w:anchor="_Toc16511611" w:history="1">
        <w:r w:rsidR="00BB5174" w:rsidRPr="00B73C6E">
          <w:rPr>
            <w:rStyle w:val="Hyperlink"/>
            <w:noProof/>
          </w:rPr>
          <w:t>Index</w:t>
        </w:r>
        <w:r w:rsidR="00BB5174">
          <w:rPr>
            <w:noProof/>
            <w:webHidden/>
          </w:rPr>
          <w:tab/>
        </w:r>
        <w:r w:rsidR="00BB5174">
          <w:rPr>
            <w:noProof/>
            <w:webHidden/>
          </w:rPr>
          <w:fldChar w:fldCharType="begin"/>
        </w:r>
        <w:r w:rsidR="00BB5174">
          <w:rPr>
            <w:noProof/>
            <w:webHidden/>
          </w:rPr>
          <w:instrText xml:space="preserve"> PAGEREF _Toc16511611 \h </w:instrText>
        </w:r>
        <w:r w:rsidR="00BB5174">
          <w:rPr>
            <w:noProof/>
            <w:webHidden/>
          </w:rPr>
        </w:r>
        <w:r w:rsidR="00BB5174">
          <w:rPr>
            <w:noProof/>
            <w:webHidden/>
          </w:rPr>
          <w:fldChar w:fldCharType="separate"/>
        </w:r>
        <w:r w:rsidR="002743B0">
          <w:rPr>
            <w:noProof/>
            <w:webHidden/>
          </w:rPr>
          <w:t>2</w:t>
        </w:r>
        <w:r w:rsidR="00BB5174">
          <w:rPr>
            <w:noProof/>
            <w:webHidden/>
          </w:rPr>
          <w:fldChar w:fldCharType="end"/>
        </w:r>
      </w:hyperlink>
    </w:p>
    <w:p w14:paraId="44DAC815" w14:textId="0B156C6E" w:rsidR="00BB5174" w:rsidRDefault="00441544">
      <w:pPr>
        <w:pStyle w:val="TOC1"/>
        <w:tabs>
          <w:tab w:val="left" w:pos="440"/>
          <w:tab w:val="right" w:leader="dot" w:pos="9062"/>
        </w:tabs>
        <w:rPr>
          <w:rFonts w:eastAsiaTheme="minorEastAsia" w:cstheme="minorBidi"/>
          <w:b w:val="0"/>
          <w:bCs w:val="0"/>
          <w:caps w:val="0"/>
          <w:noProof/>
          <w:sz w:val="22"/>
          <w:szCs w:val="28"/>
          <w:lang w:eastAsia="en-US" w:bidi="th-TH"/>
        </w:rPr>
      </w:pPr>
      <w:hyperlink w:anchor="_Toc16511612" w:history="1">
        <w:r w:rsidR="00BB5174" w:rsidRPr="00B73C6E">
          <w:rPr>
            <w:rStyle w:val="Hyperlink"/>
            <w:noProof/>
            <w:lang w:val="de-DE"/>
          </w:rPr>
          <w:t>1.</w:t>
        </w:r>
        <w:r w:rsidR="00BB5174">
          <w:rPr>
            <w:rFonts w:eastAsiaTheme="minorEastAsia" w:cstheme="minorBidi"/>
            <w:b w:val="0"/>
            <w:bCs w:val="0"/>
            <w:caps w:val="0"/>
            <w:noProof/>
            <w:sz w:val="22"/>
            <w:szCs w:val="28"/>
            <w:lang w:eastAsia="en-US" w:bidi="th-TH"/>
          </w:rPr>
          <w:tab/>
        </w:r>
        <w:r w:rsidR="00BB5174" w:rsidRPr="00B73C6E">
          <w:rPr>
            <w:rStyle w:val="Hyperlink"/>
            <w:noProof/>
            <w:lang w:val="de-DE"/>
          </w:rPr>
          <w:t>Installation</w:t>
        </w:r>
        <w:r w:rsidR="00BB5174">
          <w:rPr>
            <w:noProof/>
            <w:webHidden/>
          </w:rPr>
          <w:tab/>
        </w:r>
        <w:r w:rsidR="00BB5174">
          <w:rPr>
            <w:noProof/>
            <w:webHidden/>
          </w:rPr>
          <w:fldChar w:fldCharType="begin"/>
        </w:r>
        <w:r w:rsidR="00BB5174">
          <w:rPr>
            <w:noProof/>
            <w:webHidden/>
          </w:rPr>
          <w:instrText xml:space="preserve"> PAGEREF _Toc16511612 \h </w:instrText>
        </w:r>
        <w:r w:rsidR="00BB5174">
          <w:rPr>
            <w:noProof/>
            <w:webHidden/>
          </w:rPr>
        </w:r>
        <w:r w:rsidR="00BB5174">
          <w:rPr>
            <w:noProof/>
            <w:webHidden/>
          </w:rPr>
          <w:fldChar w:fldCharType="separate"/>
        </w:r>
        <w:r w:rsidR="002743B0">
          <w:rPr>
            <w:noProof/>
            <w:webHidden/>
          </w:rPr>
          <w:t>3</w:t>
        </w:r>
        <w:r w:rsidR="00BB5174">
          <w:rPr>
            <w:noProof/>
            <w:webHidden/>
          </w:rPr>
          <w:fldChar w:fldCharType="end"/>
        </w:r>
      </w:hyperlink>
    </w:p>
    <w:p w14:paraId="183AB58F" w14:textId="62453919" w:rsidR="00BB5174" w:rsidRDefault="00441544">
      <w:pPr>
        <w:pStyle w:val="TOC1"/>
        <w:tabs>
          <w:tab w:val="left" w:pos="440"/>
          <w:tab w:val="right" w:leader="dot" w:pos="9062"/>
        </w:tabs>
        <w:rPr>
          <w:rFonts w:eastAsiaTheme="minorEastAsia" w:cstheme="minorBidi"/>
          <w:b w:val="0"/>
          <w:bCs w:val="0"/>
          <w:caps w:val="0"/>
          <w:noProof/>
          <w:sz w:val="22"/>
          <w:szCs w:val="28"/>
          <w:lang w:eastAsia="en-US" w:bidi="th-TH"/>
        </w:rPr>
      </w:pPr>
      <w:hyperlink w:anchor="_Toc16511613" w:history="1">
        <w:r w:rsidR="00BB5174" w:rsidRPr="00B73C6E">
          <w:rPr>
            <w:rStyle w:val="Hyperlink"/>
            <w:rFonts w:eastAsia="Calibri"/>
            <w:noProof/>
          </w:rPr>
          <w:t>2.</w:t>
        </w:r>
        <w:r w:rsidR="00BB5174">
          <w:rPr>
            <w:rFonts w:eastAsiaTheme="minorEastAsia" w:cstheme="minorBidi"/>
            <w:b w:val="0"/>
            <w:bCs w:val="0"/>
            <w:caps w:val="0"/>
            <w:noProof/>
            <w:sz w:val="22"/>
            <w:szCs w:val="28"/>
            <w:lang w:eastAsia="en-US" w:bidi="th-TH"/>
          </w:rPr>
          <w:tab/>
        </w:r>
        <w:r w:rsidR="00BB5174" w:rsidRPr="00B73C6E">
          <w:rPr>
            <w:rStyle w:val="Hyperlink"/>
            <w:rFonts w:eastAsia="Calibri"/>
            <w:noProof/>
          </w:rPr>
          <w:t>How to use Street Smart for ArcGIS Pro</w:t>
        </w:r>
        <w:r w:rsidR="00BB5174">
          <w:rPr>
            <w:noProof/>
            <w:webHidden/>
          </w:rPr>
          <w:tab/>
        </w:r>
        <w:r w:rsidR="00BB5174">
          <w:rPr>
            <w:noProof/>
            <w:webHidden/>
          </w:rPr>
          <w:fldChar w:fldCharType="begin"/>
        </w:r>
        <w:r w:rsidR="00BB5174">
          <w:rPr>
            <w:noProof/>
            <w:webHidden/>
          </w:rPr>
          <w:instrText xml:space="preserve"> PAGEREF _Toc16511613 \h </w:instrText>
        </w:r>
        <w:r w:rsidR="00BB5174">
          <w:rPr>
            <w:noProof/>
            <w:webHidden/>
          </w:rPr>
        </w:r>
        <w:r w:rsidR="00BB5174">
          <w:rPr>
            <w:noProof/>
            <w:webHidden/>
          </w:rPr>
          <w:fldChar w:fldCharType="separate"/>
        </w:r>
        <w:r w:rsidR="002743B0">
          <w:rPr>
            <w:noProof/>
            <w:webHidden/>
          </w:rPr>
          <w:t>9</w:t>
        </w:r>
        <w:r w:rsidR="00BB5174">
          <w:rPr>
            <w:noProof/>
            <w:webHidden/>
          </w:rPr>
          <w:fldChar w:fldCharType="end"/>
        </w:r>
      </w:hyperlink>
    </w:p>
    <w:p w14:paraId="1F53DFF4" w14:textId="35A87532" w:rsidR="00BB5174" w:rsidRDefault="00441544">
      <w:pPr>
        <w:pStyle w:val="TOC2"/>
        <w:tabs>
          <w:tab w:val="left" w:pos="880"/>
          <w:tab w:val="right" w:leader="dot" w:pos="9062"/>
        </w:tabs>
        <w:rPr>
          <w:rFonts w:eastAsiaTheme="minorEastAsia" w:cstheme="minorBidi"/>
          <w:smallCaps w:val="0"/>
          <w:noProof/>
          <w:sz w:val="22"/>
          <w:szCs w:val="28"/>
          <w:lang w:eastAsia="en-US" w:bidi="th-TH"/>
        </w:rPr>
      </w:pPr>
      <w:hyperlink w:anchor="_Toc16511614" w:history="1">
        <w:r w:rsidR="00BB5174" w:rsidRPr="00B73C6E">
          <w:rPr>
            <w:rStyle w:val="Hyperlink"/>
            <w:rFonts w:eastAsia="Calibri" w:cs="Arial"/>
            <w:noProof/>
            <w:snapToGrid w:val="0"/>
          </w:rPr>
          <w:t>2.1</w:t>
        </w:r>
        <w:r w:rsidR="00BB5174">
          <w:rPr>
            <w:rFonts w:eastAsiaTheme="minorEastAsia" w:cstheme="minorBidi"/>
            <w:smallCaps w:val="0"/>
            <w:noProof/>
            <w:sz w:val="22"/>
            <w:szCs w:val="28"/>
            <w:lang w:eastAsia="en-US" w:bidi="th-TH"/>
          </w:rPr>
          <w:tab/>
        </w:r>
        <w:r w:rsidR="00BB5174" w:rsidRPr="00B73C6E">
          <w:rPr>
            <w:rStyle w:val="Hyperlink"/>
            <w:rFonts w:eastAsia="Calibri" w:cs="Arial"/>
            <w:noProof/>
            <w:snapToGrid w:val="0"/>
          </w:rPr>
          <w:t>Exploring and viewing Cycloramas in ArcGIS Pro</w:t>
        </w:r>
        <w:r w:rsidR="00BB5174">
          <w:rPr>
            <w:noProof/>
            <w:webHidden/>
          </w:rPr>
          <w:tab/>
        </w:r>
        <w:r w:rsidR="00BB5174">
          <w:rPr>
            <w:noProof/>
            <w:webHidden/>
          </w:rPr>
          <w:fldChar w:fldCharType="begin"/>
        </w:r>
        <w:r w:rsidR="00BB5174">
          <w:rPr>
            <w:noProof/>
            <w:webHidden/>
          </w:rPr>
          <w:instrText xml:space="preserve"> PAGEREF _Toc16511614 \h </w:instrText>
        </w:r>
        <w:r w:rsidR="00BB5174">
          <w:rPr>
            <w:noProof/>
            <w:webHidden/>
          </w:rPr>
        </w:r>
        <w:r w:rsidR="00BB5174">
          <w:rPr>
            <w:noProof/>
            <w:webHidden/>
          </w:rPr>
          <w:fldChar w:fldCharType="separate"/>
        </w:r>
        <w:r w:rsidR="002743B0">
          <w:rPr>
            <w:noProof/>
            <w:webHidden/>
          </w:rPr>
          <w:t>9</w:t>
        </w:r>
        <w:r w:rsidR="00BB5174">
          <w:rPr>
            <w:noProof/>
            <w:webHidden/>
          </w:rPr>
          <w:fldChar w:fldCharType="end"/>
        </w:r>
      </w:hyperlink>
    </w:p>
    <w:p w14:paraId="6FC36589" w14:textId="3DFB3181" w:rsidR="00BB5174" w:rsidRDefault="00441544">
      <w:pPr>
        <w:pStyle w:val="TOC3"/>
        <w:tabs>
          <w:tab w:val="left" w:pos="1100"/>
          <w:tab w:val="right" w:leader="dot" w:pos="9062"/>
        </w:tabs>
        <w:rPr>
          <w:rFonts w:eastAsiaTheme="minorEastAsia" w:cstheme="minorBidi"/>
          <w:i w:val="0"/>
          <w:iCs w:val="0"/>
          <w:noProof/>
          <w:sz w:val="22"/>
          <w:szCs w:val="28"/>
          <w:lang w:eastAsia="en-US" w:bidi="th-TH"/>
        </w:rPr>
      </w:pPr>
      <w:hyperlink w:anchor="_Toc16511615" w:history="1">
        <w:r w:rsidR="00BB5174" w:rsidRPr="00B73C6E">
          <w:rPr>
            <w:rStyle w:val="Hyperlink"/>
            <w:noProof/>
          </w:rPr>
          <w:t>2.1.1</w:t>
        </w:r>
        <w:r w:rsidR="00BB5174">
          <w:rPr>
            <w:rFonts w:eastAsiaTheme="minorEastAsia" w:cstheme="minorBidi"/>
            <w:i w:val="0"/>
            <w:iCs w:val="0"/>
            <w:noProof/>
            <w:sz w:val="22"/>
            <w:szCs w:val="28"/>
            <w:lang w:eastAsia="en-US" w:bidi="th-TH"/>
          </w:rPr>
          <w:tab/>
        </w:r>
        <w:r w:rsidR="00BB5174" w:rsidRPr="00B73C6E">
          <w:rPr>
            <w:rStyle w:val="Hyperlink"/>
            <w:noProof/>
          </w:rPr>
          <w:t>How to show recording locations of Cycloramas</w:t>
        </w:r>
        <w:r w:rsidR="00BB5174">
          <w:rPr>
            <w:noProof/>
            <w:webHidden/>
          </w:rPr>
          <w:tab/>
        </w:r>
        <w:r w:rsidR="00BB5174">
          <w:rPr>
            <w:noProof/>
            <w:webHidden/>
          </w:rPr>
          <w:fldChar w:fldCharType="begin"/>
        </w:r>
        <w:r w:rsidR="00BB5174">
          <w:rPr>
            <w:noProof/>
            <w:webHidden/>
          </w:rPr>
          <w:instrText xml:space="preserve"> PAGEREF _Toc16511615 \h </w:instrText>
        </w:r>
        <w:r w:rsidR="00BB5174">
          <w:rPr>
            <w:noProof/>
            <w:webHidden/>
          </w:rPr>
        </w:r>
        <w:r w:rsidR="00BB5174">
          <w:rPr>
            <w:noProof/>
            <w:webHidden/>
          </w:rPr>
          <w:fldChar w:fldCharType="separate"/>
        </w:r>
        <w:r w:rsidR="002743B0">
          <w:rPr>
            <w:noProof/>
            <w:webHidden/>
          </w:rPr>
          <w:t>9</w:t>
        </w:r>
        <w:r w:rsidR="00BB5174">
          <w:rPr>
            <w:noProof/>
            <w:webHidden/>
          </w:rPr>
          <w:fldChar w:fldCharType="end"/>
        </w:r>
      </w:hyperlink>
    </w:p>
    <w:p w14:paraId="361B2711" w14:textId="6AB0E770" w:rsidR="00BB5174" w:rsidRDefault="00441544">
      <w:pPr>
        <w:pStyle w:val="TOC3"/>
        <w:tabs>
          <w:tab w:val="left" w:pos="1100"/>
          <w:tab w:val="right" w:leader="dot" w:pos="9062"/>
        </w:tabs>
        <w:rPr>
          <w:rFonts w:eastAsiaTheme="minorEastAsia" w:cstheme="minorBidi"/>
          <w:i w:val="0"/>
          <w:iCs w:val="0"/>
          <w:noProof/>
          <w:sz w:val="22"/>
          <w:szCs w:val="28"/>
          <w:lang w:eastAsia="en-US" w:bidi="th-TH"/>
        </w:rPr>
      </w:pPr>
      <w:hyperlink w:anchor="_Toc16511616" w:history="1">
        <w:r w:rsidR="00BB5174" w:rsidRPr="00B73C6E">
          <w:rPr>
            <w:rStyle w:val="Hyperlink"/>
            <w:noProof/>
          </w:rPr>
          <w:t>2.1.2</w:t>
        </w:r>
        <w:r w:rsidR="00BB5174">
          <w:rPr>
            <w:rFonts w:eastAsiaTheme="minorEastAsia" w:cstheme="minorBidi"/>
            <w:i w:val="0"/>
            <w:iCs w:val="0"/>
            <w:noProof/>
            <w:sz w:val="22"/>
            <w:szCs w:val="28"/>
            <w:lang w:eastAsia="en-US" w:bidi="th-TH"/>
          </w:rPr>
          <w:tab/>
        </w:r>
        <w:r w:rsidR="00BB5174" w:rsidRPr="00B73C6E">
          <w:rPr>
            <w:rStyle w:val="Hyperlink"/>
            <w:noProof/>
          </w:rPr>
          <w:t>How to configure the Cyclorama viewers</w:t>
        </w:r>
        <w:r w:rsidR="00BB5174">
          <w:rPr>
            <w:noProof/>
            <w:webHidden/>
          </w:rPr>
          <w:tab/>
        </w:r>
        <w:r w:rsidR="00BB5174">
          <w:rPr>
            <w:noProof/>
            <w:webHidden/>
          </w:rPr>
          <w:fldChar w:fldCharType="begin"/>
        </w:r>
        <w:r w:rsidR="00BB5174">
          <w:rPr>
            <w:noProof/>
            <w:webHidden/>
          </w:rPr>
          <w:instrText xml:space="preserve"> PAGEREF _Toc16511616 \h </w:instrText>
        </w:r>
        <w:r w:rsidR="00BB5174">
          <w:rPr>
            <w:noProof/>
            <w:webHidden/>
          </w:rPr>
        </w:r>
        <w:r w:rsidR="00BB5174">
          <w:rPr>
            <w:noProof/>
            <w:webHidden/>
          </w:rPr>
          <w:fldChar w:fldCharType="separate"/>
        </w:r>
        <w:r w:rsidR="002743B0">
          <w:rPr>
            <w:noProof/>
            <w:webHidden/>
          </w:rPr>
          <w:t>9</w:t>
        </w:r>
        <w:r w:rsidR="00BB5174">
          <w:rPr>
            <w:noProof/>
            <w:webHidden/>
          </w:rPr>
          <w:fldChar w:fldCharType="end"/>
        </w:r>
      </w:hyperlink>
    </w:p>
    <w:p w14:paraId="4AB6790A" w14:textId="165DE351" w:rsidR="00BB5174" w:rsidRDefault="00441544">
      <w:pPr>
        <w:pStyle w:val="TOC3"/>
        <w:tabs>
          <w:tab w:val="left" w:pos="1100"/>
          <w:tab w:val="right" w:leader="dot" w:pos="9062"/>
        </w:tabs>
        <w:rPr>
          <w:rFonts w:eastAsiaTheme="minorEastAsia" w:cstheme="minorBidi"/>
          <w:i w:val="0"/>
          <w:iCs w:val="0"/>
          <w:noProof/>
          <w:sz w:val="22"/>
          <w:szCs w:val="28"/>
          <w:lang w:eastAsia="en-US" w:bidi="th-TH"/>
        </w:rPr>
      </w:pPr>
      <w:hyperlink w:anchor="_Toc16511617" w:history="1">
        <w:r w:rsidR="00BB5174" w:rsidRPr="00B73C6E">
          <w:rPr>
            <w:rStyle w:val="Hyperlink"/>
            <w:noProof/>
          </w:rPr>
          <w:t>2.1.3</w:t>
        </w:r>
        <w:r w:rsidR="00BB5174">
          <w:rPr>
            <w:rFonts w:eastAsiaTheme="minorEastAsia" w:cstheme="minorBidi"/>
            <w:i w:val="0"/>
            <w:iCs w:val="0"/>
            <w:noProof/>
            <w:sz w:val="22"/>
            <w:szCs w:val="28"/>
            <w:lang w:eastAsia="en-US" w:bidi="th-TH"/>
          </w:rPr>
          <w:tab/>
        </w:r>
        <w:r w:rsidR="00BB5174" w:rsidRPr="00B73C6E">
          <w:rPr>
            <w:rStyle w:val="Hyperlink"/>
            <w:noProof/>
          </w:rPr>
          <w:t>How to open Cycloramas</w:t>
        </w:r>
        <w:r w:rsidR="00BB5174">
          <w:rPr>
            <w:noProof/>
            <w:webHidden/>
          </w:rPr>
          <w:tab/>
        </w:r>
        <w:r w:rsidR="00BB5174">
          <w:rPr>
            <w:noProof/>
            <w:webHidden/>
          </w:rPr>
          <w:fldChar w:fldCharType="begin"/>
        </w:r>
        <w:r w:rsidR="00BB5174">
          <w:rPr>
            <w:noProof/>
            <w:webHidden/>
          </w:rPr>
          <w:instrText xml:space="preserve"> PAGEREF _Toc16511617 \h </w:instrText>
        </w:r>
        <w:r w:rsidR="00BB5174">
          <w:rPr>
            <w:noProof/>
            <w:webHidden/>
          </w:rPr>
        </w:r>
        <w:r w:rsidR="00BB5174">
          <w:rPr>
            <w:noProof/>
            <w:webHidden/>
          </w:rPr>
          <w:fldChar w:fldCharType="separate"/>
        </w:r>
        <w:r w:rsidR="002743B0">
          <w:rPr>
            <w:noProof/>
            <w:webHidden/>
          </w:rPr>
          <w:t>10</w:t>
        </w:r>
        <w:r w:rsidR="00BB5174">
          <w:rPr>
            <w:noProof/>
            <w:webHidden/>
          </w:rPr>
          <w:fldChar w:fldCharType="end"/>
        </w:r>
      </w:hyperlink>
    </w:p>
    <w:p w14:paraId="554E4182" w14:textId="62A8CD2C" w:rsidR="00BB5174" w:rsidRDefault="00441544">
      <w:pPr>
        <w:pStyle w:val="TOC2"/>
        <w:tabs>
          <w:tab w:val="left" w:pos="880"/>
          <w:tab w:val="right" w:leader="dot" w:pos="9062"/>
        </w:tabs>
        <w:rPr>
          <w:rFonts w:eastAsiaTheme="minorEastAsia" w:cstheme="minorBidi"/>
          <w:smallCaps w:val="0"/>
          <w:noProof/>
          <w:sz w:val="22"/>
          <w:szCs w:val="28"/>
          <w:lang w:eastAsia="en-US" w:bidi="th-TH"/>
        </w:rPr>
      </w:pPr>
      <w:hyperlink w:anchor="_Toc16511618" w:history="1">
        <w:r w:rsidR="00BB5174" w:rsidRPr="00B73C6E">
          <w:rPr>
            <w:rStyle w:val="Hyperlink"/>
            <w:rFonts w:eastAsia="Calibri" w:cs="Arial"/>
            <w:noProof/>
            <w:snapToGrid w:val="0"/>
          </w:rPr>
          <w:t>2.2</w:t>
        </w:r>
        <w:r w:rsidR="00BB5174">
          <w:rPr>
            <w:rFonts w:eastAsiaTheme="minorEastAsia" w:cstheme="minorBidi"/>
            <w:smallCaps w:val="0"/>
            <w:noProof/>
            <w:sz w:val="22"/>
            <w:szCs w:val="28"/>
            <w:lang w:eastAsia="en-US" w:bidi="th-TH"/>
          </w:rPr>
          <w:tab/>
        </w:r>
        <w:r w:rsidR="00BB5174" w:rsidRPr="00B73C6E">
          <w:rPr>
            <w:rStyle w:val="Hyperlink"/>
            <w:rFonts w:eastAsia="Calibri" w:cs="Arial"/>
            <w:noProof/>
            <w:snapToGrid w:val="0"/>
          </w:rPr>
          <w:t>How to show vector data in Cycloramas</w:t>
        </w:r>
        <w:r w:rsidR="00BB5174">
          <w:rPr>
            <w:noProof/>
            <w:webHidden/>
          </w:rPr>
          <w:tab/>
        </w:r>
        <w:r w:rsidR="00BB5174">
          <w:rPr>
            <w:noProof/>
            <w:webHidden/>
          </w:rPr>
          <w:fldChar w:fldCharType="begin"/>
        </w:r>
        <w:r w:rsidR="00BB5174">
          <w:rPr>
            <w:noProof/>
            <w:webHidden/>
          </w:rPr>
          <w:instrText xml:space="preserve"> PAGEREF _Toc16511618 \h </w:instrText>
        </w:r>
        <w:r w:rsidR="00BB5174">
          <w:rPr>
            <w:noProof/>
            <w:webHidden/>
          </w:rPr>
        </w:r>
        <w:r w:rsidR="00BB5174">
          <w:rPr>
            <w:noProof/>
            <w:webHidden/>
          </w:rPr>
          <w:fldChar w:fldCharType="separate"/>
        </w:r>
        <w:r w:rsidR="002743B0">
          <w:rPr>
            <w:noProof/>
            <w:webHidden/>
          </w:rPr>
          <w:t>11</w:t>
        </w:r>
        <w:r w:rsidR="00BB5174">
          <w:rPr>
            <w:noProof/>
            <w:webHidden/>
          </w:rPr>
          <w:fldChar w:fldCharType="end"/>
        </w:r>
      </w:hyperlink>
    </w:p>
    <w:p w14:paraId="36340001" w14:textId="5E20A419" w:rsidR="00BB5174" w:rsidRDefault="00441544">
      <w:pPr>
        <w:pStyle w:val="TOC2"/>
        <w:tabs>
          <w:tab w:val="left" w:pos="880"/>
          <w:tab w:val="right" w:leader="dot" w:pos="9062"/>
        </w:tabs>
        <w:rPr>
          <w:rFonts w:eastAsiaTheme="minorEastAsia" w:cstheme="minorBidi"/>
          <w:smallCaps w:val="0"/>
          <w:noProof/>
          <w:sz w:val="22"/>
          <w:szCs w:val="28"/>
          <w:lang w:eastAsia="en-US" w:bidi="th-TH"/>
        </w:rPr>
      </w:pPr>
      <w:hyperlink w:anchor="_Toc16511619" w:history="1">
        <w:r w:rsidR="00BB5174" w:rsidRPr="00B73C6E">
          <w:rPr>
            <w:rStyle w:val="Hyperlink"/>
            <w:rFonts w:eastAsia="Calibri" w:cs="Arial"/>
            <w:noProof/>
            <w:snapToGrid w:val="0"/>
          </w:rPr>
          <w:t>2.3</w:t>
        </w:r>
        <w:r w:rsidR="00BB5174">
          <w:rPr>
            <w:rFonts w:eastAsiaTheme="minorEastAsia" w:cstheme="minorBidi"/>
            <w:smallCaps w:val="0"/>
            <w:noProof/>
            <w:sz w:val="22"/>
            <w:szCs w:val="28"/>
            <w:lang w:eastAsia="en-US" w:bidi="th-TH"/>
          </w:rPr>
          <w:tab/>
        </w:r>
        <w:r w:rsidR="00BB5174" w:rsidRPr="00B73C6E">
          <w:rPr>
            <w:rStyle w:val="Hyperlink"/>
            <w:rFonts w:eastAsia="Calibri" w:cs="Arial"/>
            <w:noProof/>
            <w:snapToGrid w:val="0"/>
          </w:rPr>
          <w:t>Performing measurements</w:t>
        </w:r>
        <w:r w:rsidR="00BB5174">
          <w:rPr>
            <w:noProof/>
            <w:webHidden/>
          </w:rPr>
          <w:tab/>
        </w:r>
        <w:r w:rsidR="00BB5174">
          <w:rPr>
            <w:noProof/>
            <w:webHidden/>
          </w:rPr>
          <w:fldChar w:fldCharType="begin"/>
        </w:r>
        <w:r w:rsidR="00BB5174">
          <w:rPr>
            <w:noProof/>
            <w:webHidden/>
          </w:rPr>
          <w:instrText xml:space="preserve"> PAGEREF _Toc16511619 \h </w:instrText>
        </w:r>
        <w:r w:rsidR="00BB5174">
          <w:rPr>
            <w:noProof/>
            <w:webHidden/>
          </w:rPr>
        </w:r>
        <w:r w:rsidR="00BB5174">
          <w:rPr>
            <w:noProof/>
            <w:webHidden/>
          </w:rPr>
          <w:fldChar w:fldCharType="separate"/>
        </w:r>
        <w:r w:rsidR="002743B0">
          <w:rPr>
            <w:noProof/>
            <w:webHidden/>
          </w:rPr>
          <w:t>12</w:t>
        </w:r>
        <w:r w:rsidR="00BB5174">
          <w:rPr>
            <w:noProof/>
            <w:webHidden/>
          </w:rPr>
          <w:fldChar w:fldCharType="end"/>
        </w:r>
      </w:hyperlink>
    </w:p>
    <w:p w14:paraId="03F0EFCC" w14:textId="44792B7D" w:rsidR="00BB5174" w:rsidRDefault="00441544">
      <w:pPr>
        <w:pStyle w:val="TOC3"/>
        <w:tabs>
          <w:tab w:val="left" w:pos="1100"/>
          <w:tab w:val="right" w:leader="dot" w:pos="9062"/>
        </w:tabs>
        <w:rPr>
          <w:rFonts w:eastAsiaTheme="minorEastAsia" w:cstheme="minorBidi"/>
          <w:i w:val="0"/>
          <w:iCs w:val="0"/>
          <w:noProof/>
          <w:sz w:val="22"/>
          <w:szCs w:val="28"/>
          <w:lang w:eastAsia="en-US" w:bidi="th-TH"/>
        </w:rPr>
      </w:pPr>
      <w:hyperlink w:anchor="_Toc16511620" w:history="1">
        <w:r w:rsidR="00BB5174" w:rsidRPr="00B73C6E">
          <w:rPr>
            <w:rStyle w:val="Hyperlink"/>
            <w:noProof/>
          </w:rPr>
          <w:t>2.3.1</w:t>
        </w:r>
        <w:r w:rsidR="00BB5174">
          <w:rPr>
            <w:rFonts w:eastAsiaTheme="minorEastAsia" w:cstheme="minorBidi"/>
            <w:i w:val="0"/>
            <w:iCs w:val="0"/>
            <w:noProof/>
            <w:sz w:val="22"/>
            <w:szCs w:val="28"/>
            <w:lang w:eastAsia="en-US" w:bidi="th-TH"/>
          </w:rPr>
          <w:tab/>
        </w:r>
        <w:r w:rsidR="00BB5174" w:rsidRPr="00B73C6E">
          <w:rPr>
            <w:rStyle w:val="Hyperlink"/>
            <w:noProof/>
          </w:rPr>
          <w:t>Point measurement</w:t>
        </w:r>
        <w:r w:rsidR="00BB5174">
          <w:rPr>
            <w:noProof/>
            <w:webHidden/>
          </w:rPr>
          <w:tab/>
        </w:r>
        <w:r w:rsidR="00BB5174">
          <w:rPr>
            <w:noProof/>
            <w:webHidden/>
          </w:rPr>
          <w:fldChar w:fldCharType="begin"/>
        </w:r>
        <w:r w:rsidR="00BB5174">
          <w:rPr>
            <w:noProof/>
            <w:webHidden/>
          </w:rPr>
          <w:instrText xml:space="preserve"> PAGEREF _Toc16511620 \h </w:instrText>
        </w:r>
        <w:r w:rsidR="00BB5174">
          <w:rPr>
            <w:noProof/>
            <w:webHidden/>
          </w:rPr>
        </w:r>
        <w:r w:rsidR="00BB5174">
          <w:rPr>
            <w:noProof/>
            <w:webHidden/>
          </w:rPr>
          <w:fldChar w:fldCharType="separate"/>
        </w:r>
        <w:r w:rsidR="002743B0">
          <w:rPr>
            <w:noProof/>
            <w:webHidden/>
          </w:rPr>
          <w:t>12</w:t>
        </w:r>
        <w:r w:rsidR="00BB5174">
          <w:rPr>
            <w:noProof/>
            <w:webHidden/>
          </w:rPr>
          <w:fldChar w:fldCharType="end"/>
        </w:r>
      </w:hyperlink>
    </w:p>
    <w:p w14:paraId="4D2C18E2" w14:textId="746F5752" w:rsidR="00BB5174" w:rsidRDefault="00441544">
      <w:pPr>
        <w:pStyle w:val="TOC3"/>
        <w:tabs>
          <w:tab w:val="left" w:pos="1100"/>
          <w:tab w:val="right" w:leader="dot" w:pos="9062"/>
        </w:tabs>
        <w:rPr>
          <w:rFonts w:eastAsiaTheme="minorEastAsia" w:cstheme="minorBidi"/>
          <w:i w:val="0"/>
          <w:iCs w:val="0"/>
          <w:noProof/>
          <w:sz w:val="22"/>
          <w:szCs w:val="28"/>
          <w:lang w:eastAsia="en-US" w:bidi="th-TH"/>
        </w:rPr>
      </w:pPr>
      <w:hyperlink w:anchor="_Toc16511621" w:history="1">
        <w:r w:rsidR="00BB5174" w:rsidRPr="00B73C6E">
          <w:rPr>
            <w:rStyle w:val="Hyperlink"/>
            <w:noProof/>
          </w:rPr>
          <w:t>2.3.2</w:t>
        </w:r>
        <w:r w:rsidR="00BB5174">
          <w:rPr>
            <w:rFonts w:eastAsiaTheme="minorEastAsia" w:cstheme="minorBidi"/>
            <w:i w:val="0"/>
            <w:iCs w:val="0"/>
            <w:noProof/>
            <w:sz w:val="22"/>
            <w:szCs w:val="28"/>
            <w:lang w:eastAsia="en-US" w:bidi="th-TH"/>
          </w:rPr>
          <w:tab/>
        </w:r>
        <w:r w:rsidR="00BB5174" w:rsidRPr="00B73C6E">
          <w:rPr>
            <w:rStyle w:val="Hyperlink"/>
            <w:noProof/>
          </w:rPr>
          <w:t>Line / surface measurement</w:t>
        </w:r>
        <w:r w:rsidR="00BB5174">
          <w:rPr>
            <w:noProof/>
            <w:webHidden/>
          </w:rPr>
          <w:tab/>
        </w:r>
        <w:r w:rsidR="00BB5174">
          <w:rPr>
            <w:noProof/>
            <w:webHidden/>
          </w:rPr>
          <w:fldChar w:fldCharType="begin"/>
        </w:r>
        <w:r w:rsidR="00BB5174">
          <w:rPr>
            <w:noProof/>
            <w:webHidden/>
          </w:rPr>
          <w:instrText xml:space="preserve"> PAGEREF _Toc16511621 \h </w:instrText>
        </w:r>
        <w:r w:rsidR="00BB5174">
          <w:rPr>
            <w:noProof/>
            <w:webHidden/>
          </w:rPr>
        </w:r>
        <w:r w:rsidR="00BB5174">
          <w:rPr>
            <w:noProof/>
            <w:webHidden/>
          </w:rPr>
          <w:fldChar w:fldCharType="separate"/>
        </w:r>
        <w:r w:rsidR="002743B0">
          <w:rPr>
            <w:noProof/>
            <w:webHidden/>
          </w:rPr>
          <w:t>14</w:t>
        </w:r>
        <w:r w:rsidR="00BB5174">
          <w:rPr>
            <w:noProof/>
            <w:webHidden/>
          </w:rPr>
          <w:fldChar w:fldCharType="end"/>
        </w:r>
      </w:hyperlink>
    </w:p>
    <w:p w14:paraId="2FC383A6" w14:textId="3C2972A9" w:rsidR="00BB5174" w:rsidRDefault="00441544">
      <w:pPr>
        <w:pStyle w:val="TOC3"/>
        <w:tabs>
          <w:tab w:val="left" w:pos="1100"/>
          <w:tab w:val="right" w:leader="dot" w:pos="9062"/>
        </w:tabs>
        <w:rPr>
          <w:rFonts w:eastAsiaTheme="minorEastAsia" w:cstheme="minorBidi"/>
          <w:i w:val="0"/>
          <w:iCs w:val="0"/>
          <w:noProof/>
          <w:sz w:val="22"/>
          <w:szCs w:val="28"/>
          <w:lang w:eastAsia="en-US" w:bidi="th-TH"/>
        </w:rPr>
      </w:pPr>
      <w:hyperlink w:anchor="_Toc16511622" w:history="1">
        <w:r w:rsidR="00BB5174" w:rsidRPr="00B73C6E">
          <w:rPr>
            <w:rStyle w:val="Hyperlink"/>
            <w:noProof/>
          </w:rPr>
          <w:t>2.3.3</w:t>
        </w:r>
        <w:r w:rsidR="00BB5174">
          <w:rPr>
            <w:rFonts w:eastAsiaTheme="minorEastAsia" w:cstheme="minorBidi"/>
            <w:i w:val="0"/>
            <w:iCs w:val="0"/>
            <w:noProof/>
            <w:sz w:val="22"/>
            <w:szCs w:val="28"/>
            <w:lang w:eastAsia="en-US" w:bidi="th-TH"/>
          </w:rPr>
          <w:tab/>
        </w:r>
        <w:r w:rsidR="00BB5174" w:rsidRPr="00B73C6E">
          <w:rPr>
            <w:rStyle w:val="Hyperlink"/>
            <w:noProof/>
          </w:rPr>
          <w:t>How to import a measurement in a Cyclorama</w:t>
        </w:r>
        <w:r w:rsidR="00BB5174">
          <w:rPr>
            <w:noProof/>
            <w:webHidden/>
          </w:rPr>
          <w:tab/>
        </w:r>
        <w:r w:rsidR="00BB5174">
          <w:rPr>
            <w:noProof/>
            <w:webHidden/>
          </w:rPr>
          <w:fldChar w:fldCharType="begin"/>
        </w:r>
        <w:r w:rsidR="00BB5174">
          <w:rPr>
            <w:noProof/>
            <w:webHidden/>
          </w:rPr>
          <w:instrText xml:space="preserve"> PAGEREF _Toc16511622 \h </w:instrText>
        </w:r>
        <w:r w:rsidR="00BB5174">
          <w:rPr>
            <w:noProof/>
            <w:webHidden/>
          </w:rPr>
        </w:r>
        <w:r w:rsidR="00BB5174">
          <w:rPr>
            <w:noProof/>
            <w:webHidden/>
          </w:rPr>
          <w:fldChar w:fldCharType="separate"/>
        </w:r>
        <w:r w:rsidR="002743B0">
          <w:rPr>
            <w:noProof/>
            <w:webHidden/>
          </w:rPr>
          <w:t>16</w:t>
        </w:r>
        <w:r w:rsidR="00BB5174">
          <w:rPr>
            <w:noProof/>
            <w:webHidden/>
          </w:rPr>
          <w:fldChar w:fldCharType="end"/>
        </w:r>
      </w:hyperlink>
    </w:p>
    <w:p w14:paraId="7A9E4035" w14:textId="02C49399" w:rsidR="00BB5174" w:rsidRDefault="00441544">
      <w:pPr>
        <w:pStyle w:val="TOC2"/>
        <w:tabs>
          <w:tab w:val="left" w:pos="880"/>
          <w:tab w:val="right" w:leader="dot" w:pos="9062"/>
        </w:tabs>
        <w:rPr>
          <w:rFonts w:eastAsiaTheme="minorEastAsia" w:cstheme="minorBidi"/>
          <w:smallCaps w:val="0"/>
          <w:noProof/>
          <w:sz w:val="22"/>
          <w:szCs w:val="28"/>
          <w:lang w:eastAsia="en-US" w:bidi="th-TH"/>
        </w:rPr>
      </w:pPr>
      <w:hyperlink w:anchor="_Toc16511623" w:history="1">
        <w:r w:rsidR="00BB5174" w:rsidRPr="00B73C6E">
          <w:rPr>
            <w:rStyle w:val="Hyperlink"/>
            <w:rFonts w:eastAsia="Calibri" w:cs="Arial"/>
            <w:noProof/>
            <w:snapToGrid w:val="0"/>
          </w:rPr>
          <w:t>2.4</w:t>
        </w:r>
        <w:r w:rsidR="00BB5174">
          <w:rPr>
            <w:rFonts w:eastAsiaTheme="minorEastAsia" w:cstheme="minorBidi"/>
            <w:smallCaps w:val="0"/>
            <w:noProof/>
            <w:sz w:val="22"/>
            <w:szCs w:val="28"/>
            <w:lang w:eastAsia="en-US" w:bidi="th-TH"/>
          </w:rPr>
          <w:tab/>
        </w:r>
        <w:r w:rsidR="00BB5174" w:rsidRPr="00B73C6E">
          <w:rPr>
            <w:rStyle w:val="Hyperlink"/>
            <w:rFonts w:eastAsia="Calibri" w:cs="Arial"/>
            <w:noProof/>
            <w:snapToGrid w:val="0"/>
          </w:rPr>
          <w:t>Cyclorama search functionality</w:t>
        </w:r>
        <w:r w:rsidR="00BB5174">
          <w:rPr>
            <w:noProof/>
            <w:webHidden/>
          </w:rPr>
          <w:tab/>
        </w:r>
        <w:r w:rsidR="00BB5174">
          <w:rPr>
            <w:noProof/>
            <w:webHidden/>
          </w:rPr>
          <w:fldChar w:fldCharType="begin"/>
        </w:r>
        <w:r w:rsidR="00BB5174">
          <w:rPr>
            <w:noProof/>
            <w:webHidden/>
          </w:rPr>
          <w:instrText xml:space="preserve"> PAGEREF _Toc16511623 \h </w:instrText>
        </w:r>
        <w:r w:rsidR="00BB5174">
          <w:rPr>
            <w:noProof/>
            <w:webHidden/>
          </w:rPr>
        </w:r>
        <w:r w:rsidR="00BB5174">
          <w:rPr>
            <w:noProof/>
            <w:webHidden/>
          </w:rPr>
          <w:fldChar w:fldCharType="separate"/>
        </w:r>
        <w:r w:rsidR="002743B0">
          <w:rPr>
            <w:noProof/>
            <w:webHidden/>
          </w:rPr>
          <w:t>17</w:t>
        </w:r>
        <w:r w:rsidR="00BB5174">
          <w:rPr>
            <w:noProof/>
            <w:webHidden/>
          </w:rPr>
          <w:fldChar w:fldCharType="end"/>
        </w:r>
      </w:hyperlink>
    </w:p>
    <w:p w14:paraId="24122758" w14:textId="3B9F6F4C" w:rsidR="00BB5174" w:rsidRDefault="00441544">
      <w:pPr>
        <w:pStyle w:val="TOC1"/>
        <w:tabs>
          <w:tab w:val="left" w:pos="440"/>
          <w:tab w:val="right" w:leader="dot" w:pos="9062"/>
        </w:tabs>
        <w:rPr>
          <w:rFonts w:eastAsiaTheme="minorEastAsia" w:cstheme="minorBidi"/>
          <w:b w:val="0"/>
          <w:bCs w:val="0"/>
          <w:caps w:val="0"/>
          <w:noProof/>
          <w:sz w:val="22"/>
          <w:szCs w:val="28"/>
          <w:lang w:eastAsia="en-US" w:bidi="th-TH"/>
        </w:rPr>
      </w:pPr>
      <w:hyperlink w:anchor="_Toc16511624" w:history="1">
        <w:r w:rsidR="00BB5174" w:rsidRPr="00B73C6E">
          <w:rPr>
            <w:rStyle w:val="Hyperlink"/>
            <w:noProof/>
          </w:rPr>
          <w:t>3.</w:t>
        </w:r>
        <w:r w:rsidR="00BB5174">
          <w:rPr>
            <w:rFonts w:eastAsiaTheme="minorEastAsia" w:cstheme="minorBidi"/>
            <w:b w:val="0"/>
            <w:bCs w:val="0"/>
            <w:caps w:val="0"/>
            <w:noProof/>
            <w:sz w:val="22"/>
            <w:szCs w:val="28"/>
            <w:lang w:eastAsia="en-US" w:bidi="th-TH"/>
          </w:rPr>
          <w:tab/>
        </w:r>
        <w:r w:rsidR="00BB5174" w:rsidRPr="00B73C6E">
          <w:rPr>
            <w:rStyle w:val="Hyperlink"/>
            <w:noProof/>
          </w:rPr>
          <w:t>Supported Overlay Symbols</w:t>
        </w:r>
        <w:r w:rsidR="00BB5174">
          <w:rPr>
            <w:noProof/>
            <w:webHidden/>
          </w:rPr>
          <w:tab/>
        </w:r>
        <w:r w:rsidR="00BB5174">
          <w:rPr>
            <w:noProof/>
            <w:webHidden/>
          </w:rPr>
          <w:fldChar w:fldCharType="begin"/>
        </w:r>
        <w:r w:rsidR="00BB5174">
          <w:rPr>
            <w:noProof/>
            <w:webHidden/>
          </w:rPr>
          <w:instrText xml:space="preserve"> PAGEREF _Toc16511624 \h </w:instrText>
        </w:r>
        <w:r w:rsidR="00BB5174">
          <w:rPr>
            <w:noProof/>
            <w:webHidden/>
          </w:rPr>
        </w:r>
        <w:r w:rsidR="00BB5174">
          <w:rPr>
            <w:noProof/>
            <w:webHidden/>
          </w:rPr>
          <w:fldChar w:fldCharType="separate"/>
        </w:r>
        <w:r w:rsidR="002743B0">
          <w:rPr>
            <w:noProof/>
            <w:webHidden/>
          </w:rPr>
          <w:t>19</w:t>
        </w:r>
        <w:r w:rsidR="00BB5174">
          <w:rPr>
            <w:noProof/>
            <w:webHidden/>
          </w:rPr>
          <w:fldChar w:fldCharType="end"/>
        </w:r>
      </w:hyperlink>
    </w:p>
    <w:p w14:paraId="499D298F" w14:textId="7252DB89" w:rsidR="00844E62" w:rsidRPr="00067C2F" w:rsidRDefault="00F341A4" w:rsidP="00844E62">
      <w:pPr>
        <w:pStyle w:val="StandaardCM"/>
      </w:pPr>
      <w:r w:rsidRPr="00067C2F">
        <w:fldChar w:fldCharType="end"/>
      </w:r>
    </w:p>
    <w:p w14:paraId="2D501F4D" w14:textId="77777777" w:rsidR="00ED617C" w:rsidRDefault="00ED617C" w:rsidP="00844E62">
      <w:pPr>
        <w:pStyle w:val="StandaardCM"/>
      </w:pPr>
    </w:p>
    <w:p w14:paraId="75CDAA55" w14:textId="77777777" w:rsidR="00ED617C" w:rsidRDefault="00ED617C" w:rsidP="00844E62">
      <w:pPr>
        <w:pStyle w:val="StandaardCM"/>
      </w:pPr>
    </w:p>
    <w:p w14:paraId="6E0C6527" w14:textId="77777777" w:rsidR="00844E62" w:rsidRDefault="00844E62">
      <w:pPr>
        <w:spacing w:line="240" w:lineRule="auto"/>
        <w:jc w:val="left"/>
        <w:rPr>
          <w:rFonts w:eastAsia="Calibri" w:cs="Arial"/>
          <w:bCs/>
          <w:snapToGrid w:val="0"/>
          <w:color w:val="000000"/>
          <w:kern w:val="28"/>
          <w:szCs w:val="22"/>
          <w:lang w:val="en-GB" w:eastAsia="en-US"/>
        </w:rPr>
      </w:pPr>
      <w:r>
        <w:br w:type="page"/>
      </w:r>
    </w:p>
    <w:p w14:paraId="6C91871F" w14:textId="5ADC7ED7" w:rsidR="002E45F9" w:rsidRDefault="00B901E3" w:rsidP="00F74455">
      <w:pPr>
        <w:pStyle w:val="Heading1"/>
        <w:rPr>
          <w:lang w:val="de-DE"/>
        </w:rPr>
      </w:pPr>
      <w:bookmarkStart w:id="3" w:name="_Toc16511612"/>
      <w:r>
        <w:rPr>
          <w:lang w:val="de-DE"/>
        </w:rPr>
        <w:lastRenderedPageBreak/>
        <w:t>Installation</w:t>
      </w:r>
      <w:bookmarkEnd w:id="3"/>
    </w:p>
    <w:p w14:paraId="1D655EB7" w14:textId="6C5654A9" w:rsidR="00B901E3" w:rsidRPr="00B901E3" w:rsidRDefault="00B901E3" w:rsidP="00B901E3">
      <w:pPr>
        <w:pStyle w:val="StandaardCM"/>
      </w:pPr>
      <w:r>
        <w:t>To install Street Smart for ArcGIS Pro, please perform the following steps:</w:t>
      </w:r>
    </w:p>
    <w:p w14:paraId="0A77CC25" w14:textId="1C1D7A27" w:rsidR="00B901E3" w:rsidRPr="00A82918" w:rsidRDefault="00B901E3" w:rsidP="007937CE">
      <w:pPr>
        <w:pStyle w:val="ListParagraph"/>
        <w:numPr>
          <w:ilvl w:val="0"/>
          <w:numId w:val="26"/>
        </w:numPr>
        <w:tabs>
          <w:tab w:val="left" w:pos="2263"/>
        </w:tabs>
        <w:contextualSpacing/>
        <w:jc w:val="left"/>
        <w:rPr>
          <w:rFonts w:eastAsia="Calibri" w:cs="Arial"/>
          <w:bCs/>
          <w:snapToGrid w:val="0"/>
          <w:color w:val="000000"/>
          <w:kern w:val="28"/>
        </w:rPr>
      </w:pPr>
      <w:bookmarkStart w:id="4" w:name="_Ref393192908"/>
      <w:r>
        <w:rPr>
          <w:rFonts w:eastAsia="Calibri" w:cs="Arial"/>
          <w:bCs/>
          <w:snapToGrid w:val="0"/>
          <w:color w:val="000000"/>
          <w:kern w:val="28"/>
          <w:lang w:val="en-GB"/>
        </w:rPr>
        <w:t>Street Smart</w:t>
      </w:r>
      <w:r>
        <w:rPr>
          <w:rFonts w:eastAsia="Calibri" w:cs="Arial"/>
          <w:bCs/>
          <w:snapToGrid w:val="0"/>
          <w:color w:val="000000"/>
          <w:kern w:val="28"/>
        </w:rPr>
        <w:t xml:space="preserve"> for ArcGIS Pro can be installed</w:t>
      </w:r>
      <w:r w:rsidRPr="00A82918">
        <w:rPr>
          <w:rFonts w:eastAsia="Calibri" w:cs="Arial"/>
          <w:bCs/>
          <w:snapToGrid w:val="0"/>
          <w:color w:val="000000"/>
          <w:kern w:val="28"/>
        </w:rPr>
        <w:t xml:space="preserve"> from a disk or network location</w:t>
      </w:r>
      <w:r>
        <w:rPr>
          <w:rFonts w:eastAsia="Calibri" w:cs="Arial"/>
          <w:bCs/>
          <w:snapToGrid w:val="0"/>
          <w:color w:val="000000"/>
          <w:kern w:val="28"/>
        </w:rPr>
        <w:t>:</w:t>
      </w:r>
      <w:bookmarkEnd w:id="4"/>
    </w:p>
    <w:p w14:paraId="30DF5167" w14:textId="77777777" w:rsidR="00B901E3" w:rsidRPr="00A82918" w:rsidRDefault="00B901E3" w:rsidP="007937CE">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14:paraId="0242AB79" w14:textId="77777777" w:rsidR="00B901E3" w:rsidRPr="00A82918" w:rsidRDefault="00B901E3" w:rsidP="007937CE">
      <w:pPr>
        <w:pStyle w:val="ListParagraph"/>
        <w:numPr>
          <w:ilvl w:val="1"/>
          <w:numId w:val="26"/>
        </w:numPr>
        <w:tabs>
          <w:tab w:val="left" w:pos="2263"/>
        </w:tabs>
        <w:contextualSpacing/>
        <w:jc w:val="left"/>
        <w:rPr>
          <w:rFonts w:eastAsia="Calibri" w:cs="Arial"/>
          <w:bCs/>
          <w:snapToGrid w:val="0"/>
          <w:color w:val="000000"/>
          <w:kern w:val="28"/>
        </w:rPr>
      </w:pPr>
      <w:r>
        <w:rPr>
          <w:rFonts w:eastAsia="Calibri" w:cs="Arial"/>
          <w:bCs/>
          <w:snapToGrid w:val="0"/>
          <w:color w:val="000000"/>
          <w:kern w:val="28"/>
        </w:rPr>
        <w:t>Start ArcGIS Pro</w:t>
      </w:r>
      <w:r w:rsidRPr="00A82918">
        <w:rPr>
          <w:rFonts w:eastAsia="Calibri" w:cs="Arial"/>
          <w:bCs/>
          <w:snapToGrid w:val="0"/>
          <w:color w:val="000000"/>
          <w:kern w:val="28"/>
        </w:rPr>
        <w:t>.</w:t>
      </w:r>
    </w:p>
    <w:p w14:paraId="52B8E645" w14:textId="77777777" w:rsidR="00B901E3" w:rsidRPr="0061286C" w:rsidRDefault="00B901E3" w:rsidP="007937CE">
      <w:pPr>
        <w:pStyle w:val="ListParagraph"/>
        <w:numPr>
          <w:ilvl w:val="1"/>
          <w:numId w:val="26"/>
        </w:numPr>
        <w:tabs>
          <w:tab w:val="left" w:pos="2263"/>
        </w:tabs>
        <w:contextualSpacing/>
        <w:jc w:val="left"/>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14:paraId="1A66D072" w14:textId="77777777" w:rsidR="00B901E3" w:rsidRPr="0061286C" w:rsidRDefault="00B901E3" w:rsidP="00B901E3">
      <w:pPr>
        <w:tabs>
          <w:tab w:val="left" w:pos="2263"/>
        </w:tabs>
        <w:ind w:left="1418"/>
      </w:pPr>
      <w:r w:rsidRPr="0061286C">
        <w:t xml:space="preserve"> </w:t>
      </w:r>
      <w:r w:rsidRPr="00A82918">
        <w:rPr>
          <w:rFonts w:eastAsia="Calibri" w:cs="Arial"/>
          <w:bCs/>
          <w:noProof/>
          <w:color w:val="000000"/>
          <w:kern w:val="28"/>
          <w:lang w:eastAsia="en-US"/>
        </w:rPr>
        <w:drawing>
          <wp:inline distT="0" distB="0" distL="0" distR="0" wp14:anchorId="6447BF7D" wp14:editId="2F8A05F6">
            <wp:extent cx="3304648" cy="2310329"/>
            <wp:effectExtent l="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304648" cy="2310329"/>
                    </a:xfrm>
                    <a:prstGeom prst="rect">
                      <a:avLst/>
                    </a:prstGeom>
                    <a:noFill/>
                    <a:ln w="9525">
                      <a:noFill/>
                      <a:miter lim="800000"/>
                      <a:headEnd/>
                      <a:tailEnd/>
                    </a:ln>
                  </pic:spPr>
                </pic:pic>
              </a:graphicData>
            </a:graphic>
          </wp:inline>
        </w:drawing>
      </w:r>
    </w:p>
    <w:p w14:paraId="755754B1" w14:textId="77777777" w:rsidR="00B901E3" w:rsidRPr="0061286C" w:rsidRDefault="00B901E3" w:rsidP="00B901E3">
      <w:pPr>
        <w:ind w:left="372" w:firstLine="1070"/>
      </w:pPr>
      <w:r>
        <w:rPr>
          <w:noProof/>
          <w:lang w:eastAsia="en-US"/>
        </w:rPr>
        <mc:AlternateContent>
          <mc:Choice Requires="wps">
            <w:drawing>
              <wp:inline distT="0" distB="0" distL="0" distR="0" wp14:anchorId="5D138941" wp14:editId="5185691D">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9E5E9A" w14:textId="77777777" w:rsidR="00B901E3" w:rsidRPr="00D50E84" w:rsidRDefault="00B901E3" w:rsidP="00B901E3">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w14:anchorId="5D138941" id="_x0000_t202" coordsize="21600,21600" o:spt="202" path="m,l,21600r21600,l21600,xe">
                <v:stroke joinstyle="miter"/>
                <v:path gradientshapeok="t" o:connecttype="rect"/>
              </v:shapetype>
              <v:shape id="Text Box 61" o:spid="_x0000_s1026" type="#_x0000_t202" style="width:351.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" stroked="f">
                <v:textbox style="mso-fit-shape-to-text:t" inset="0,0,0,0">
                  <w:txbxContent>
                    <w:p w14:paraId="4D9E5E9A" w14:textId="77777777" w:rsidR="00B901E3" w:rsidRPr="00D50E84" w:rsidRDefault="00B901E3" w:rsidP="00B901E3">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14:paraId="3258FBBE" w14:textId="77777777" w:rsidR="00B901E3" w:rsidRPr="00A82918" w:rsidRDefault="00B901E3" w:rsidP="007937CE">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kern w:val="28"/>
        </w:rPr>
        <w:t xml:space="preserve"> </w:t>
      </w:r>
      <w:r w:rsidRPr="00A82918">
        <w:rPr>
          <w:noProof/>
          <w:kern w:val="28"/>
          <w:lang w:eastAsia="en-US"/>
        </w:rPr>
        <w:drawing>
          <wp:inline distT="0" distB="0" distL="0" distR="0" wp14:anchorId="061E69F6" wp14:editId="57D3AF79">
            <wp:extent cx="4038603" cy="192405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062928" cy="1935639"/>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14:anchorId="6EFF9C21" wp14:editId="5F15A2C2">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4BEA5F"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Browse to the folder where the Add-In file is located.</w:t>
                            </w:r>
                          </w:p>
                          <w:p w14:paraId="176B156E" w14:textId="77777777" w:rsidR="00B901E3" w:rsidRPr="00D50E84" w:rsidRDefault="00B901E3" w:rsidP="00B901E3">
                            <w:pPr>
                              <w:pStyle w:val="Caption"/>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w14:anchorId="6EFF9C21" id="Text Box 60" o:spid="_x0000_s1027" type="#_x0000_t202" style="width:351.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" stroked="f">
                <v:textbox inset="0,0,0,0">
                  <w:txbxContent>
                    <w:p w14:paraId="4C4BEA5F"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Browse to the folder where the Add-In file is located.</w:t>
                      </w:r>
                    </w:p>
                    <w:p w14:paraId="176B156E" w14:textId="77777777" w:rsidR="00B901E3" w:rsidRPr="00D50E84" w:rsidRDefault="00B901E3" w:rsidP="00B901E3">
                      <w:pPr>
                        <w:pStyle w:val="Caption"/>
                        <w:rPr>
                          <w:rFonts w:eastAsia="Calibri" w:cs="Arial"/>
                          <w:noProof/>
                          <w:color w:val="000000" w:themeColor="text1"/>
                          <w:kern w:val="28"/>
                        </w:rPr>
                      </w:pPr>
                    </w:p>
                  </w:txbxContent>
                </v:textbox>
                <w10:anchorlock/>
              </v:shape>
            </w:pict>
          </mc:Fallback>
        </mc:AlternateContent>
      </w:r>
    </w:p>
    <w:p w14:paraId="1ABE822A" w14:textId="77777777" w:rsidR="00B901E3" w:rsidRPr="00A82918" w:rsidRDefault="00B901E3" w:rsidP="007937CE">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w:t>
      </w:r>
      <w:r>
        <w:rPr>
          <w:rFonts w:eastAsia="Calibri" w:cs="Arial"/>
          <w:bCs/>
          <w:snapToGrid w:val="0"/>
          <w:color w:val="000000"/>
          <w:kern w:val="28"/>
        </w:rPr>
        <w:t>dd-In Manager and restart ArcGIS Pro</w:t>
      </w:r>
      <w:r w:rsidRPr="00A82918">
        <w:rPr>
          <w:rFonts w:eastAsia="Calibri" w:cs="Arial"/>
          <w:bCs/>
          <w:snapToGrid w:val="0"/>
          <w:color w:val="000000"/>
          <w:kern w:val="28"/>
        </w:rPr>
        <w:t>.</w:t>
      </w:r>
    </w:p>
    <w:p w14:paraId="19944C71" w14:textId="77777777" w:rsidR="00B901E3" w:rsidRPr="00A82918" w:rsidRDefault="00B901E3" w:rsidP="007937CE">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14:paraId="694553F4" w14:textId="40ED6AA5" w:rsidR="00B901E3" w:rsidRPr="00A82918" w:rsidRDefault="00B901E3" w:rsidP="007937CE">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Check whether</w:t>
      </w:r>
      <w:r>
        <w:rPr>
          <w:rFonts w:eastAsia="Calibri" w:cs="Arial"/>
          <w:bCs/>
          <w:snapToGrid w:val="0"/>
          <w:color w:val="000000"/>
          <w:kern w:val="28"/>
        </w:rPr>
        <w:t xml:space="preserve"> Street Smart for ArcGIS Pro</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xml:space="preserve">, close </w:t>
      </w:r>
      <w:r>
        <w:rPr>
          <w:rFonts w:eastAsia="Calibri" w:cs="Arial"/>
          <w:bCs/>
          <w:snapToGrid w:val="0"/>
          <w:color w:val="000000"/>
          <w:kern w:val="28"/>
        </w:rPr>
        <w:t>the Add-In Manager, close ArcGIS Pro</w:t>
      </w:r>
      <w:r w:rsidRPr="00A82918">
        <w:rPr>
          <w:rFonts w:eastAsia="Calibri" w:cs="Arial"/>
          <w:bCs/>
          <w:snapToGrid w:val="0"/>
          <w:color w:val="000000"/>
          <w:kern w:val="28"/>
        </w:rPr>
        <w:t xml:space="preserve"> and install the certificate ‘thawte-intermediate-ca.cer’ first (which is made available t</w:t>
      </w:r>
      <w:r>
        <w:rPr>
          <w:rFonts w:eastAsia="Calibri" w:cs="Arial"/>
          <w:bCs/>
          <w:snapToGrid w:val="0"/>
          <w:color w:val="000000"/>
          <w:kern w:val="28"/>
        </w:rPr>
        <w:t>ogether with this user manual).</w:t>
      </w:r>
    </w:p>
    <w:p w14:paraId="23B2ADBB" w14:textId="77777777" w:rsidR="00B901E3" w:rsidRPr="00A82918" w:rsidRDefault="00B901E3" w:rsidP="00B901E3">
      <w:pPr>
        <w:pStyle w:val="ListParagraph"/>
        <w:tabs>
          <w:tab w:val="left" w:pos="2263"/>
        </w:tabs>
        <w:ind w:left="1440"/>
        <w:rPr>
          <w:rFonts w:eastAsia="Calibri" w:cs="Arial"/>
          <w:bCs/>
          <w:snapToGrid w:val="0"/>
          <w:color w:val="000000"/>
          <w:kern w:val="28"/>
        </w:rPr>
      </w:pPr>
      <w:r w:rsidRPr="00A82918">
        <w:rPr>
          <w:noProof/>
          <w:lang w:eastAsia="en-US"/>
        </w:rPr>
        <w:lastRenderedPageBreak/>
        <w:drawing>
          <wp:inline distT="0" distB="0" distL="0" distR="0" wp14:anchorId="5C11E795" wp14:editId="6AC639E5">
            <wp:extent cx="4630650" cy="2355119"/>
            <wp:effectExtent l="0" t="0" r="0" b="762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630650" cy="2355119"/>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0CC1B6EE" wp14:editId="7E937D35">
                <wp:extent cx="5191125" cy="447675"/>
                <wp:effectExtent l="0" t="0" r="9525" b="9525"/>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0FBCD" w14:textId="2B5A0D8F" w:rsidR="00B901E3" w:rsidRPr="00661B87" w:rsidRDefault="00B901E3" w:rsidP="00B901E3">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Street Smart for ArcGIS Pro</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w14:anchorId="0CC1B6EE" id="Text Box 59" o:spid="_x0000_s1028" type="#_x0000_t202" style="width:408.7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" stroked="f">
                <v:textbox inset="0,2mm,0,0">
                  <w:txbxContent>
                    <w:p w14:paraId="6A50FBCD" w14:textId="2B5A0D8F" w:rsidR="00B901E3" w:rsidRPr="00661B87" w:rsidRDefault="00B901E3" w:rsidP="00B901E3">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Street Smart for ArcGIS Pro</w:t>
                      </w:r>
                      <w:r w:rsidRPr="00661B87">
                        <w:rPr>
                          <w:i/>
                          <w:color w:val="000000" w:themeColor="text1"/>
                          <w:sz w:val="18"/>
                          <w:szCs w:val="18"/>
                        </w:rPr>
                        <w:t xml:space="preserve"> is ‘Authenticated’ or ‘Untrusted’.</w:t>
                      </w:r>
                    </w:p>
                  </w:txbxContent>
                </v:textbox>
                <w10:anchorlock/>
              </v:shape>
            </w:pict>
          </mc:Fallback>
        </mc:AlternateContent>
      </w:r>
    </w:p>
    <w:p w14:paraId="18BF9C9A" w14:textId="77777777" w:rsidR="00B901E3" w:rsidRPr="00A82918" w:rsidRDefault="00B901E3" w:rsidP="00B901E3">
      <w:pPr>
        <w:pStyle w:val="ListParagraph"/>
        <w:tabs>
          <w:tab w:val="left" w:pos="2263"/>
        </w:tabs>
        <w:ind w:left="1440"/>
        <w:rPr>
          <w:rFonts w:eastAsia="Calibri" w:cs="Arial"/>
          <w:bCs/>
          <w:snapToGrid w:val="0"/>
          <w:color w:val="000000"/>
          <w:kern w:val="28"/>
        </w:rPr>
      </w:pPr>
    </w:p>
    <w:p w14:paraId="09E7863B" w14:textId="77777777" w:rsidR="00B901E3" w:rsidRPr="00A82918" w:rsidRDefault="00B901E3" w:rsidP="007937CE">
      <w:pPr>
        <w:pStyle w:val="ListParagraph"/>
        <w:numPr>
          <w:ilvl w:val="1"/>
          <w:numId w:val="26"/>
        </w:numPr>
        <w:tabs>
          <w:tab w:val="left" w:pos="2263"/>
        </w:tabs>
        <w:contextualSpacing/>
        <w:jc w:val="left"/>
        <w:rPr>
          <w:rFonts w:eastAsia="Calibri" w:cs="Arial"/>
          <w:bCs/>
          <w:snapToGrid w:val="0"/>
          <w:color w:val="000000"/>
          <w:kern w:val="28"/>
        </w:rPr>
      </w:pPr>
      <w:bookmarkStart w:id="5" w:name="_Ref393273040"/>
      <w:r w:rsidRPr="00A82918">
        <w:rPr>
          <w:rFonts w:eastAsia="Calibri" w:cs="Arial"/>
          <w:bCs/>
          <w:snapToGrid w:val="0"/>
          <w:color w:val="000000"/>
          <w:kern w:val="28"/>
        </w:rPr>
        <w:t>To install the certificate, please perform the following steps:</w:t>
      </w:r>
    </w:p>
    <w:p w14:paraId="12154773" w14:textId="77777777" w:rsidR="00B901E3" w:rsidRPr="00A82918" w:rsidRDefault="00B901E3" w:rsidP="007937CE">
      <w:pPr>
        <w:pStyle w:val="ListParagraph"/>
        <w:numPr>
          <w:ilvl w:val="2"/>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5"/>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7B3755A8" wp14:editId="14DE1488">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26C65AAF" wp14:editId="2291A4AC">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EADC9"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w14:anchorId="26C65AAF" id="Text Box 58" o:spid="_x0000_s1029" type="#_x0000_t202" style="width:228.7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86fQIAAAg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" stroked="f">
                <v:textbox style="mso-fit-shape-to-text:t" inset="0,0,0,0">
                  <w:txbxContent>
                    <w:p w14:paraId="7B4EADC9"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14:paraId="5562BB3A" w14:textId="77777777" w:rsidR="00B901E3" w:rsidRPr="00A82918" w:rsidRDefault="00B901E3" w:rsidP="007937CE">
      <w:pPr>
        <w:pStyle w:val="ListParagraph"/>
        <w:numPr>
          <w:ilvl w:val="2"/>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br/>
      </w:r>
      <w:r w:rsidRPr="00A82918">
        <w:rPr>
          <w:noProof/>
          <w:lang w:eastAsia="en-US"/>
        </w:rPr>
        <w:lastRenderedPageBreak/>
        <w:drawing>
          <wp:inline distT="0" distB="0" distL="0" distR="0" wp14:anchorId="48671DB2" wp14:editId="36EB0CE2">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7259FE0F" wp14:editId="01747BFD">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1B3F9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w14:anchorId="7259FE0F" id="Text Box 55" o:spid="_x0000_s1030" type="#_x0000_t202" style="width: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" stroked="f">
                <v:textbox style="mso-fit-shape-to-text:t" inset="0,2mm,0,0">
                  <w:txbxContent>
                    <w:p w14:paraId="561B3F9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14:paraId="47B57F9B" w14:textId="77777777" w:rsidR="00B901E3" w:rsidRPr="00A82918" w:rsidRDefault="00B901E3" w:rsidP="00B901E3">
      <w:pPr>
        <w:tabs>
          <w:tab w:val="left" w:pos="2263"/>
        </w:tabs>
        <w:rPr>
          <w:rFonts w:eastAsia="Calibri" w:cs="Arial"/>
          <w:bCs/>
          <w:snapToGrid w:val="0"/>
          <w:color w:val="000000"/>
          <w:kern w:val="28"/>
        </w:rPr>
      </w:pPr>
    </w:p>
    <w:p w14:paraId="18ED277E" w14:textId="77777777" w:rsidR="00B901E3" w:rsidRPr="00A82918" w:rsidRDefault="00B901E3" w:rsidP="007937CE">
      <w:pPr>
        <w:pStyle w:val="ListParagraph"/>
        <w:numPr>
          <w:ilvl w:val="2"/>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6CC55A2C" wp14:editId="6A212BD7">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eastAsiaTheme="minorEastAsia" w:cs="Arial"/>
          <w:noProof/>
          <w:lang w:eastAsia="en-US"/>
        </w:rPr>
        <mc:AlternateContent>
          <mc:Choice Requires="wps">
            <w:drawing>
              <wp:inline distT="0" distB="0" distL="0" distR="0" wp14:anchorId="159BC507" wp14:editId="13E262EE">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831CF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w14:anchorId="159BC507" id="Text Box 54" o:spid="_x0000_s1031" type="#_x0000_t202" style="width:342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" stroked="f">
                <v:textbox inset="0,0,0,0">
                  <w:txbxContent>
                    <w:p w14:paraId="7B831CF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14:paraId="5D10B981" w14:textId="77777777" w:rsidR="00B901E3" w:rsidRPr="0061286C" w:rsidRDefault="00B901E3" w:rsidP="007937CE">
      <w:pPr>
        <w:pStyle w:val="ListParagraph"/>
        <w:keepNext/>
        <w:numPr>
          <w:ilvl w:val="1"/>
          <w:numId w:val="26"/>
        </w:numPr>
        <w:tabs>
          <w:tab w:val="left" w:pos="2263"/>
        </w:tabs>
        <w:contextualSpacing/>
        <w:jc w:val="left"/>
        <w:rPr>
          <w:rFonts w:cs="Arial"/>
        </w:rPr>
      </w:pPr>
      <w:r>
        <w:rPr>
          <w:rFonts w:cs="Arial"/>
        </w:rPr>
        <w:t>Start ArcGIS Pro</w:t>
      </w:r>
      <w:r w:rsidRPr="0061286C">
        <w:rPr>
          <w:rFonts w:cs="Arial"/>
        </w:rPr>
        <w:t>.</w:t>
      </w:r>
    </w:p>
    <w:p w14:paraId="65A9748F" w14:textId="77777777" w:rsidR="00B901E3" w:rsidRPr="0061286C" w:rsidRDefault="00B901E3" w:rsidP="007937CE">
      <w:pPr>
        <w:pStyle w:val="ListParagraph"/>
        <w:keepNext/>
        <w:numPr>
          <w:ilvl w:val="1"/>
          <w:numId w:val="26"/>
        </w:numPr>
        <w:tabs>
          <w:tab w:val="left" w:pos="2263"/>
        </w:tabs>
        <w:contextualSpacing/>
        <w:jc w:val="left"/>
        <w:rPr>
          <w:rFonts w:cs="Arial"/>
        </w:rPr>
      </w:pPr>
      <w:r w:rsidRPr="0061286C">
        <w:rPr>
          <w:rFonts w:cs="Arial"/>
        </w:rPr>
        <w:t xml:space="preserve">Select menu: </w:t>
      </w:r>
      <w:r>
        <w:rPr>
          <w:rFonts w:cs="Arial"/>
          <w:i/>
        </w:rPr>
        <w:t>Project</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14:paraId="30E984F7" w14:textId="17A6826F" w:rsidR="00B901E3" w:rsidRPr="0061286C" w:rsidRDefault="00B901E3" w:rsidP="007937CE">
      <w:pPr>
        <w:pStyle w:val="ListParagraph"/>
        <w:keepNext/>
        <w:numPr>
          <w:ilvl w:val="1"/>
          <w:numId w:val="26"/>
        </w:numPr>
        <w:tabs>
          <w:tab w:val="left" w:pos="2263"/>
        </w:tabs>
        <w:contextualSpacing/>
        <w:jc w:val="left"/>
        <w:rPr>
          <w:rFonts w:cs="Arial"/>
        </w:rPr>
      </w:pPr>
      <w:r w:rsidRPr="0061286C">
        <w:rPr>
          <w:rFonts w:cs="Arial"/>
        </w:rPr>
        <w:t xml:space="preserve">Check if </w:t>
      </w:r>
      <w:r>
        <w:rPr>
          <w:rFonts w:cs="Arial"/>
        </w:rPr>
        <w:t>Street Smart for ArcGIS Pro</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002743B0" w:rsidRPr="002743B0">
        <w:rPr>
          <w:rFonts w:cs="Arial"/>
        </w:rPr>
        <w:t>2)</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Pr="00A82918">
        <w:rPr>
          <w:rFonts w:cs="Arial"/>
          <w:noProof/>
          <w:lang w:eastAsia="en-US"/>
        </w:rPr>
        <w:lastRenderedPageBreak/>
        <w:drawing>
          <wp:inline distT="0" distB="0" distL="0" distR="0" wp14:anchorId="6EF9FF94" wp14:editId="638A6C58">
            <wp:extent cx="4913167" cy="2498806"/>
            <wp:effectExtent l="0" t="0" r="1905"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13167" cy="2498806"/>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20429929" wp14:editId="35FA87F9">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72249E" w14:textId="61C2AEEA" w:rsidR="00B901E3" w:rsidRPr="00661B87" w:rsidRDefault="00B901E3" w:rsidP="00B901E3">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 for ArcGIS Pro</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w14:anchorId="20429929" id="Text Box 53" o:spid="_x0000_s1032" type="#_x0000_t202" style="width:426.7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LHd&#10;LLyEAgAADAUAAA4AAAAAAAAAAAAAAAAALgIAAGRycy9lMm9Eb2MueG1sUEsBAi0AFAAGAAgAAAAh&#10;AItNKa3eAAAABAEAAA8AAAAAAAAAAAAAAAAA3gQAAGRycy9kb3ducmV2LnhtbFBLBQYAAAAABAAE&#10;APMAAADpBQAAAAA=&#10;" stroked="f">
                <v:textbox inset="0,2mm,0,0">
                  <w:txbxContent>
                    <w:p w14:paraId="1972249E" w14:textId="61C2AEEA" w:rsidR="00B901E3" w:rsidRPr="00661B87" w:rsidRDefault="00B901E3" w:rsidP="00B901E3">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 for ArcGIS Pro</w:t>
                      </w:r>
                      <w:r w:rsidRPr="00661B87">
                        <w:rPr>
                          <w:i/>
                          <w:color w:val="000000" w:themeColor="text1"/>
                          <w:sz w:val="18"/>
                          <w:szCs w:val="18"/>
                        </w:rPr>
                        <w:t xml:space="preserve"> is now ‘Authenticated’.</w:t>
                      </w:r>
                    </w:p>
                  </w:txbxContent>
                </v:textbox>
                <w10:anchorlock/>
              </v:shape>
            </w:pict>
          </mc:Fallback>
        </mc:AlternateContent>
      </w:r>
    </w:p>
    <w:p w14:paraId="099ECA9B" w14:textId="77777777" w:rsidR="00B901E3" w:rsidRPr="00A82918" w:rsidRDefault="00B901E3" w:rsidP="007937CE">
      <w:pPr>
        <w:pStyle w:val="ListParagraph"/>
        <w:numPr>
          <w:ilvl w:val="0"/>
          <w:numId w:val="26"/>
        </w:numPr>
        <w:tabs>
          <w:tab w:val="left" w:pos="2263"/>
        </w:tabs>
        <w:contextualSpacing/>
        <w:jc w:val="left"/>
        <w:rPr>
          <w:rFonts w:eastAsia="Calibri" w:cs="Arial"/>
          <w:bCs/>
          <w:snapToGrid w:val="0"/>
          <w:color w:val="000000"/>
          <w:kern w:val="28"/>
        </w:rPr>
      </w:pPr>
      <w:bookmarkStart w:id="6" w:name="_Ref393274990"/>
      <w:r>
        <w:rPr>
          <w:rFonts w:eastAsia="Calibri" w:cs="Arial"/>
          <w:bCs/>
          <w:snapToGrid w:val="0"/>
          <w:color w:val="000000"/>
          <w:kern w:val="28"/>
        </w:rPr>
        <w:t>If you start ArcGIS Pro</w:t>
      </w:r>
      <w:r w:rsidRPr="00A82918">
        <w:rPr>
          <w:rFonts w:eastAsia="Calibri" w:cs="Arial"/>
          <w:bCs/>
          <w:snapToGrid w:val="0"/>
          <w:color w:val="000000"/>
          <w:kern w:val="28"/>
        </w:rPr>
        <w:t xml:space="preserve"> for the first time after installing the Add-In, you will be shown the agreement form. Mark ‘</w:t>
      </w:r>
      <w:r w:rsidRPr="00A82918">
        <w:rPr>
          <w:rFonts w:eastAsia="Calibri" w:cs="Arial"/>
          <w:bCs/>
          <w:i/>
          <w:snapToGrid w:val="0"/>
          <w:color w:val="000000"/>
          <w:kern w:val="28"/>
        </w:rPr>
        <w:t>I have read and agree to the terms of use</w:t>
      </w:r>
      <w:r w:rsidRPr="00A82918">
        <w:rPr>
          <w:rFonts w:eastAsia="Calibri" w:cs="Arial"/>
          <w:bCs/>
          <w:snapToGrid w:val="0"/>
          <w:color w:val="000000"/>
          <w:kern w:val="28"/>
        </w:rPr>
        <w:t>’ as checked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673F1945" wp14:editId="4DD8B498">
            <wp:extent cx="4677432" cy="3142938"/>
            <wp:effectExtent l="0" t="0" r="8890" b="635"/>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677432" cy="314293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5A3CE70" wp14:editId="68337A53">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6A4BF5"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w14:anchorId="35A3CE70" id="Text Box 51" o:spid="_x0000_s1033" type="#_x0000_t202" style="width:186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" stroked="f">
                <v:textbox inset="0,2mm,0,0">
                  <w:txbxContent>
                    <w:p w14:paraId="786A4BF5"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14:paraId="2BCF4BBD" w14:textId="77777777" w:rsidR="00B901E3" w:rsidRPr="00A82918" w:rsidRDefault="00B901E3" w:rsidP="00B901E3">
      <w:pPr>
        <w:pStyle w:val="ListParagraph"/>
        <w:tabs>
          <w:tab w:val="left" w:pos="2263"/>
        </w:tabs>
        <w:rPr>
          <w:rFonts w:eastAsia="Calibri" w:cs="Arial"/>
          <w:bCs/>
          <w:snapToGrid w:val="0"/>
          <w:color w:val="000000"/>
          <w:kern w:val="28"/>
        </w:rPr>
      </w:pPr>
    </w:p>
    <w:bookmarkEnd w:id="6"/>
    <w:p w14:paraId="4A996AAD" w14:textId="6B8E05B9" w:rsidR="00B901E3" w:rsidRPr="00A82918" w:rsidRDefault="00B901E3" w:rsidP="007937CE">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Project</w:t>
      </w:r>
      <w:r w:rsidRPr="00A82918">
        <w:rPr>
          <w:rFonts w:eastAsia="Calibri" w:cs="Arial"/>
          <w:bCs/>
          <w:snapToGrid w:val="0"/>
          <w:color w:val="000000"/>
          <w:kern w:val="28"/>
        </w:rPr>
        <w:t xml:space="preserve"> ► </w:t>
      </w:r>
      <w:r>
        <w:rPr>
          <w:rFonts w:eastAsia="Calibri" w:cs="Arial"/>
          <w:bCs/>
          <w:i/>
          <w:snapToGrid w:val="0"/>
          <w:color w:val="000000"/>
          <w:kern w:val="28"/>
        </w:rPr>
        <w:t>Street Smart</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Pr>
          <w:rFonts w:eastAsia="Calibri" w:cs="Arial"/>
          <w:bCs/>
          <w:i/>
          <w:snapToGrid w:val="0"/>
          <w:color w:val="000000"/>
          <w:kern w:val="28"/>
        </w:rPr>
        <w:t>Street Smart for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19E8A19D" wp14:editId="43AE06BE">
            <wp:extent cx="1038225" cy="3217836"/>
            <wp:effectExtent l="0" t="0" r="0" b="190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039633" cy="3222198"/>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14:anchorId="0FC4931B" wp14:editId="034C36C6">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99C58" w14:textId="3F0D2770" w:rsidR="00B901E3" w:rsidRPr="00661B87" w:rsidRDefault="00A733DE"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wps:txbx>
                      <wps:bodyPr rot="0" vert="horz" wrap="square" lIns="0" tIns="0" rIns="0" bIns="0" anchor="t" anchorCtr="0" upright="1">
                        <a:noAutofit/>
                      </wps:bodyPr>
                    </wps:wsp>
                  </a:graphicData>
                </a:graphic>
              </wp:inline>
            </w:drawing>
          </mc:Choice>
          <mc:Fallback>
            <w:pict>
              <v:shape w14:anchorId="0FC4931B" id="Text Box 50" o:spid="_x0000_s1034" type="#_x0000_t202" style="width:410.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" stroked="f">
                <v:textbox inset="0,0,0,0">
                  <w:txbxContent>
                    <w:p w14:paraId="57899C58" w14:textId="3F0D2770" w:rsidR="00B901E3" w:rsidRPr="00661B87" w:rsidRDefault="00A733DE"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v:textbox>
                <w10:anchorlock/>
              </v:shape>
            </w:pict>
          </mc:Fallback>
        </mc:AlternateContent>
      </w:r>
    </w:p>
    <w:p w14:paraId="7A9E4097" w14:textId="77777777" w:rsidR="00B901E3" w:rsidRPr="00A82918" w:rsidRDefault="00B901E3" w:rsidP="007937CE">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14:paraId="2420E794" w14:textId="77777777" w:rsidR="00B901E3" w:rsidRPr="00A82918" w:rsidRDefault="00B901E3" w:rsidP="007937CE">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use a proxy server, you can enable </w:t>
      </w:r>
      <w:r w:rsidRPr="00A82918">
        <w:rPr>
          <w:rFonts w:eastAsia="Calibri" w:cs="Arial"/>
          <w:bCs/>
          <w:i/>
          <w:snapToGrid w:val="0"/>
          <w:color w:val="000000"/>
          <w:kern w:val="28"/>
        </w:rPr>
        <w:t>Use a proxy server</w:t>
      </w:r>
      <w:r w:rsidRPr="00A82918">
        <w:rPr>
          <w:rFonts w:eastAsia="Calibri" w:cs="Arial"/>
          <w:bCs/>
          <w:snapToGrid w:val="0"/>
          <w:color w:val="000000"/>
          <w:kern w:val="28"/>
        </w:rPr>
        <w:t xml:space="preserve"> and enter th</w:t>
      </w:r>
      <w:r>
        <w:rPr>
          <w:rFonts w:eastAsia="Calibri" w:cs="Arial"/>
          <w:bCs/>
          <w:snapToGrid w:val="0"/>
          <w:color w:val="000000"/>
          <w:kern w:val="28"/>
        </w:rPr>
        <w:t>e data about your proxy server.</w:t>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1DDDF3BE" wp14:editId="74A12D0D">
            <wp:extent cx="4159060" cy="2798211"/>
            <wp:effectExtent l="0" t="0" r="0" b="254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59060" cy="279821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45306A3" wp14:editId="70327CC5">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C23D4" w14:textId="5805B4A4" w:rsidR="00B901E3" w:rsidRPr="00661B87" w:rsidRDefault="00952C48"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00B901E3" w:rsidRPr="00661B87">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w14:anchorId="345306A3" id="Text Box 47" o:spid="_x0000_s1035" type="#_x0000_t202" style="width:390.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" stroked="f">
                <v:textbox inset="0,2mm,0,0">
                  <w:txbxContent>
                    <w:p w14:paraId="09EC23D4" w14:textId="5805B4A4" w:rsidR="00B901E3" w:rsidRPr="00661B87" w:rsidRDefault="00952C48"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00B901E3" w:rsidRPr="00661B87">
                        <w:rPr>
                          <w:i/>
                          <w:color w:val="000000" w:themeColor="text1"/>
                          <w:sz w:val="18"/>
                          <w:szCs w:val="18"/>
                        </w:rPr>
                        <w:t xml:space="preserve"> Add-In window, Configuration tab.</w:t>
                      </w:r>
                    </w:p>
                  </w:txbxContent>
                </v:textbox>
                <w10:anchorlock/>
              </v:shape>
            </w:pict>
          </mc:Fallback>
        </mc:AlternateContent>
      </w:r>
    </w:p>
    <w:p w14:paraId="1D60E306" w14:textId="77777777" w:rsidR="00B901E3" w:rsidRPr="00A82918" w:rsidRDefault="00B901E3" w:rsidP="007937CE">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base URL and the </w:t>
      </w:r>
      <w:proofErr w:type="spellStart"/>
      <w:r w:rsidRPr="00A82918">
        <w:rPr>
          <w:rFonts w:eastAsia="Calibri" w:cs="Arial"/>
          <w:bCs/>
          <w:snapToGrid w:val="0"/>
          <w:color w:val="000000"/>
          <w:kern w:val="28"/>
        </w:rPr>
        <w:t>swf</w:t>
      </w:r>
      <w:proofErr w:type="spellEnd"/>
      <w:r w:rsidRPr="00A82918">
        <w:rPr>
          <w:rFonts w:eastAsia="Calibri" w:cs="Arial"/>
          <w:bCs/>
          <w:snapToGrid w:val="0"/>
          <w:color w:val="000000"/>
          <w:kern w:val="28"/>
        </w:rPr>
        <w:t xml:space="preserve"> URL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14:paraId="28F210E2" w14:textId="77777777" w:rsidR="00B901E3" w:rsidRPr="00A82918" w:rsidRDefault="00B901E3" w:rsidP="007937CE">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Pr="00A82918">
        <w:rPr>
          <w:rFonts w:eastAsia="Calibri" w:cs="Arial"/>
          <w:bCs/>
          <w:i/>
          <w:snapToGrid w:val="0"/>
          <w:color w:val="000000"/>
          <w:kern w:val="28"/>
        </w:rPr>
        <w:t>Login</w:t>
      </w:r>
      <w:r w:rsidRPr="00A82918">
        <w:rPr>
          <w:rFonts w:eastAsia="Calibri" w:cs="Arial"/>
          <w:bCs/>
          <w:snapToGrid w:val="0"/>
          <w:color w:val="000000"/>
          <w:kern w:val="28"/>
        </w:rPr>
        <w:t xml:space="preserve"> tab. </w:t>
      </w:r>
    </w:p>
    <w:p w14:paraId="697E6E50" w14:textId="38081784" w:rsidR="00B901E3" w:rsidRPr="00A82918" w:rsidRDefault="00B901E3" w:rsidP="007937CE">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Enter your username and password and press: &lt;</w:t>
      </w:r>
      <w:r w:rsidRPr="00A82918">
        <w:rPr>
          <w:rFonts w:eastAsia="Calibri" w:cs="Arial"/>
          <w:bCs/>
          <w:i/>
          <w:snapToGrid w:val="0"/>
          <w:color w:val="000000"/>
          <w:kern w:val="28"/>
        </w:rPr>
        <w:t>Apply</w:t>
      </w:r>
      <w:r w:rsidRPr="00A82918">
        <w:rPr>
          <w:rFonts w:eastAsia="Calibri" w:cs="Arial"/>
          <w:bCs/>
          <w:snapToGrid w:val="0"/>
          <w:color w:val="000000"/>
          <w:kern w:val="28"/>
        </w:rPr>
        <w:t>&gt;. If you see the message ‘</w:t>
      </w:r>
      <w:r w:rsidRPr="00A82918">
        <w:rPr>
          <w:rFonts w:eastAsia="Calibri" w:cs="Arial"/>
          <w:bCs/>
          <w:i/>
          <w:snapToGrid w:val="0"/>
          <w:color w:val="000000"/>
          <w:kern w:val="28"/>
        </w:rPr>
        <w:t>Login Successfully</w:t>
      </w:r>
      <w:r w:rsidRPr="00A82918">
        <w:rPr>
          <w:rFonts w:eastAsia="Calibri" w:cs="Arial"/>
          <w:bCs/>
          <w:snapToGrid w:val="0"/>
          <w:color w:val="000000"/>
          <w:kern w:val="28"/>
        </w:rPr>
        <w:t>’, you are ready to use</w:t>
      </w:r>
      <w:r>
        <w:rPr>
          <w:rFonts w:eastAsia="Calibri" w:cs="Arial"/>
          <w:bCs/>
          <w:snapToGrid w:val="0"/>
          <w:color w:val="000000"/>
          <w:kern w:val="28"/>
        </w:rPr>
        <w:t xml:space="preserve"> Street Smart for ArcGIS Pro</w:t>
      </w:r>
      <w:r w:rsidRPr="00A82918">
        <w:rPr>
          <w:rFonts w:eastAsia="Calibri" w:cs="Arial"/>
          <w:bCs/>
          <w:snapToGrid w:val="0"/>
          <w:color w:val="000000"/>
          <w:kern w:val="28"/>
        </w:rPr>
        <w:t>.</w:t>
      </w:r>
      <w:r w:rsidRPr="00A82918">
        <w:rPr>
          <w:rFonts w:eastAsia="Calibri"/>
        </w:rPr>
        <w:t xml:space="preserve"> </w:t>
      </w:r>
      <w:r w:rsidRPr="00A82918">
        <w:rPr>
          <w:rFonts w:eastAsia="Calibri"/>
        </w:rPr>
        <w:br/>
      </w:r>
      <w:r w:rsidRPr="00A82918">
        <w:rPr>
          <w:rFonts w:eastAsia="Calibri"/>
        </w:rPr>
        <w:lastRenderedPageBreak/>
        <w:br/>
      </w:r>
      <w:r w:rsidRPr="00A82918">
        <w:rPr>
          <w:rFonts w:eastAsia="Calibri"/>
          <w:noProof/>
          <w:lang w:eastAsia="en-US"/>
        </w:rPr>
        <w:drawing>
          <wp:inline distT="0" distB="0" distL="0" distR="0" wp14:anchorId="5BE97E70" wp14:editId="44B4184B">
            <wp:extent cx="5384790" cy="3608729"/>
            <wp:effectExtent l="0" t="0" r="6985" b="0"/>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4790" cy="360872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14:anchorId="68DD99A1" wp14:editId="185B9207">
                <wp:extent cx="4905375" cy="329565"/>
                <wp:effectExtent l="4445" t="2540" r="0" b="127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471012" w14:textId="529E9719" w:rsidR="00B901E3" w:rsidRPr="00661B87" w:rsidRDefault="00B901E3" w:rsidP="00B901E3">
                            <w:pPr>
                              <w:pStyle w:val="Caption"/>
                              <w:rPr>
                                <w:i/>
                                <w:color w:val="000000" w:themeColor="text1"/>
                                <w:sz w:val="18"/>
                                <w:szCs w:val="18"/>
                              </w:rPr>
                            </w:pPr>
                            <w:r>
                              <w:rPr>
                                <w:i/>
                                <w:color w:val="000000" w:themeColor="text1"/>
                                <w:sz w:val="18"/>
                                <w:szCs w:val="18"/>
                              </w:rPr>
                              <w:t>Street Smart for ArcGIS Pro</w:t>
                            </w:r>
                            <w:r w:rsidRPr="00661B87">
                              <w:rPr>
                                <w:i/>
                                <w:color w:val="000000" w:themeColor="text1"/>
                                <w:sz w:val="18"/>
                                <w:szCs w:val="18"/>
                              </w:rPr>
                              <w:t xml:space="preserve"> Add-In window, Login tab.</w:t>
                            </w:r>
                          </w:p>
                        </w:txbxContent>
                      </wps:txbx>
                      <wps:bodyPr rot="0" vert="horz" wrap="square" lIns="0" tIns="72000" rIns="0" bIns="0" anchor="t" anchorCtr="0" upright="1">
                        <a:noAutofit/>
                      </wps:bodyPr>
                    </wps:wsp>
                  </a:graphicData>
                </a:graphic>
              </wp:inline>
            </w:drawing>
          </mc:Choice>
          <mc:Fallback>
            <w:pict>
              <v:shape w14:anchorId="68DD99A1" id="Text Box 46" o:spid="_x0000_s1036" type="#_x0000_t202" style="width:386.2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" stroked="f">
                <v:textbox inset="0,2mm,0,0">
                  <w:txbxContent>
                    <w:p w14:paraId="53471012" w14:textId="529E9719" w:rsidR="00B901E3" w:rsidRPr="00661B87" w:rsidRDefault="00B901E3" w:rsidP="00B901E3">
                      <w:pPr>
                        <w:pStyle w:val="Caption"/>
                        <w:rPr>
                          <w:i/>
                          <w:color w:val="000000" w:themeColor="text1"/>
                          <w:sz w:val="18"/>
                          <w:szCs w:val="18"/>
                        </w:rPr>
                      </w:pPr>
                      <w:r>
                        <w:rPr>
                          <w:i/>
                          <w:color w:val="000000" w:themeColor="text1"/>
                          <w:sz w:val="18"/>
                          <w:szCs w:val="18"/>
                        </w:rPr>
                        <w:t>Street Smart for ArcGIS Pro</w:t>
                      </w:r>
                      <w:r w:rsidRPr="00661B87">
                        <w:rPr>
                          <w:i/>
                          <w:color w:val="000000" w:themeColor="text1"/>
                          <w:sz w:val="18"/>
                          <w:szCs w:val="18"/>
                        </w:rPr>
                        <w:t xml:space="preserve"> Add-In window, Login tab.</w:t>
                      </w:r>
                    </w:p>
                  </w:txbxContent>
                </v:textbox>
                <w10:anchorlock/>
              </v:shape>
            </w:pict>
          </mc:Fallback>
        </mc:AlternateContent>
      </w:r>
    </w:p>
    <w:p w14:paraId="325AE674" w14:textId="77777777" w:rsidR="00B901E3" w:rsidRDefault="00B901E3" w:rsidP="00B901E3">
      <w:pPr>
        <w:rPr>
          <w:rFonts w:eastAsia="Calibri"/>
          <w:snapToGrid w:val="0"/>
        </w:rPr>
      </w:pPr>
      <w:r>
        <w:rPr>
          <w:rFonts w:eastAsia="Calibri"/>
          <w:snapToGrid w:val="0"/>
        </w:rPr>
        <w:br w:type="page"/>
      </w:r>
    </w:p>
    <w:p w14:paraId="5D6E4296" w14:textId="2ED9B20A" w:rsidR="000C3492" w:rsidRPr="00661B87" w:rsidRDefault="000C3492" w:rsidP="000C3492">
      <w:pPr>
        <w:pStyle w:val="Heading1"/>
        <w:rPr>
          <w:rFonts w:eastAsia="Calibri"/>
        </w:rPr>
      </w:pPr>
      <w:bookmarkStart w:id="7" w:name="_Toc412205287"/>
      <w:bookmarkStart w:id="8" w:name="_Toc459021529"/>
      <w:bookmarkStart w:id="9" w:name="_Toc16511613"/>
      <w:r w:rsidRPr="00661B87">
        <w:rPr>
          <w:rFonts w:eastAsia="Calibri"/>
        </w:rPr>
        <w:lastRenderedPageBreak/>
        <w:t xml:space="preserve">How to use </w:t>
      </w:r>
      <w:r w:rsidR="002A47FC">
        <w:rPr>
          <w:rFonts w:eastAsia="Calibri"/>
        </w:rPr>
        <w:t>Street Smart</w:t>
      </w:r>
      <w:r w:rsidRPr="00661B87">
        <w:rPr>
          <w:rFonts w:eastAsia="Calibri"/>
        </w:rPr>
        <w:t xml:space="preserve"> for ArcGIS </w:t>
      </w:r>
      <w:bookmarkEnd w:id="7"/>
      <w:r>
        <w:rPr>
          <w:rFonts w:eastAsia="Calibri"/>
        </w:rPr>
        <w:t>Pro</w:t>
      </w:r>
      <w:bookmarkEnd w:id="8"/>
      <w:bookmarkEnd w:id="9"/>
    </w:p>
    <w:p w14:paraId="69FD67CE" w14:textId="77777777" w:rsidR="000C3492" w:rsidRPr="00A82918" w:rsidRDefault="000C3492" w:rsidP="000C3492">
      <w:pPr>
        <w:tabs>
          <w:tab w:val="left" w:pos="2263"/>
        </w:tabs>
        <w:rPr>
          <w:rFonts w:eastAsia="Calibri" w:cs="Arial"/>
          <w:bCs/>
          <w:snapToGrid w:val="0"/>
          <w:color w:val="000000"/>
          <w:kern w:val="28"/>
        </w:rPr>
      </w:pPr>
    </w:p>
    <w:p w14:paraId="39843895" w14:textId="77777777" w:rsidR="000C3492" w:rsidRPr="00A82918" w:rsidRDefault="000C3492" w:rsidP="000C3492">
      <w:pPr>
        <w:pStyle w:val="Heading2"/>
        <w:numPr>
          <w:ilvl w:val="1"/>
          <w:numId w:val="2"/>
        </w:numPr>
        <w:rPr>
          <w:rFonts w:eastAsia="Calibri" w:cs="Arial"/>
          <w:snapToGrid w:val="0"/>
          <w:szCs w:val="22"/>
        </w:rPr>
      </w:pPr>
      <w:bookmarkStart w:id="10" w:name="_Toc412205288"/>
      <w:bookmarkStart w:id="11" w:name="_Toc459021530"/>
      <w:bookmarkStart w:id="12" w:name="_Toc16511614"/>
      <w:r w:rsidRPr="00A82918">
        <w:rPr>
          <w:rFonts w:eastAsia="Calibri" w:cs="Arial"/>
          <w:snapToGrid w:val="0"/>
          <w:szCs w:val="22"/>
        </w:rPr>
        <w:t>Exploring and viewing Cycloramas in Arc</w:t>
      </w:r>
      <w:bookmarkEnd w:id="10"/>
      <w:r>
        <w:rPr>
          <w:rFonts w:eastAsia="Calibri" w:cs="Arial"/>
          <w:snapToGrid w:val="0"/>
          <w:szCs w:val="22"/>
        </w:rPr>
        <w:t>GIS Pro</w:t>
      </w:r>
      <w:bookmarkEnd w:id="11"/>
      <w:bookmarkEnd w:id="12"/>
    </w:p>
    <w:p w14:paraId="207B7171" w14:textId="7179AE2E" w:rsidR="000C3492" w:rsidRPr="00661B87" w:rsidRDefault="000C3492" w:rsidP="000C3492">
      <w:pPr>
        <w:pStyle w:val="Heading3"/>
        <w:numPr>
          <w:ilvl w:val="2"/>
          <w:numId w:val="2"/>
        </w:numPr>
      </w:pPr>
      <w:bookmarkStart w:id="13" w:name="_Toc366247281"/>
      <w:bookmarkStart w:id="14" w:name="_Toc412205289"/>
      <w:bookmarkStart w:id="15" w:name="_Toc459021531"/>
      <w:bookmarkStart w:id="16" w:name="_Toc16511615"/>
      <w:r w:rsidRPr="00661B87">
        <w:t>How to show recording locations of Cyclorama</w:t>
      </w:r>
      <w:bookmarkEnd w:id="13"/>
      <w:r w:rsidRPr="00661B87">
        <w:t>s</w:t>
      </w:r>
      <w:bookmarkEnd w:id="14"/>
      <w:bookmarkEnd w:id="15"/>
      <w:bookmarkEnd w:id="16"/>
    </w:p>
    <w:p w14:paraId="1839CD45" w14:textId="25C796FE" w:rsidR="00885DF7" w:rsidRPr="00A82918" w:rsidRDefault="00885DF7" w:rsidP="007937CE">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 xml:space="preserve">Recent </w:t>
      </w:r>
      <w:r>
        <w:rPr>
          <w:rFonts w:eastAsia="Calibri" w:cs="Arial"/>
          <w:bCs/>
          <w:i/>
          <w:snapToGrid w:val="0"/>
          <w:color w:val="000000"/>
          <w:kern w:val="28"/>
        </w:rPr>
        <w:t>Recording</w:t>
      </w:r>
      <w:r w:rsidRPr="00A82918">
        <w:rPr>
          <w:rFonts w:eastAsia="Calibri" w:cs="Arial"/>
          <w:bCs/>
          <w:i/>
          <w:snapToGrid w:val="0"/>
          <w:color w:val="000000"/>
          <w:kern w:val="28"/>
        </w:rPr>
        <w:t xml:space="preserve"> Layer</w:t>
      </w:r>
      <w:r w:rsidRPr="00A82918">
        <w:rPr>
          <w:rFonts w:eastAsia="Calibri" w:cs="Arial"/>
          <w:bCs/>
          <w:snapToGrid w:val="0"/>
          <w:color w:val="000000"/>
          <w:kern w:val="28"/>
        </w:rPr>
        <w:t xml:space="preserve"> in the </w:t>
      </w:r>
      <w:proofErr w:type="gramStart"/>
      <w:r w:rsidR="00780971">
        <w:rPr>
          <w:rFonts w:eastAsia="Calibri" w:cs="Arial"/>
          <w:bCs/>
          <w:snapToGrid w:val="0"/>
          <w:color w:val="000000"/>
          <w:kern w:val="28"/>
        </w:rPr>
        <w:t>Street Smart</w:t>
      </w:r>
      <w:proofErr w:type="gramEnd"/>
      <w:r w:rsidRPr="00A82918">
        <w:rPr>
          <w:rFonts w:eastAsia="Calibri" w:cs="Arial"/>
          <w:bCs/>
          <w:snapToGrid w:val="0"/>
          <w:color w:val="000000"/>
          <w:kern w:val="28"/>
        </w:rPr>
        <w:t xml:space="preserve"> </w:t>
      </w:r>
      <w:r>
        <w:rPr>
          <w:rFonts w:eastAsia="Calibri" w:cs="Arial"/>
          <w:bCs/>
          <w:snapToGrid w:val="0"/>
          <w:color w:val="000000"/>
          <w:kern w:val="28"/>
        </w:rPr>
        <w:t>tab</w:t>
      </w:r>
      <w:r w:rsidRPr="00A82918">
        <w:rPr>
          <w:rFonts w:eastAsia="Calibri" w:cs="Arial"/>
          <w:bCs/>
          <w:snapToGrid w:val="0"/>
          <w:color w:val="000000"/>
          <w:kern w:val="28"/>
        </w:rPr>
        <w:t>.</w:t>
      </w:r>
      <w:r>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0FC4DF3A" wp14:editId="2CF9AA00">
            <wp:extent cx="3911502" cy="701333"/>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11502" cy="701333"/>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3AB2EEFF" wp14:editId="7D878293">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08720" w14:textId="77777777" w:rsidR="00885DF7" w:rsidRPr="00661B87" w:rsidRDefault="00885DF7" w:rsidP="00885DF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wps:txbx>
                      <wps:bodyPr rot="0" vert="horz" wrap="square" lIns="0" tIns="0" rIns="0" bIns="0" anchor="t" anchorCtr="0" upright="1">
                        <a:noAutofit/>
                      </wps:bodyPr>
                    </wps:wsp>
                  </a:graphicData>
                </a:graphic>
              </wp:inline>
            </w:drawing>
          </mc:Choice>
          <mc:Fallback>
            <w:pict>
              <v:shape w14:anchorId="3AB2EEFF" id="Text Box 45" o:spid="_x0000_s1037" type="#_x0000_t202" style="width:341.3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" stroked="f">
                <v:textbox inset="0,0,0,0">
                  <w:txbxContent>
                    <w:p w14:paraId="69408720" w14:textId="77777777" w:rsidR="00885DF7" w:rsidRPr="00661B87" w:rsidRDefault="00885DF7" w:rsidP="00885DF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v:textbox>
                <w10:anchorlock/>
              </v:shape>
            </w:pict>
          </mc:Fallback>
        </mc:AlternateContent>
      </w:r>
    </w:p>
    <w:p w14:paraId="7C849C91" w14:textId="77777777" w:rsidR="00885DF7" w:rsidRPr="0061286C" w:rsidRDefault="00885DF7" w:rsidP="007937CE">
      <w:pPr>
        <w:pStyle w:val="ListParagraph"/>
        <w:numPr>
          <w:ilvl w:val="0"/>
          <w:numId w:val="2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 xml:space="preserve">Table </w:t>
      </w:r>
      <w:proofErr w:type="gramStart"/>
      <w:r w:rsidRPr="00A82918">
        <w:rPr>
          <w:rFonts w:eastAsia="Calibri" w:cs="Arial"/>
          <w:bCs/>
          <w:i/>
          <w:snapToGrid w:val="0"/>
          <w:color w:val="000000"/>
          <w:kern w:val="28"/>
        </w:rPr>
        <w:t>Of</w:t>
      </w:r>
      <w:proofErr w:type="gramEnd"/>
      <w:r w:rsidRPr="00A82918">
        <w:rPr>
          <w:rFonts w:eastAsia="Calibri" w:cs="Arial"/>
          <w:bCs/>
          <w:i/>
          <w:snapToGrid w:val="0"/>
          <w:color w:val="000000"/>
          <w:kern w:val="28"/>
        </w:rPr>
        <w:t xml:space="preserve"> Contents</w:t>
      </w:r>
      <w:r>
        <w:rPr>
          <w:rFonts w:eastAsia="Calibri" w:cs="Arial"/>
          <w:bCs/>
          <w:snapToGrid w:val="0"/>
          <w:color w:val="000000"/>
          <w:kern w:val="28"/>
        </w:rPr>
        <w:t xml:space="preserve"> of ArcGIS Pro</w:t>
      </w:r>
      <w:r w:rsidRPr="0061286C">
        <w:rPr>
          <w:rFonts w:eastAsia="Calibri" w:cs="Arial"/>
          <w:bCs/>
          <w:snapToGrid w:val="0"/>
          <w:color w:val="000000"/>
          <w:kern w:val="28"/>
        </w:rPr>
        <w:t xml:space="preserve"> a new layer will appear as shown in the figure below. Zoom in on the map to a zoom level of at least 1:2000 to see the recording locations on the map (provided there are </w:t>
      </w:r>
      <w:r>
        <w:rPr>
          <w:rFonts w:eastAsia="Calibri" w:cs="Arial"/>
          <w:bCs/>
          <w:snapToGrid w:val="0"/>
          <w:color w:val="000000"/>
          <w:kern w:val="28"/>
        </w:rPr>
        <w:t>recordings in the area).</w:t>
      </w:r>
      <w:r w:rsidRPr="0061286C">
        <w:rPr>
          <w:rFonts w:eastAsia="Calibri" w:cs="Arial"/>
          <w:bCs/>
          <w:snapToGrid w:val="0"/>
          <w:color w:val="000000"/>
          <w:kern w:val="28"/>
        </w:rPr>
        <w:br/>
      </w:r>
      <w:r w:rsidRPr="00A82918">
        <w:rPr>
          <w:rFonts w:eastAsiaTheme="minorHAnsi"/>
        </w:rPr>
        <w:t xml:space="preserve"> </w:t>
      </w:r>
      <w:r w:rsidRPr="00A82918">
        <w:rPr>
          <w:noProof/>
          <w:lang w:eastAsia="en-US"/>
        </w:rPr>
        <w:drawing>
          <wp:inline distT="0" distB="0" distL="0" distR="0" wp14:anchorId="52A94EB7" wp14:editId="7474E39B">
            <wp:extent cx="1323641" cy="179543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323641" cy="1795433"/>
                    </a:xfrm>
                    <a:prstGeom prst="rect">
                      <a:avLst/>
                    </a:prstGeom>
                    <a:noFill/>
                    <a:ln>
                      <a:noFill/>
                    </a:ln>
                    <a:extLst>
                      <a:ext uri="{53640926-AAD7-44D8-BBD7-CCE9431645EC}">
                        <a14:shadowObscured xmlns:a14="http://schemas.microsoft.com/office/drawing/2010/main"/>
                      </a:ext>
                    </a:extLst>
                  </pic:spPr>
                </pic:pic>
              </a:graphicData>
            </a:graphic>
          </wp:inline>
        </w:drawing>
      </w:r>
      <w:r w:rsidRPr="000C7FC6">
        <w:rPr>
          <w:rFonts w:eastAsiaTheme="minorHAnsi"/>
          <w:noProof/>
          <w:lang w:eastAsia="en-US"/>
        </w:rPr>
        <w:br/>
      </w:r>
      <w:r>
        <w:rPr>
          <w:rFonts w:eastAsiaTheme="minorHAnsi"/>
          <w:noProof/>
          <w:lang w:eastAsia="en-US"/>
        </w:rPr>
        <mc:AlternateContent>
          <mc:Choice Requires="wps">
            <w:drawing>
              <wp:inline distT="0" distB="0" distL="0" distR="0" wp14:anchorId="0DF5A12F" wp14:editId="233542E5">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7D1FE" w14:textId="2DD81D3F" w:rsidR="00885DF7" w:rsidRPr="00661B87" w:rsidRDefault="00885DF7" w:rsidP="00885DF7">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r w:rsidRPr="00661B87">
                              <w:rPr>
                                <w:rFonts w:cs="Arial"/>
                                <w:i/>
                                <w:color w:val="000000" w:themeColor="text1"/>
                                <w:sz w:val="18"/>
                                <w:szCs w:val="18"/>
                              </w:rPr>
                              <w:t>Of Contents.</w:t>
                            </w:r>
                          </w:p>
                        </w:txbxContent>
                      </wps:txbx>
                      <wps:bodyPr rot="0" vert="horz" wrap="square" lIns="0" tIns="0" rIns="0" bIns="0" anchor="t" anchorCtr="0" upright="1">
                        <a:spAutoFit/>
                      </wps:bodyPr>
                    </wps:wsp>
                  </a:graphicData>
                </a:graphic>
              </wp:inline>
            </w:drawing>
          </mc:Choice>
          <mc:Fallback>
            <w:pict>
              <v:shape w14:anchorId="0DF5A12F" id="Text Box 44" o:spid="_x0000_s1038" type="#_x0000_t202" style="width:321.7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CpvGI8fQIAAAkF&#10;AAAOAAAAAAAAAAAAAAAAAC4CAABkcnMvZTJvRG9jLnhtbFBLAQItABQABgAIAAAAIQCl0fbu3QAA&#10;AAQBAAAPAAAAAAAAAAAAAAAAANcEAABkcnMvZG93bnJldi54bWxQSwUGAAAAAAQABADzAAAA4QUA&#10;AAAA&#10;" stroked="f">
                <v:textbox style="mso-fit-shape-to-text:t" inset="0,0,0,0">
                  <w:txbxContent>
                    <w:p w14:paraId="0FC7D1FE" w14:textId="2DD81D3F" w:rsidR="00885DF7" w:rsidRPr="00661B87" w:rsidRDefault="00885DF7" w:rsidP="00885DF7">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r w:rsidRPr="00661B87">
                        <w:rPr>
                          <w:rFonts w:cs="Arial"/>
                          <w:i/>
                          <w:color w:val="000000" w:themeColor="text1"/>
                          <w:sz w:val="18"/>
                          <w:szCs w:val="18"/>
                        </w:rPr>
                        <w:t>Of Contents.</w:t>
                      </w:r>
                    </w:p>
                  </w:txbxContent>
                </v:textbox>
                <w10:anchorlock/>
              </v:shape>
            </w:pict>
          </mc:Fallback>
        </mc:AlternateContent>
      </w:r>
    </w:p>
    <w:p w14:paraId="6C5A791F" w14:textId="77777777" w:rsidR="00885DF7" w:rsidRPr="00661B87" w:rsidRDefault="00885DF7" w:rsidP="00885DF7">
      <w:pPr>
        <w:pStyle w:val="Heading3"/>
        <w:numPr>
          <w:ilvl w:val="2"/>
          <w:numId w:val="2"/>
        </w:numPr>
      </w:pPr>
      <w:bookmarkStart w:id="17" w:name="_Toc412205291"/>
      <w:bookmarkStart w:id="18" w:name="_Toc459021533"/>
      <w:bookmarkStart w:id="19" w:name="_Toc16511616"/>
      <w:r w:rsidRPr="00661B87">
        <w:t>How to configure the Cyclorama viewers</w:t>
      </w:r>
      <w:bookmarkEnd w:id="17"/>
      <w:bookmarkEnd w:id="18"/>
      <w:bookmarkEnd w:id="19"/>
      <w:r w:rsidRPr="00661B87">
        <w:t xml:space="preserve"> </w:t>
      </w:r>
    </w:p>
    <w:p w14:paraId="33EADE69" w14:textId="233EFC91" w:rsidR="00885DF7" w:rsidRDefault="00885DF7" w:rsidP="007937CE">
      <w:pPr>
        <w:pStyle w:val="ListParagraph"/>
        <w:numPr>
          <w:ilvl w:val="0"/>
          <w:numId w:val="28"/>
        </w:numPr>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007E3D00">
        <w:rPr>
          <w:rFonts w:eastAsia="Calibri" w:cs="Arial"/>
          <w:bCs/>
          <w:snapToGrid w:val="0"/>
          <w:color w:val="000000"/>
          <w:kern w:val="28"/>
        </w:rPr>
        <w:t xml:space="preserve">in the </w:t>
      </w:r>
      <w:r w:rsidR="007E3D00" w:rsidRPr="007E3D00">
        <w:rPr>
          <w:rFonts w:eastAsia="Calibri" w:cs="Arial"/>
          <w:bCs/>
          <w:i/>
          <w:iCs/>
          <w:snapToGrid w:val="0"/>
          <w:color w:val="000000"/>
          <w:kern w:val="28"/>
        </w:rPr>
        <w:t>Table Of Contents</w:t>
      </w:r>
      <w:r w:rsidR="007E3D00">
        <w:rPr>
          <w:rFonts w:eastAsia="Calibri" w:cs="Arial"/>
          <w:bCs/>
          <w:snapToGrid w:val="0"/>
          <w:color w:val="000000"/>
          <w:kern w:val="28"/>
        </w:rPr>
        <w:t xml:space="preserve"> the map, right click on the mouse </w:t>
      </w:r>
      <w:proofErr w:type="gramStart"/>
      <w:r w:rsidR="007E3D00">
        <w:rPr>
          <w:rFonts w:eastAsia="Calibri" w:cs="Arial"/>
          <w:bCs/>
          <w:snapToGrid w:val="0"/>
          <w:color w:val="000000"/>
          <w:kern w:val="28"/>
        </w:rPr>
        <w:t>button</w:t>
      </w:r>
      <w:r w:rsidRPr="00A82918">
        <w:rPr>
          <w:rFonts w:eastAsia="Calibri" w:cs="Arial"/>
          <w:bCs/>
          <w:snapToGrid w:val="0"/>
          <w:color w:val="000000"/>
          <w:kern w:val="28"/>
        </w:rPr>
        <w:t xml:space="preserve">  ►</w:t>
      </w:r>
      <w:proofErr w:type="gramEnd"/>
      <w:r w:rsidRPr="00A82918">
        <w:rPr>
          <w:rFonts w:eastAsia="Calibri" w:cs="Arial"/>
          <w:bCs/>
          <w:snapToGrid w:val="0"/>
          <w:color w:val="000000"/>
          <w:kern w:val="28"/>
        </w:rPr>
        <w:t xml:space="preserve"> </w:t>
      </w:r>
      <w:r w:rsidR="007E3D00">
        <w:rPr>
          <w:rFonts w:eastAsia="Calibri" w:cs="Arial"/>
          <w:bCs/>
          <w:i/>
          <w:snapToGrid w:val="0"/>
          <w:color w:val="000000"/>
          <w:kern w:val="28"/>
        </w:rPr>
        <w:t>Properties</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sidR="007E3D00">
        <w:rPr>
          <w:rFonts w:eastAsia="Calibri" w:cs="Arial"/>
          <w:bCs/>
          <w:i/>
          <w:snapToGrid w:val="0"/>
          <w:color w:val="000000"/>
          <w:kern w:val="28"/>
        </w:rPr>
        <w:t>Map Properties</w:t>
      </w:r>
      <w:r w:rsidRPr="00A82918">
        <w:rPr>
          <w:rFonts w:eastAsia="Calibri" w:cs="Arial"/>
          <w:bCs/>
          <w:snapToGrid w:val="0"/>
          <w:color w:val="000000"/>
          <w:kern w:val="28"/>
        </w:rPr>
        <w:t>.</w:t>
      </w:r>
    </w:p>
    <w:p w14:paraId="54632FC5" w14:textId="2A01ACB3" w:rsidR="00885DF7" w:rsidRPr="0061286C" w:rsidRDefault="00885DF7" w:rsidP="007937CE">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proofErr w:type="gramStart"/>
      <w:r w:rsidRPr="00A82918">
        <w:rPr>
          <w:rFonts w:eastAsia="Calibri" w:cs="Arial"/>
          <w:bCs/>
          <w:i/>
          <w:snapToGrid w:val="0"/>
          <w:color w:val="000000"/>
          <w:kern w:val="28"/>
        </w:rPr>
        <w:t>S</w:t>
      </w:r>
      <w:r w:rsidR="007E3D00">
        <w:rPr>
          <w:rFonts w:eastAsia="Calibri" w:cs="Arial"/>
          <w:bCs/>
          <w:i/>
          <w:snapToGrid w:val="0"/>
          <w:color w:val="000000"/>
          <w:kern w:val="28"/>
        </w:rPr>
        <w:t>treet Smart</w:t>
      </w:r>
      <w:proofErr w:type="gramEnd"/>
      <w:r w:rsidRPr="0061286C">
        <w:rPr>
          <w:rFonts w:eastAsia="Calibri" w:cs="Arial"/>
          <w:bCs/>
          <w:snapToGrid w:val="0"/>
          <w:color w:val="000000"/>
          <w:kern w:val="28"/>
        </w:rPr>
        <w:t xml:space="preserve"> tab</w:t>
      </w:r>
      <w:r>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04545C19" wp14:editId="60D5F38A">
            <wp:extent cx="4187549" cy="2314927"/>
            <wp:effectExtent l="0" t="0" r="3810" b="9525"/>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87549" cy="2314927"/>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35240F1F" wp14:editId="4364D720">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6F2B44" w14:textId="025619E1" w:rsidR="00885DF7" w:rsidRPr="00661B87" w:rsidRDefault="00885DF7" w:rsidP="00885DF7">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r>
                              <w:rPr>
                                <w:i/>
                                <w:color w:val="000000" w:themeColor="text1"/>
                                <w:sz w:val="18"/>
                                <w:szCs w:val="18"/>
                              </w:rPr>
                              <w:t>S</w:t>
                            </w:r>
                            <w:r w:rsidR="00CB1EA8">
                              <w:rPr>
                                <w:i/>
                                <w:color w:val="000000" w:themeColor="text1"/>
                                <w:sz w:val="18"/>
                                <w:szCs w:val="18"/>
                              </w:rPr>
                              <w:t>treet Smart</w:t>
                            </w:r>
                            <w:r>
                              <w:rPr>
                                <w:i/>
                                <w:color w:val="000000" w:themeColor="text1"/>
                                <w:sz w:val="18"/>
                                <w:szCs w:val="18"/>
                              </w:rPr>
                              <w:t xml:space="preserve"> tab</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35240F1F" id="Text Box 39" o:spid="_x0000_s1039" type="#_x0000_t202" style="width:424.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h3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" stroked="f">
                <v:textbox inset="0,0,0,0">
                  <w:txbxContent>
                    <w:p w14:paraId="3D6F2B44" w14:textId="025619E1" w:rsidR="00885DF7" w:rsidRPr="00661B87" w:rsidRDefault="00885DF7" w:rsidP="00885DF7">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r>
                        <w:rPr>
                          <w:i/>
                          <w:color w:val="000000" w:themeColor="text1"/>
                          <w:sz w:val="18"/>
                          <w:szCs w:val="18"/>
                        </w:rPr>
                        <w:t>S</w:t>
                      </w:r>
                      <w:r w:rsidR="00CB1EA8">
                        <w:rPr>
                          <w:i/>
                          <w:color w:val="000000" w:themeColor="text1"/>
                          <w:sz w:val="18"/>
                          <w:szCs w:val="18"/>
                        </w:rPr>
                        <w:t>treet Smart</w:t>
                      </w:r>
                      <w:r>
                        <w:rPr>
                          <w:i/>
                          <w:color w:val="000000" w:themeColor="text1"/>
                          <w:sz w:val="18"/>
                          <w:szCs w:val="18"/>
                        </w:rPr>
                        <w:t xml:space="preserve"> tab</w:t>
                      </w:r>
                      <w:r w:rsidRPr="00661B87">
                        <w:rPr>
                          <w:i/>
                          <w:color w:val="000000" w:themeColor="text1"/>
                          <w:sz w:val="18"/>
                          <w:szCs w:val="18"/>
                        </w:rPr>
                        <w:t>.</w:t>
                      </w:r>
                    </w:p>
                  </w:txbxContent>
                </v:textbox>
                <w10:anchorlock/>
              </v:shape>
            </w:pict>
          </mc:Fallback>
        </mc:AlternateContent>
      </w:r>
    </w:p>
    <w:p w14:paraId="7C2C794C" w14:textId="77777777" w:rsidR="00885DF7" w:rsidRDefault="00885DF7" w:rsidP="007937CE">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14:paraId="5136458E" w14:textId="77777777" w:rsidR="00885DF7" w:rsidRPr="0061286C" w:rsidRDefault="00885DF7" w:rsidP="007937CE">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 layer</w:t>
      </w:r>
      <w:r w:rsidRPr="0061286C">
        <w:rPr>
          <w:rFonts w:eastAsia="Calibri" w:cs="Arial"/>
          <w:bCs/>
          <w:snapToGrid w:val="0"/>
          <w:color w:val="000000"/>
          <w:kern w:val="28"/>
        </w:rPr>
        <w:t xml:space="preserve"> should use.</w:t>
      </w:r>
    </w:p>
    <w:p w14:paraId="57974A07" w14:textId="7A8B2B94" w:rsidR="00885DF7" w:rsidRPr="00CB1EA8" w:rsidRDefault="00885DF7" w:rsidP="007937CE">
      <w:pPr>
        <w:pStyle w:val="ListParagraph"/>
        <w:numPr>
          <w:ilvl w:val="0"/>
          <w:numId w:val="28"/>
        </w:numPr>
        <w:contextualSpacing/>
        <w:jc w:val="left"/>
        <w:rPr>
          <w:rFonts w:eastAsia="Calibri" w:cs="Arial"/>
          <w:bCs/>
          <w:snapToGrid w:val="0"/>
          <w:color w:val="000000"/>
          <w:kern w:val="28"/>
        </w:rPr>
      </w:pPr>
      <w:r>
        <w:rPr>
          <w:lang w:val="en"/>
        </w:rPr>
        <w:t xml:space="preserve">Select </w:t>
      </w:r>
      <w:r w:rsidR="00CB1EA8">
        <w:rPr>
          <w:lang w:val="en"/>
        </w:rPr>
        <w:t>overlay draw distance of overlays (in meters)</w:t>
      </w:r>
    </w:p>
    <w:p w14:paraId="61FFC755" w14:textId="77777777" w:rsidR="00885DF7" w:rsidRPr="00A82918" w:rsidRDefault="00885DF7" w:rsidP="007937CE">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Pr>
          <w:rFonts w:eastAsia="Calibri" w:cs="Arial"/>
          <w:bCs/>
          <w:i/>
          <w:snapToGrid w:val="0"/>
          <w:color w:val="000000"/>
          <w:kern w:val="28"/>
        </w:rPr>
        <w:t>OK</w:t>
      </w:r>
      <w:r w:rsidRPr="0061286C">
        <w:rPr>
          <w:rFonts w:eastAsia="Calibri" w:cs="Arial"/>
          <w:bCs/>
          <w:snapToGrid w:val="0"/>
          <w:color w:val="000000"/>
          <w:kern w:val="28"/>
        </w:rPr>
        <w:t>&gt; for the changes to take effect.</w:t>
      </w:r>
      <w:r w:rsidRPr="00A82918">
        <w:t xml:space="preserve"> </w:t>
      </w:r>
    </w:p>
    <w:p w14:paraId="2C8EEB16" w14:textId="77777777" w:rsidR="00885DF7" w:rsidRPr="0061286C" w:rsidRDefault="00885DF7" w:rsidP="00885DF7">
      <w:pPr>
        <w:rPr>
          <w:rFonts w:eastAsia="Calibri" w:cs="Arial"/>
          <w:bCs/>
          <w:snapToGrid w:val="0"/>
          <w:color w:val="000000"/>
          <w:kern w:val="28"/>
        </w:rPr>
      </w:pPr>
    </w:p>
    <w:p w14:paraId="01DD715B" w14:textId="77777777" w:rsidR="00885DF7" w:rsidRPr="00A82918" w:rsidRDefault="00885DF7" w:rsidP="00885DF7">
      <w:pPr>
        <w:pStyle w:val="Heading3"/>
        <w:numPr>
          <w:ilvl w:val="2"/>
          <w:numId w:val="2"/>
        </w:numPr>
      </w:pPr>
      <w:bookmarkStart w:id="20" w:name="_Toc412205292"/>
      <w:bookmarkStart w:id="21" w:name="_Toc459021534"/>
      <w:bookmarkStart w:id="22" w:name="_Toc16511617"/>
      <w:r w:rsidRPr="00A82918">
        <w:t>How to open Cycloramas</w:t>
      </w:r>
      <w:bookmarkEnd w:id="20"/>
      <w:bookmarkEnd w:id="21"/>
      <w:bookmarkEnd w:id="22"/>
      <w:r w:rsidRPr="00A82918">
        <w:t xml:space="preserve"> </w:t>
      </w:r>
    </w:p>
    <w:p w14:paraId="275252AD" w14:textId="77777777" w:rsidR="00885DF7" w:rsidRPr="00A82918" w:rsidRDefault="00885DF7" w:rsidP="00885DF7">
      <w:pPr>
        <w:rPr>
          <w:rFonts w:eastAsia="Calibri" w:cs="Arial"/>
          <w:bCs/>
          <w:snapToGrid w:val="0"/>
          <w:color w:val="000000"/>
          <w:kern w:val="28"/>
        </w:rPr>
      </w:pPr>
    </w:p>
    <w:p w14:paraId="1C3A8D8B" w14:textId="024C53C3" w:rsidR="00885DF7" w:rsidRPr="0061286C" w:rsidRDefault="00885DF7" w:rsidP="007937CE">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 xml:space="preserve">Open </w:t>
      </w:r>
      <w:r w:rsidRPr="0061286C">
        <w:rPr>
          <w:rFonts w:eastAsia="Calibri" w:cs="Arial"/>
          <w:bCs/>
          <w:i/>
          <w:snapToGrid w:val="0"/>
          <w:color w:val="000000"/>
          <w:kern w:val="28"/>
        </w:rPr>
        <w:t>L</w:t>
      </w:r>
      <w:r w:rsidRPr="00A82918">
        <w:rPr>
          <w:rFonts w:eastAsia="Calibri" w:cs="Arial"/>
          <w:bCs/>
          <w:i/>
          <w:snapToGrid w:val="0"/>
          <w:color w:val="000000"/>
          <w:kern w:val="28"/>
        </w:rPr>
        <w:t xml:space="preserve">ocation </w:t>
      </w:r>
      <w:r w:rsidRPr="0061286C">
        <w:rPr>
          <w:rFonts w:eastAsia="Calibri" w:cs="Arial"/>
          <w:bCs/>
          <w:i/>
          <w:snapToGrid w:val="0"/>
          <w:color w:val="000000"/>
          <w:kern w:val="28"/>
        </w:rPr>
        <w:t>T</w:t>
      </w:r>
      <w:r w:rsidRPr="00A82918">
        <w:rPr>
          <w:rFonts w:eastAsia="Calibri" w:cs="Arial"/>
          <w:bCs/>
          <w:i/>
          <w:snapToGrid w:val="0"/>
          <w:color w:val="000000"/>
          <w:kern w:val="28"/>
        </w:rPr>
        <w:t>ool</w:t>
      </w:r>
      <w:r w:rsidRPr="0061286C">
        <w:rPr>
          <w:rFonts w:eastAsia="Calibri" w:cs="Arial"/>
          <w:bCs/>
          <w:snapToGrid w:val="0"/>
          <w:color w:val="000000"/>
          <w:kern w:val="28"/>
        </w:rPr>
        <w:t xml:space="preserve"> in the </w:t>
      </w:r>
      <w:proofErr w:type="gramStart"/>
      <w:r w:rsidR="00447154">
        <w:rPr>
          <w:rFonts w:eastAsia="Calibri" w:cs="Arial"/>
          <w:bCs/>
          <w:snapToGrid w:val="0"/>
          <w:color w:val="000000"/>
          <w:kern w:val="28"/>
        </w:rPr>
        <w:t>Street Smart</w:t>
      </w:r>
      <w:proofErr w:type="gramEnd"/>
      <w:r w:rsidRPr="0061286C">
        <w:rPr>
          <w:rFonts w:eastAsia="Calibri" w:cs="Arial"/>
          <w:bCs/>
          <w:snapToGrid w:val="0"/>
          <w:color w:val="000000"/>
          <w:kern w:val="28"/>
        </w:rPr>
        <w:t xml:space="preserve"> toolbar.</w:t>
      </w:r>
      <w:r w:rsidRPr="00A82918">
        <w:br/>
      </w:r>
      <w:r w:rsidRPr="00A82918">
        <w:rPr>
          <w:noProof/>
          <w:lang w:eastAsia="en-US"/>
        </w:rPr>
        <w:drawing>
          <wp:inline distT="0" distB="0" distL="0" distR="0" wp14:anchorId="0E9DCFAE" wp14:editId="41BD240D">
            <wp:extent cx="4086680" cy="888156"/>
            <wp:effectExtent l="0" t="0" r="0" b="762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86680" cy="888156"/>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24677D1D" wp14:editId="31378F16">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D52AB" w14:textId="77777777" w:rsidR="00885DF7" w:rsidRPr="002B6271" w:rsidRDefault="00885DF7" w:rsidP="00885DF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w14:anchorId="24677D1D" id="Text Box 38" o:spid="_x0000_s1040" type="#_x0000_t202" style="width:320.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" stroked="f">
                <v:textbox inset="0,2mm,0,0">
                  <w:txbxContent>
                    <w:p w14:paraId="415D52AB" w14:textId="77777777" w:rsidR="00885DF7" w:rsidRPr="002B6271" w:rsidRDefault="00885DF7" w:rsidP="00885DF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14:paraId="0D54DE0C" w14:textId="77777777" w:rsidR="00885DF7" w:rsidRDefault="00885DF7" w:rsidP="007937CE">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Click on a dot for the corresponding Cyclorama</w:t>
      </w:r>
      <w:r>
        <w:rPr>
          <w:rFonts w:eastAsia="Calibri" w:cs="Arial"/>
          <w:bCs/>
          <w:snapToGrid w:val="0"/>
          <w:color w:val="000000"/>
          <w:kern w:val="28"/>
        </w:rPr>
        <w:t xml:space="preserve"> to open in a Cyclorama viewer.</w:t>
      </w:r>
    </w:p>
    <w:p w14:paraId="0BD72FF4" w14:textId="77777777" w:rsidR="00885DF7" w:rsidRDefault="00885DF7" w:rsidP="007937CE">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another dot </w:t>
      </w:r>
      <w:r>
        <w:rPr>
          <w:rFonts w:eastAsia="Calibri" w:cs="Arial"/>
          <w:bCs/>
          <w:snapToGrid w:val="0"/>
          <w:color w:val="000000"/>
          <w:kern w:val="28"/>
        </w:rPr>
        <w:t xml:space="preserve">with shift-pressed </w:t>
      </w:r>
      <w:r w:rsidRPr="0061286C">
        <w:rPr>
          <w:rFonts w:eastAsia="Calibri" w:cs="Arial"/>
          <w:bCs/>
          <w:snapToGrid w:val="0"/>
          <w:color w:val="000000"/>
          <w:kern w:val="28"/>
        </w:rPr>
        <w:t>and a second Cyclorama will open.</w:t>
      </w:r>
    </w:p>
    <w:p w14:paraId="595762F4" w14:textId="77777777" w:rsidR="00885DF7" w:rsidRPr="0061286C" w:rsidRDefault="00885DF7" w:rsidP="007937CE">
      <w:pPr>
        <w:pStyle w:val="ListParagraph"/>
        <w:numPr>
          <w:ilvl w:val="0"/>
          <w:numId w:val="29"/>
        </w:numPr>
        <w:contextualSpacing/>
        <w:jc w:val="left"/>
        <w:rPr>
          <w:rFonts w:eastAsia="Calibri" w:cs="Arial"/>
          <w:bCs/>
          <w:snapToGrid w:val="0"/>
          <w:color w:val="000000"/>
          <w:kern w:val="28"/>
        </w:rPr>
      </w:pPr>
      <w:r>
        <w:rPr>
          <w:rFonts w:eastAsia="Calibri" w:cs="Arial"/>
          <w:bCs/>
          <w:snapToGrid w:val="0"/>
          <w:color w:val="000000"/>
          <w:kern w:val="28"/>
        </w:rPr>
        <w:t>If the shift key isn’t pressed, the first Cyclorama will be replaced by the second Cyclorama.</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3B7918C2" wp14:editId="4167AA74">
            <wp:extent cx="5510370" cy="2970658"/>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10370" cy="297065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0E2E339" wp14:editId="0B33CF90">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32F78F" w14:textId="1B96779C" w:rsidR="00885DF7" w:rsidRPr="00661B87" w:rsidRDefault="00F253E2" w:rsidP="00885DF7">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00885DF7" w:rsidRPr="00661B87">
                              <w:rPr>
                                <w:rFonts w:cs="Arial"/>
                                <w:i/>
                                <w:color w:val="000000" w:themeColor="text1"/>
                                <w:sz w:val="18"/>
                                <w:szCs w:val="18"/>
                              </w:rPr>
                              <w:t xml:space="preserve"> with two Cyclorama viewers </w:t>
                            </w:r>
                            <w:r w:rsidR="00885DF7" w:rsidRPr="00661B87">
                              <w:rPr>
                                <w:rFonts w:cs="Arial"/>
                                <w:i/>
                                <w:color w:val="000000" w:themeColor="text1"/>
                                <w:sz w:val="18"/>
                                <w:szCs w:val="18"/>
                              </w:rPr>
                              <w:t>opened.</w:t>
                            </w:r>
                            <w:r w:rsidR="00885DF7">
                              <w:rPr>
                                <w:rFonts w:cs="Arial"/>
                                <w:i/>
                                <w:color w:val="000000" w:themeColor="text1"/>
                                <w:sz w:val="18"/>
                                <w:szCs w:val="18"/>
                              </w:rPr>
                              <w:t>(shift-click)</w:t>
                            </w:r>
                          </w:p>
                        </w:txbxContent>
                      </wps:txbx>
                      <wps:bodyPr rot="0" vert="horz" wrap="square" lIns="0" tIns="72000" rIns="0" bIns="0" anchor="t" anchorCtr="0" upright="1">
                        <a:noAutofit/>
                      </wps:bodyPr>
                    </wps:wsp>
                  </a:graphicData>
                </a:graphic>
              </wp:inline>
            </w:drawing>
          </mc:Choice>
          <mc:Fallback>
            <w:pict>
              <v:shape w14:anchorId="30E2E339" id="Text Box 37" o:spid="_x0000_s1041" type="#_x0000_t202" style="width:453.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" stroked="f">
                <v:textbox inset="0,2mm,0,0">
                  <w:txbxContent>
                    <w:p w14:paraId="1532F78F" w14:textId="1B96779C" w:rsidR="00885DF7" w:rsidRPr="00661B87" w:rsidRDefault="00F253E2" w:rsidP="00885DF7">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00885DF7" w:rsidRPr="00661B87">
                        <w:rPr>
                          <w:rFonts w:cs="Arial"/>
                          <w:i/>
                          <w:color w:val="000000" w:themeColor="text1"/>
                          <w:sz w:val="18"/>
                          <w:szCs w:val="18"/>
                        </w:rPr>
                        <w:t xml:space="preserve"> with two Cyclorama viewers </w:t>
                      </w:r>
                      <w:r w:rsidR="00885DF7" w:rsidRPr="00661B87">
                        <w:rPr>
                          <w:rFonts w:cs="Arial"/>
                          <w:i/>
                          <w:color w:val="000000" w:themeColor="text1"/>
                          <w:sz w:val="18"/>
                          <w:szCs w:val="18"/>
                        </w:rPr>
                        <w:t>opened.</w:t>
                      </w:r>
                      <w:r w:rsidR="00885DF7">
                        <w:rPr>
                          <w:rFonts w:cs="Arial"/>
                          <w:i/>
                          <w:color w:val="000000" w:themeColor="text1"/>
                          <w:sz w:val="18"/>
                          <w:szCs w:val="18"/>
                        </w:rPr>
                        <w:t>(shift-click)</w:t>
                      </w:r>
                    </w:p>
                  </w:txbxContent>
                </v:textbox>
                <w10:anchorlock/>
              </v:shape>
            </w:pict>
          </mc:Fallback>
        </mc:AlternateContent>
      </w:r>
    </w:p>
    <w:p w14:paraId="53A8F1BC" w14:textId="417F2593" w:rsidR="0058157B" w:rsidRPr="0058157B" w:rsidRDefault="00885DF7" w:rsidP="0058157B">
      <w:pPr>
        <w:pStyle w:val="Heading2"/>
        <w:numPr>
          <w:ilvl w:val="1"/>
          <w:numId w:val="2"/>
        </w:numPr>
        <w:rPr>
          <w:rFonts w:eastAsia="Calibri" w:cs="Arial"/>
          <w:snapToGrid w:val="0"/>
          <w:szCs w:val="22"/>
        </w:rPr>
      </w:pPr>
      <w:bookmarkStart w:id="23" w:name="_Toc412205293"/>
      <w:bookmarkStart w:id="24" w:name="_Toc459021535"/>
      <w:bookmarkStart w:id="25" w:name="_Toc16511618"/>
      <w:r w:rsidRPr="00A82918">
        <w:rPr>
          <w:rFonts w:eastAsia="Calibri" w:cs="Arial"/>
          <w:snapToGrid w:val="0"/>
          <w:szCs w:val="22"/>
        </w:rPr>
        <w:t>How to show vector data in Cycloramas</w:t>
      </w:r>
      <w:bookmarkEnd w:id="23"/>
      <w:bookmarkEnd w:id="24"/>
      <w:bookmarkEnd w:id="25"/>
    </w:p>
    <w:p w14:paraId="134EA546" w14:textId="77777777" w:rsidR="0058157B" w:rsidRPr="0061286C" w:rsidRDefault="0058157B" w:rsidP="007937CE">
      <w:pPr>
        <w:pStyle w:val="ListParagraph"/>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Add one of the various types of vector data to the Table </w:t>
      </w:r>
      <w:proofErr w:type="gramStart"/>
      <w:r w:rsidRPr="0061286C">
        <w:rPr>
          <w:rFonts w:eastAsia="Calibri" w:cs="Arial"/>
          <w:bCs/>
          <w:snapToGrid w:val="0"/>
          <w:color w:val="000000"/>
          <w:kern w:val="28"/>
        </w:rPr>
        <w:t>Of</w:t>
      </w:r>
      <w:proofErr w:type="gramEnd"/>
      <w:r w:rsidRPr="0061286C">
        <w:rPr>
          <w:rFonts w:eastAsia="Calibri" w:cs="Arial"/>
          <w:bCs/>
          <w:snapToGrid w:val="0"/>
          <w:color w:val="000000"/>
          <w:kern w:val="28"/>
        </w:rPr>
        <w:t xml:space="preserve"> Contents, such as:</w:t>
      </w:r>
    </w:p>
    <w:p w14:paraId="4B271817" w14:textId="77777777" w:rsidR="0058157B" w:rsidRPr="0061286C" w:rsidRDefault="0058157B" w:rsidP="007937CE">
      <w:pPr>
        <w:pStyle w:val="ListParagraph"/>
        <w:numPr>
          <w:ilvl w:val="1"/>
          <w:numId w:val="31"/>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14:paraId="35D403E5" w14:textId="77777777" w:rsidR="0058157B" w:rsidRPr="0061286C" w:rsidRDefault="0058157B" w:rsidP="007937CE">
      <w:pPr>
        <w:pStyle w:val="ListParagraph"/>
        <w:numPr>
          <w:ilvl w:val="1"/>
          <w:numId w:val="31"/>
        </w:numPr>
        <w:contextualSpacing/>
        <w:jc w:val="left"/>
        <w:rPr>
          <w:rFonts w:eastAsia="Calibri" w:cs="Arial"/>
          <w:bCs/>
          <w:snapToGrid w:val="0"/>
          <w:color w:val="000000"/>
          <w:kern w:val="28"/>
        </w:rPr>
      </w:pPr>
      <w:proofErr w:type="spellStart"/>
      <w:r w:rsidRPr="0061286C">
        <w:rPr>
          <w:rFonts w:eastAsia="Calibri" w:cs="Arial"/>
          <w:bCs/>
          <w:snapToGrid w:val="0"/>
          <w:color w:val="000000"/>
          <w:kern w:val="28"/>
        </w:rPr>
        <w:t>ArcSDE</w:t>
      </w:r>
      <w:proofErr w:type="spellEnd"/>
    </w:p>
    <w:p w14:paraId="21A6445B" w14:textId="77777777" w:rsidR="0058157B" w:rsidRPr="0061286C" w:rsidRDefault="0058157B" w:rsidP="007937CE">
      <w:pPr>
        <w:pStyle w:val="ListParagraph"/>
        <w:numPr>
          <w:ilvl w:val="1"/>
          <w:numId w:val="31"/>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14:paraId="02991A93" w14:textId="77777777" w:rsidR="0058157B" w:rsidRPr="0061286C" w:rsidRDefault="0058157B" w:rsidP="007937CE">
      <w:pPr>
        <w:pStyle w:val="ListParagraph"/>
        <w:numPr>
          <w:ilvl w:val="1"/>
          <w:numId w:val="31"/>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14:paraId="469D1FC4" w14:textId="20D3B1BD" w:rsidR="0058157B" w:rsidRPr="0061286C" w:rsidRDefault="0058157B" w:rsidP="007937CE">
      <w:pPr>
        <w:pStyle w:val="ListParagraph"/>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Note that the vector data will now be shown in the Cycloramas.</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425E2EEE" wp14:editId="67FABDC1">
            <wp:extent cx="5539504" cy="2993935"/>
            <wp:effectExtent l="0" t="0" r="4445"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39504" cy="2993935"/>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22195199" wp14:editId="405C2EBA">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8DC57" w14:textId="77777777" w:rsidR="0058157B" w:rsidRPr="00DC7E61" w:rsidRDefault="0058157B" w:rsidP="0058157B">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w14:anchorId="22195199" id="Text Box 35" o:spid="_x0000_s1042"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" stroked="f">
                <v:textbox inset="0,2mm,0,0">
                  <w:txbxContent>
                    <w:p w14:paraId="5B18DC57" w14:textId="77777777" w:rsidR="0058157B" w:rsidRPr="00DC7E61" w:rsidRDefault="0058157B" w:rsidP="0058157B">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14:paraId="4E0988CF" w14:textId="3EAE54B7" w:rsidR="0058157B" w:rsidRPr="00FC0972" w:rsidRDefault="0058157B" w:rsidP="007937CE">
      <w:pPr>
        <w:pStyle w:val="ListParagraph"/>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Optionally, set the distance at which vector layer data is displayed</w:t>
      </w:r>
      <w:r w:rsidR="00332311">
        <w:rPr>
          <w:rFonts w:eastAsia="Calibri" w:cs="Arial"/>
          <w:bCs/>
          <w:snapToGrid w:val="0"/>
          <w:color w:val="000000"/>
          <w:kern w:val="28"/>
        </w:rPr>
        <w:t xml:space="preserve"> in the </w:t>
      </w:r>
      <w:r w:rsidR="00332311">
        <w:rPr>
          <w:rFonts w:eastAsia="Calibri" w:cs="Arial"/>
          <w:bCs/>
          <w:i/>
          <w:snapToGrid w:val="0"/>
          <w:color w:val="000000"/>
          <w:kern w:val="28"/>
        </w:rPr>
        <w:t>Map Properties</w:t>
      </w:r>
      <w:r w:rsidR="00332311" w:rsidRPr="00A82918">
        <w:rPr>
          <w:rFonts w:eastAsia="Calibri" w:cs="Arial"/>
          <w:bCs/>
          <w:snapToGrid w:val="0"/>
          <w:color w:val="000000"/>
          <w:kern w:val="28"/>
        </w:rPr>
        <w:t xml:space="preserve"> ► </w:t>
      </w:r>
      <w:r w:rsidR="00332311">
        <w:rPr>
          <w:rFonts w:eastAsia="Calibri" w:cs="Arial"/>
          <w:bCs/>
          <w:i/>
          <w:snapToGrid w:val="0"/>
          <w:color w:val="000000"/>
          <w:kern w:val="28"/>
        </w:rPr>
        <w:t>Street Smart</w:t>
      </w:r>
      <w:r w:rsidR="00332311">
        <w:rPr>
          <w:rFonts w:eastAsia="Calibri" w:cs="Arial"/>
          <w:bCs/>
          <w:snapToGrid w:val="0"/>
          <w:color w:val="000000"/>
          <w:kern w:val="28"/>
        </w:rPr>
        <w:t xml:space="preserve"> menu</w:t>
      </w:r>
      <w:r>
        <w:rPr>
          <w:rStyle w:val="shorttext"/>
          <w:lang w:val="en"/>
        </w:rPr>
        <w:t>.</w:t>
      </w:r>
      <w:r w:rsidRPr="0061286C">
        <w:rPr>
          <w:rFonts w:eastAsia="Calibri" w:cs="Arial"/>
          <w:bCs/>
          <w:snapToGrid w:val="0"/>
          <w:color w:val="000000"/>
          <w:kern w:val="28"/>
        </w:rPr>
        <w:t xml:space="preserve"> The default distance is 30 meters, which means only vector data located within 30 meters of the recording location will be displayed.</w:t>
      </w:r>
    </w:p>
    <w:p w14:paraId="5ED23C3F" w14:textId="67870BFF" w:rsidR="0058157B" w:rsidRDefault="0058157B" w:rsidP="0058157B">
      <w:pPr>
        <w:rPr>
          <w:rFonts w:eastAsia="Calibri" w:cs="Arial"/>
          <w:bCs/>
          <w:snapToGrid w:val="0"/>
          <w:color w:val="000000"/>
          <w:kern w:val="28"/>
        </w:rPr>
      </w:pPr>
    </w:p>
    <w:p w14:paraId="4E002E48" w14:textId="77777777" w:rsidR="000E0F87" w:rsidRPr="00A82918" w:rsidRDefault="000E0F87" w:rsidP="000E0F87">
      <w:pPr>
        <w:pStyle w:val="Heading2"/>
        <w:numPr>
          <w:ilvl w:val="1"/>
          <w:numId w:val="2"/>
        </w:numPr>
        <w:rPr>
          <w:rFonts w:eastAsia="Calibri" w:cs="Arial"/>
          <w:snapToGrid w:val="0"/>
          <w:szCs w:val="22"/>
        </w:rPr>
      </w:pPr>
      <w:bookmarkStart w:id="26" w:name="_Toc412205294"/>
      <w:bookmarkStart w:id="27" w:name="_Toc459021536"/>
      <w:bookmarkStart w:id="28" w:name="_Toc16511619"/>
      <w:r w:rsidRPr="00A82918">
        <w:rPr>
          <w:rFonts w:eastAsia="Calibri" w:cs="Arial"/>
          <w:snapToGrid w:val="0"/>
          <w:szCs w:val="22"/>
        </w:rPr>
        <w:t>Performing measurements</w:t>
      </w:r>
      <w:bookmarkEnd w:id="26"/>
      <w:bookmarkEnd w:id="27"/>
      <w:bookmarkEnd w:id="28"/>
    </w:p>
    <w:p w14:paraId="27D314C6" w14:textId="77777777" w:rsidR="000E0F87" w:rsidRDefault="000E0F87" w:rsidP="000E0F8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standard measurements first, before explaining measuring with Smart Click (which is turned on by default).</w:t>
      </w:r>
    </w:p>
    <w:p w14:paraId="67D0C5DF" w14:textId="4616E745" w:rsidR="000E0F87" w:rsidRPr="0061286C" w:rsidRDefault="000E0F87" w:rsidP="007937CE">
      <w:pPr>
        <w:pStyle w:val="ListParagraph"/>
        <w:numPr>
          <w:ilvl w:val="1"/>
          <w:numId w:val="31"/>
        </w:numPr>
        <w:contextualSpacing/>
        <w:jc w:val="left"/>
        <w:rPr>
          <w:rFonts w:eastAsia="Calibri" w:cs="Arial"/>
          <w:bCs/>
          <w:snapToGrid w:val="0"/>
          <w:color w:val="000000"/>
          <w:kern w:val="28"/>
        </w:rPr>
      </w:pPr>
      <w:r>
        <w:fldChar w:fldCharType="begin"/>
      </w:r>
      <w:r>
        <w:instrText xml:space="preserve"> REF _Ref377049270 \h  \* MERGEFORMAT </w:instrText>
      </w:r>
      <w:r>
        <w:fldChar w:fldCharType="separate"/>
      </w:r>
      <w:r w:rsidR="002743B0" w:rsidRPr="002743B0">
        <w:rPr>
          <w:rFonts w:eastAsia="Calibri" w:cs="Arial"/>
          <w:i/>
          <w:snapToGrid w:val="0"/>
          <w:kern w:val="28"/>
        </w:rPr>
        <w:t>Point measurement</w:t>
      </w:r>
      <w:r>
        <w:fldChar w:fldCharType="end"/>
      </w:r>
    </w:p>
    <w:p w14:paraId="4F43E2F6" w14:textId="7350D606" w:rsidR="000E0F87" w:rsidRPr="0061286C" w:rsidRDefault="000E0F87" w:rsidP="007937CE">
      <w:pPr>
        <w:pStyle w:val="ListParagraph"/>
        <w:numPr>
          <w:ilvl w:val="1"/>
          <w:numId w:val="31"/>
        </w:numPr>
        <w:contextualSpacing/>
        <w:jc w:val="left"/>
        <w:rPr>
          <w:rFonts w:eastAsia="Calibri" w:cs="Arial"/>
          <w:bCs/>
          <w:snapToGrid w:val="0"/>
          <w:color w:val="000000"/>
          <w:kern w:val="28"/>
        </w:rPr>
      </w:pPr>
      <w:r>
        <w:fldChar w:fldCharType="begin"/>
      </w:r>
      <w:r>
        <w:instrText xml:space="preserve"> REF _Ref377049283 \h  \* MERGEFORMAT </w:instrText>
      </w:r>
      <w:r>
        <w:fldChar w:fldCharType="separate"/>
      </w:r>
      <w:r w:rsidR="002743B0" w:rsidRPr="002743B0">
        <w:rPr>
          <w:rFonts w:eastAsia="Calibri" w:cs="Arial"/>
          <w:i/>
          <w:snapToGrid w:val="0"/>
          <w:kern w:val="28"/>
        </w:rPr>
        <w:t>Line / surface measurement</w:t>
      </w:r>
      <w:r>
        <w:fldChar w:fldCharType="end"/>
      </w:r>
    </w:p>
    <w:p w14:paraId="1D6B8C58" w14:textId="7DEE7C28" w:rsidR="000E0F87" w:rsidRPr="00A82918" w:rsidRDefault="00142F6B" w:rsidP="000E0F87">
      <w:pPr>
        <w:pStyle w:val="Heading3"/>
        <w:numPr>
          <w:ilvl w:val="2"/>
          <w:numId w:val="2"/>
        </w:numPr>
      </w:pPr>
      <w:bookmarkStart w:id="29" w:name="_Ref377049270"/>
      <w:bookmarkStart w:id="30" w:name="_Toc412205295"/>
      <w:bookmarkStart w:id="31" w:name="_Toc459021537"/>
      <w:bookmarkStart w:id="32" w:name="_Toc16511620"/>
      <w:r>
        <w:t>P</w:t>
      </w:r>
      <w:r w:rsidR="000E0F87" w:rsidRPr="00A82918">
        <w:t>oint measurement</w:t>
      </w:r>
      <w:bookmarkEnd w:id="29"/>
      <w:bookmarkEnd w:id="30"/>
      <w:bookmarkEnd w:id="31"/>
      <w:bookmarkEnd w:id="32"/>
    </w:p>
    <w:p w14:paraId="4248C474" w14:textId="77777777" w:rsidR="000E0F87" w:rsidRDefault="000E0F87" w:rsidP="007937CE">
      <w:pPr>
        <w:pStyle w:val="ListParagraph"/>
        <w:numPr>
          <w:ilvl w:val="0"/>
          <w:numId w:val="32"/>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703633D4" w14:textId="2EDCE4DF" w:rsidR="000E0F87" w:rsidRPr="00E66E76" w:rsidRDefault="000E0F87" w:rsidP="007937CE">
      <w:pPr>
        <w:pStyle w:val="ListParagraph"/>
        <w:numPr>
          <w:ilvl w:val="0"/>
          <w:numId w:val="32"/>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sidR="00142F6B">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14:paraId="6A6F4938" w14:textId="77777777" w:rsidR="000E0F87" w:rsidRDefault="000E0F87" w:rsidP="007937CE">
      <w:pPr>
        <w:pStyle w:val="ListParagraph"/>
        <w:numPr>
          <w:ilvl w:val="0"/>
          <w:numId w:val="32"/>
        </w:numPr>
        <w:spacing w:line="336" w:lineRule="auto"/>
        <w:ind w:left="714" w:hanging="357"/>
        <w:contextualSpacing/>
        <w:jc w:val="left"/>
        <w:rPr>
          <w:rFonts w:eastAsia="Calibri"/>
          <w:snapToGrid w:val="0"/>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7494C9B2" wp14:editId="0B0A9B64">
            <wp:extent cx="3781425" cy="1402786"/>
            <wp:effectExtent l="0" t="0" r="0" b="6985"/>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793753" cy="1407359"/>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14:anchorId="30F80A32" wp14:editId="36ABE2DA">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62A01"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w14:anchorId="30F80A32" id="Text Box 33" o:spid="_x0000_s1043" type="#_x0000_t202" style="width:34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jj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" stroked="f">
                <v:textbox inset="0,0,0,0">
                  <w:txbxContent>
                    <w:p w14:paraId="77162A01"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14:paraId="4A58D743" w14:textId="77777777" w:rsidR="000E0F87" w:rsidRPr="0061286C" w:rsidRDefault="000E0F87" w:rsidP="007937CE">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t>
      </w:r>
      <w:r>
        <w:rPr>
          <w:rFonts w:eastAsia="Calibri" w:cs="Arial"/>
          <w:bCs/>
          <w:snapToGrid w:val="0"/>
          <w:color w:val="000000"/>
          <w:kern w:val="28"/>
        </w:rPr>
        <w:t>w to start a point measurement.</w:t>
      </w:r>
      <w:r w:rsidRPr="0061286C">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7B2A91FE" wp14:editId="1BFCD768">
            <wp:extent cx="1533380" cy="1840056"/>
            <wp:effectExtent l="0" t="0" r="0" b="8255"/>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533380" cy="1840056"/>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29016F7" wp14:editId="4CCDDB7E">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5654C9"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w14:anchorId="629016F7" id="Text Box 32" o:spid="_x0000_s1044" type="#_x0000_t202" style="width:312.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t2cfwIAAAk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" stroked="f">
                <v:textbox inset="0,0,0,0">
                  <w:txbxContent>
                    <w:p w14:paraId="285654C9"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14:paraId="046575C4" w14:textId="070173FB" w:rsidR="00E1753E" w:rsidRDefault="00E1753E" w:rsidP="007937CE">
      <w:pPr>
        <w:pStyle w:val="ListParagraph"/>
        <w:numPr>
          <w:ilvl w:val="0"/>
          <w:numId w:val="32"/>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14:paraId="5DCB0AB2" w14:textId="51823CD1" w:rsidR="00BE016E" w:rsidRDefault="00BE016E" w:rsidP="00BE016E">
      <w:pPr>
        <w:pStyle w:val="ListParagraph"/>
        <w:ind w:left="720"/>
        <w:contextualSpacing/>
        <w:jc w:val="left"/>
        <w:rPr>
          <w:rFonts w:eastAsia="Calibri" w:cs="Arial"/>
          <w:bCs/>
          <w:snapToGrid w:val="0"/>
          <w:color w:val="000000"/>
          <w:kern w:val="28"/>
        </w:rPr>
      </w:pPr>
      <w:r>
        <w:rPr>
          <w:noProof/>
        </w:rPr>
        <w:drawing>
          <wp:inline distT="0" distB="0" distL="0" distR="0" wp14:anchorId="0397FAC2" wp14:editId="537F30DC">
            <wp:extent cx="5760720" cy="445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45770"/>
                    </a:xfrm>
                    <a:prstGeom prst="rect">
                      <a:avLst/>
                    </a:prstGeom>
                  </pic:spPr>
                </pic:pic>
              </a:graphicData>
            </a:graphic>
          </wp:inline>
        </w:drawing>
      </w:r>
    </w:p>
    <w:p w14:paraId="0C63F00D" w14:textId="09D85D14" w:rsidR="00BE016E" w:rsidRDefault="00BE016E" w:rsidP="00BE016E">
      <w:pPr>
        <w:pStyle w:val="ListParagraph"/>
        <w:ind w:left="720"/>
        <w:contextualSpacing/>
        <w:jc w:val="left"/>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4C777705" wp14:editId="1E1DE1D8">
                <wp:extent cx="4038600" cy="241540"/>
                <wp:effectExtent l="0" t="0" r="0" b="63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4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54AF5D" w14:textId="18CD6C19" w:rsidR="00BE016E" w:rsidRPr="00DC7E61" w:rsidRDefault="00BE016E" w:rsidP="00BE016E">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wps:txbx>
                      <wps:bodyPr rot="0" vert="horz" wrap="square" lIns="0" tIns="0" rIns="0" bIns="0" anchor="t" anchorCtr="0" upright="1">
                        <a:noAutofit/>
                      </wps:bodyPr>
                    </wps:wsp>
                  </a:graphicData>
                </a:graphic>
              </wp:inline>
            </w:drawing>
          </mc:Choice>
          <mc:Fallback>
            <w:pict>
              <v:shape w14:anchorId="4C777705" id="Text Box 30" o:spid="_x0000_s1045" type="#_x0000_t202" style="width:318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" stroked="f">
                <v:textbox inset="0,0,0,0">
                  <w:txbxContent>
                    <w:p w14:paraId="5654AF5D" w14:textId="18CD6C19" w:rsidR="00BE016E" w:rsidRPr="00DC7E61" w:rsidRDefault="00BE016E" w:rsidP="00BE016E">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v:textbox>
                <w10:anchorlock/>
              </v:shape>
            </w:pict>
          </mc:Fallback>
        </mc:AlternateContent>
      </w:r>
    </w:p>
    <w:p w14:paraId="4D471116" w14:textId="72173639" w:rsidR="000E0F87" w:rsidRPr="0061286C" w:rsidRDefault="000E0F87" w:rsidP="007937CE">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3A675A79" w14:textId="3EB0AA65" w:rsidR="000E0F87" w:rsidRPr="00BE016E" w:rsidRDefault="000E0F87" w:rsidP="00BE016E">
      <w:pPr>
        <w:ind w:left="360"/>
        <w:contextualSpacing/>
        <w:jc w:val="left"/>
        <w:rPr>
          <w:rFonts w:eastAsia="Calibri" w:cs="Arial"/>
          <w:bCs/>
          <w:snapToGrid w:val="0"/>
          <w:color w:val="000000"/>
          <w:kern w:val="28"/>
        </w:rPr>
      </w:pPr>
      <w:r w:rsidRPr="00BE016E">
        <w:rPr>
          <w:rFonts w:eastAsia="Calibri" w:cs="Arial"/>
          <w:bCs/>
          <w:color w:val="000000"/>
          <w:kern w:val="28"/>
        </w:rPr>
        <w:br/>
      </w:r>
      <w:r w:rsidRPr="00BE016E">
        <w:rPr>
          <w:rFonts w:eastAsia="Calibri" w:cs="Arial"/>
          <w:bCs/>
          <w:color w:val="000000"/>
          <w:kern w:val="28"/>
        </w:rPr>
        <w:br/>
      </w:r>
      <w:r w:rsidRPr="00A82918">
        <w:rPr>
          <w:rFonts w:eastAsia="Calibri"/>
          <w:noProof/>
          <w:lang w:eastAsia="en-US"/>
        </w:rPr>
        <w:lastRenderedPageBreak/>
        <w:drawing>
          <wp:inline distT="0" distB="0" distL="0" distR="0" wp14:anchorId="106A61D8" wp14:editId="5C9ABE25">
            <wp:extent cx="5746245" cy="3069051"/>
            <wp:effectExtent l="0" t="0" r="6985"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46245" cy="306905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77C6453F" wp14:editId="0C5B7787">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FF7691" w14:textId="6F5C94A7" w:rsidR="000E0F87" w:rsidRPr="00DC7E61" w:rsidRDefault="000E0F87" w:rsidP="000E0F8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wps:txbx>
                      <wps:bodyPr rot="0" vert="horz" wrap="square" lIns="0" tIns="72000" rIns="0" bIns="0" anchor="t" anchorCtr="0" upright="1">
                        <a:noAutofit/>
                      </wps:bodyPr>
                    </wps:wsp>
                  </a:graphicData>
                </a:graphic>
              </wp:inline>
            </w:drawing>
          </mc:Choice>
          <mc:Fallback>
            <w:pict>
              <v:shape w14:anchorId="77C6453F" id="Text Box 31" o:spid="_x0000_s1046" type="#_x0000_t202" style="width:453.8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" stroked="f">
                <v:textbox inset="0,2mm,0,0">
                  <w:txbxContent>
                    <w:p w14:paraId="12FF7691" w14:textId="6F5C94A7" w:rsidR="000E0F87" w:rsidRPr="00DC7E61" w:rsidRDefault="000E0F87" w:rsidP="000E0F8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v:textbox>
                <w10:anchorlock/>
              </v:shape>
            </w:pict>
          </mc:Fallback>
        </mc:AlternateContent>
      </w:r>
    </w:p>
    <w:p w14:paraId="2A06B9DC" w14:textId="23B8DD4A" w:rsidR="000E0F87" w:rsidRPr="0061286C" w:rsidRDefault="000E0F87" w:rsidP="000E0F87">
      <w:pPr>
        <w:pStyle w:val="ListParagraph"/>
        <w:rPr>
          <w:rFonts w:eastAsia="Calibri" w:cs="Arial"/>
          <w:bCs/>
          <w:snapToGrid w:val="0"/>
          <w:color w:val="000000"/>
          <w:kern w:val="28"/>
        </w:rPr>
      </w:pPr>
    </w:p>
    <w:p w14:paraId="44DF3671" w14:textId="38C98386" w:rsidR="000E0F87" w:rsidRPr="0061286C" w:rsidRDefault="000E0F87" w:rsidP="007937CE">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It is possible </w:t>
      </w:r>
      <w:r w:rsidR="00782D0D">
        <w:rPr>
          <w:rFonts w:eastAsia="Calibri" w:cs="Arial"/>
          <w:bCs/>
          <w:snapToGrid w:val="0"/>
          <w:color w:val="000000"/>
          <w:kern w:val="28"/>
        </w:rPr>
        <w:t>for change the measurement now.</w:t>
      </w:r>
      <w:r w:rsidR="00782D0D" w:rsidRPr="00782D0D">
        <w:t xml:space="preserve"> </w:t>
      </w:r>
      <w:r w:rsidR="00782D0D">
        <w:rPr>
          <w:rFonts w:eastAsia="Calibri" w:cs="Arial"/>
          <w:bCs/>
          <w:snapToGrid w:val="0"/>
          <w:color w:val="000000"/>
          <w:kern w:val="28"/>
        </w:rPr>
        <w:t>I</w:t>
      </w:r>
      <w:r w:rsidR="00782D0D" w:rsidRPr="00782D0D">
        <w:rPr>
          <w:rFonts w:eastAsia="Calibri" w:cs="Arial"/>
          <w:bCs/>
          <w:snapToGrid w:val="0"/>
          <w:color w:val="000000"/>
          <w:kern w:val="28"/>
        </w:rPr>
        <w:t>f the measurement is correct, you can proceed to point 8</w:t>
      </w:r>
      <w:r w:rsidR="00782D0D">
        <w:rPr>
          <w:rFonts w:eastAsia="Calibri" w:cs="Arial"/>
          <w:bCs/>
          <w:snapToGrid w:val="0"/>
          <w:color w:val="000000"/>
          <w:kern w:val="28"/>
        </w:rPr>
        <w:t>.</w:t>
      </w:r>
    </w:p>
    <w:p w14:paraId="4238713B" w14:textId="149E7A75" w:rsidR="000E0F87" w:rsidRPr="0061286C" w:rsidRDefault="000E0F87" w:rsidP="007937CE">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00782D0D">
        <w:rPr>
          <w:rFonts w:eastAsia="Calibri" w:cs="Arial"/>
          <w:bCs/>
          <w:i/>
          <w:snapToGrid w:val="0"/>
          <w:color w:val="000000"/>
          <w:kern w:val="28"/>
        </w:rPr>
        <w:t>Location</w:t>
      </w:r>
      <w:r w:rsidRPr="0061286C">
        <w:rPr>
          <w:rFonts w:eastAsia="Calibri" w:cs="Arial"/>
          <w:bCs/>
          <w:snapToGrid w:val="0"/>
          <w:color w:val="000000"/>
          <w:kern w:val="28"/>
        </w:rPr>
        <w:t xml:space="preserve">&gt; button in the </w:t>
      </w:r>
      <w:r w:rsidR="00782D0D">
        <w:rPr>
          <w:rFonts w:eastAsia="Calibri" w:cs="Arial"/>
          <w:bCs/>
          <w:snapToGrid w:val="0"/>
          <w:color w:val="000000"/>
          <w:kern w:val="28"/>
        </w:rPr>
        <w:t xml:space="preserve">top </w:t>
      </w:r>
      <w:r w:rsidRPr="0061286C">
        <w:rPr>
          <w:rFonts w:eastAsia="Calibri" w:cs="Arial"/>
          <w:bCs/>
          <w:snapToGrid w:val="0"/>
          <w:color w:val="000000"/>
          <w:kern w:val="28"/>
        </w:rPr>
        <w:t xml:space="preserve">of the </w:t>
      </w:r>
      <w:r w:rsidR="00782D0D">
        <w:rPr>
          <w:rFonts w:eastAsia="Calibri" w:cs="Arial"/>
          <w:bCs/>
          <w:i/>
          <w:snapToGrid w:val="0"/>
          <w:color w:val="000000"/>
          <w:kern w:val="28"/>
        </w:rPr>
        <w:t>Measurement mode</w:t>
      </w:r>
      <w:r w:rsidRPr="0061286C">
        <w:rPr>
          <w:rFonts w:eastAsia="Calibri" w:cs="Arial"/>
          <w:bCs/>
          <w:snapToGrid w:val="0"/>
          <w:color w:val="000000"/>
          <w:kern w:val="28"/>
        </w:rPr>
        <w:t xml:space="preserve"> </w:t>
      </w:r>
      <w:r w:rsidR="00782D0D">
        <w:rPr>
          <w:rFonts w:eastAsia="Calibri" w:cs="Arial"/>
          <w:bCs/>
          <w:snapToGrid w:val="0"/>
          <w:color w:val="000000"/>
          <w:kern w:val="28"/>
        </w:rPr>
        <w:t>bar</w:t>
      </w:r>
      <w:r w:rsidRPr="0061286C">
        <w:rPr>
          <w:rFonts w:eastAsia="Calibri" w:cs="Arial"/>
          <w:bCs/>
          <w:snapToGrid w:val="0"/>
          <w:color w:val="000000"/>
          <w:kern w:val="28"/>
        </w:rPr>
        <w:t>.</w:t>
      </w:r>
    </w:p>
    <w:p w14:paraId="0A5CB8A8" w14:textId="77777777" w:rsidR="000E0F87" w:rsidRPr="0061286C" w:rsidRDefault="000E0F87" w:rsidP="007937CE">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Pr="0061286C">
        <w:rPr>
          <w:rFonts w:eastAsia="Calibri" w:cs="Arial"/>
          <w:bCs/>
          <w:snapToGrid w:val="0"/>
          <w:color w:val="000000"/>
          <w:kern w:val="28"/>
        </w:rPr>
        <w:t xml:space="preserve">, as shown in the figure below. </w:t>
      </w:r>
      <w:r w:rsidRPr="00A82918">
        <w:br/>
      </w:r>
      <w:r w:rsidRPr="00A82918">
        <w:rPr>
          <w:noProof/>
          <w:lang w:eastAsia="en-US"/>
        </w:rPr>
        <w:drawing>
          <wp:inline distT="0" distB="0" distL="0" distR="0" wp14:anchorId="20816233" wp14:editId="1EA0F886">
            <wp:extent cx="4914900" cy="1716185"/>
            <wp:effectExtent l="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54325" cy="1729951"/>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14:anchorId="206AF6C9" wp14:editId="428A4926">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23D08" w14:textId="77777777" w:rsidR="000E0F87" w:rsidRPr="00DC7E61" w:rsidRDefault="000E0F87" w:rsidP="000E0F8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206AF6C9" id="Text Box 27" o:spid="_x0000_s1047" type="#_x0000_t202" style="width:381.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" stroked="f">
                <v:textbox inset="0,0,0,0">
                  <w:txbxContent>
                    <w:p w14:paraId="6B023D08" w14:textId="77777777" w:rsidR="000E0F87" w:rsidRPr="00DC7E61" w:rsidRDefault="000E0F87" w:rsidP="000E0F8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v:textbox>
                <w10:anchorlock/>
              </v:shape>
            </w:pict>
          </mc:Fallback>
        </mc:AlternateContent>
      </w:r>
    </w:p>
    <w:p w14:paraId="25560117" w14:textId="32185BBE" w:rsidR="00374EAF" w:rsidRPr="00A82918" w:rsidRDefault="00654DDE" w:rsidP="00374EAF">
      <w:pPr>
        <w:pStyle w:val="Heading3"/>
        <w:numPr>
          <w:ilvl w:val="2"/>
          <w:numId w:val="2"/>
        </w:numPr>
      </w:pPr>
      <w:bookmarkStart w:id="33" w:name="_Ref377049283"/>
      <w:bookmarkStart w:id="34" w:name="_Toc412205296"/>
      <w:bookmarkStart w:id="35" w:name="_Toc459021538"/>
      <w:bookmarkStart w:id="36" w:name="_Toc16511621"/>
      <w:r>
        <w:t>L</w:t>
      </w:r>
      <w:r w:rsidR="00374EAF" w:rsidRPr="00A82918">
        <w:t>ine / surface measurement</w:t>
      </w:r>
      <w:bookmarkEnd w:id="33"/>
      <w:bookmarkEnd w:id="34"/>
      <w:bookmarkEnd w:id="35"/>
      <w:bookmarkEnd w:id="36"/>
    </w:p>
    <w:p w14:paraId="67584E2F" w14:textId="77777777" w:rsidR="00374EAF" w:rsidRPr="0061286C" w:rsidRDefault="00374EAF" w:rsidP="007937CE">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6D71F193" w14:textId="77F469D4" w:rsidR="00374EAF" w:rsidRPr="00E31A86" w:rsidRDefault="00654DDE" w:rsidP="007937CE">
      <w:pPr>
        <w:pStyle w:val="ListParagraph"/>
        <w:numPr>
          <w:ilvl w:val="0"/>
          <w:numId w:val="33"/>
        </w:numPr>
        <w:spacing w:line="336" w:lineRule="auto"/>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14:paraId="40AC051E" w14:textId="77777777" w:rsidR="002752C6" w:rsidRDefault="00374EAF" w:rsidP="007937CE">
      <w:pPr>
        <w:pStyle w:val="ListParagraph"/>
        <w:numPr>
          <w:ilvl w:val="0"/>
          <w:numId w:val="33"/>
        </w:numPr>
        <w:contextualSpacing/>
        <w:jc w:val="left"/>
        <w:rPr>
          <w:rFonts w:eastAsia="Calibri" w:cs="Arial"/>
          <w:bCs/>
          <w:snapToGrid w:val="0"/>
          <w:color w:val="000000"/>
          <w:kern w:val="28"/>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p>
    <w:p w14:paraId="02E6B71E" w14:textId="200CEA17" w:rsidR="00374EAF" w:rsidRDefault="00374EAF" w:rsidP="007937CE">
      <w:pPr>
        <w:pStyle w:val="ListParagraph"/>
        <w:numPr>
          <w:ilvl w:val="0"/>
          <w:numId w:val="33"/>
        </w:numPr>
        <w:contextualSpacing/>
        <w:jc w:val="left"/>
        <w:rPr>
          <w:rFonts w:eastAsia="Calibri" w:cs="Arial"/>
          <w:bCs/>
          <w:snapToGrid w:val="0"/>
          <w:color w:val="000000"/>
          <w:kern w:val="28"/>
        </w:rPr>
      </w:pPr>
      <w:r w:rsidRPr="002752C6">
        <w:rPr>
          <w:rFonts w:eastAsia="Calibri" w:cs="Arial"/>
          <w:bCs/>
          <w:snapToGrid w:val="0"/>
          <w:color w:val="000000"/>
          <w:kern w:val="28"/>
        </w:rPr>
        <w:lastRenderedPageBreak/>
        <w:t xml:space="preserve">Select the line or polygon layer in the </w:t>
      </w:r>
      <w:r w:rsidRPr="002752C6">
        <w:rPr>
          <w:rFonts w:eastAsia="Calibri" w:cs="Arial"/>
          <w:bCs/>
          <w:i/>
          <w:snapToGrid w:val="0"/>
          <w:color w:val="000000"/>
          <w:kern w:val="28"/>
        </w:rPr>
        <w:t>Create Features</w:t>
      </w:r>
      <w:r w:rsidRPr="002752C6">
        <w:rPr>
          <w:rFonts w:eastAsia="Calibri" w:cs="Arial"/>
          <w:bCs/>
          <w:snapToGrid w:val="0"/>
          <w:color w:val="000000"/>
          <w:kern w:val="28"/>
        </w:rPr>
        <w:t xml:space="preserve"> window to start a line or a surface measurement.</w:t>
      </w:r>
    </w:p>
    <w:p w14:paraId="2008F58F" w14:textId="77777777" w:rsidR="00155FEF" w:rsidRDefault="00155FEF" w:rsidP="007937CE">
      <w:pPr>
        <w:pStyle w:val="ListParagraph"/>
        <w:numPr>
          <w:ilvl w:val="0"/>
          <w:numId w:val="33"/>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14:paraId="19ED37C2" w14:textId="77777777" w:rsidR="00155FEF" w:rsidRPr="0061286C" w:rsidRDefault="00155FEF" w:rsidP="007937CE">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20CB074A" w14:textId="0D9251AC" w:rsidR="00374EAF" w:rsidRPr="0061286C" w:rsidRDefault="00374EAF" w:rsidP="007937CE">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w:t>
      </w:r>
      <w:r w:rsidR="00155FEF">
        <w:rPr>
          <w:rFonts w:eastAsia="Calibri" w:cs="Arial"/>
          <w:bCs/>
          <w:snapToGrid w:val="0"/>
          <w:color w:val="000000"/>
          <w:kern w:val="28"/>
        </w:rPr>
        <w:t>.</w:t>
      </w:r>
      <w:r w:rsidRPr="00A82918">
        <w:rPr>
          <w:rFonts w:eastAsiaTheme="minorHAnsi"/>
        </w:rPr>
        <w:br/>
      </w:r>
      <w:r w:rsidRPr="00A82918">
        <w:rPr>
          <w:noProof/>
          <w:lang w:eastAsia="en-US"/>
        </w:rPr>
        <w:drawing>
          <wp:inline distT="0" distB="0" distL="0" distR="0" wp14:anchorId="06D8D6DD" wp14:editId="6292D951">
            <wp:extent cx="3422857" cy="3153132"/>
            <wp:effectExtent l="0" t="0" r="6350" b="9525"/>
            <wp:docPr id="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22857" cy="3153132"/>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69D36956" wp14:editId="6E7CEAEC">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B36E5"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w14:anchorId="69D36956" id="Text Box 26" o:spid="_x0000_s1048" type="#_x0000_t202" style="width:30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rS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" stroked="f">
                <v:textbox inset="0,0,0,0">
                  <w:txbxContent>
                    <w:p w14:paraId="506B36E5"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14:paraId="571ABE6C" w14:textId="019F3A0C" w:rsidR="00374EAF" w:rsidRPr="0061286C" w:rsidRDefault="00344059" w:rsidP="007937CE">
      <w:pPr>
        <w:pStyle w:val="ListParagraph"/>
        <w:numPr>
          <w:ilvl w:val="0"/>
          <w:numId w:val="33"/>
        </w:numPr>
        <w:contextualSpacing/>
        <w:jc w:val="left"/>
        <w:rPr>
          <w:rFonts w:eastAsia="Calibri" w:cs="Arial"/>
          <w:bCs/>
          <w:snapToGrid w:val="0"/>
          <w:color w:val="000000"/>
          <w:kern w:val="28"/>
        </w:rPr>
      </w:pPr>
      <w:r w:rsidRPr="00344059">
        <w:rPr>
          <w:rFonts w:eastAsia="Calibri" w:cs="Arial"/>
          <w:bCs/>
          <w:snapToGrid w:val="0"/>
          <w:color w:val="000000"/>
          <w:kern w:val="28"/>
        </w:rPr>
        <w:t>It is now possible to edit points if this is desirable</w:t>
      </w:r>
      <w:r>
        <w:rPr>
          <w:rFonts w:eastAsia="Calibri" w:cs="Arial"/>
          <w:bCs/>
          <w:snapToGrid w:val="0"/>
          <w:color w:val="000000"/>
          <w:kern w:val="28"/>
        </w:rPr>
        <w:t>.</w:t>
      </w:r>
    </w:p>
    <w:p w14:paraId="38080C14" w14:textId="77777777" w:rsidR="00374EAF" w:rsidRPr="0061286C" w:rsidRDefault="00374EAF" w:rsidP="007937CE">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14:paraId="27C422C0" w14:textId="4C295942" w:rsidR="00374EAF" w:rsidRPr="0061286C" w:rsidRDefault="00374EAF" w:rsidP="007937CE">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Pr>
          <w:rFonts w:eastAsia="Calibri" w:cs="Arial"/>
          <w:bCs/>
          <w:snapToGrid w:val="0"/>
          <w:color w:val="000000"/>
          <w:kern w:val="28"/>
        </w:rPr>
        <w:t xml:space="preserve"> button on the toolbar</w:t>
      </w:r>
      <w:r w:rsidR="00344059">
        <w:rPr>
          <w:rFonts w:eastAsia="Calibri" w:cs="Arial"/>
          <w:bCs/>
          <w:snapToGrid w:val="0"/>
          <w:color w:val="000000"/>
          <w:kern w:val="28"/>
        </w:rPr>
        <w:t xml:space="preserve"> in the map</w:t>
      </w:r>
      <w:r>
        <w:rPr>
          <w:rFonts w:eastAsia="Calibri" w:cs="Arial"/>
          <w:bCs/>
          <w:snapToGrid w:val="0"/>
          <w:color w:val="000000"/>
          <w:kern w:val="28"/>
        </w:rPr>
        <w:t xml:space="preserve"> </w:t>
      </w:r>
      <w:r w:rsidR="00344059">
        <w:rPr>
          <w:rFonts w:eastAsia="Calibri" w:cs="Arial"/>
          <w:bCs/>
          <w:snapToGrid w:val="0"/>
          <w:color w:val="000000"/>
          <w:kern w:val="28"/>
        </w:rPr>
        <w:t xml:space="preserve">or the </w:t>
      </w:r>
      <w:r w:rsidR="00344059" w:rsidRPr="00344059">
        <w:rPr>
          <w:rFonts w:eastAsia="Calibri" w:cs="Arial"/>
          <w:bCs/>
          <w:i/>
          <w:iCs/>
          <w:snapToGrid w:val="0"/>
          <w:color w:val="000000"/>
          <w:kern w:val="28"/>
        </w:rPr>
        <w:t>&lt;Surface&gt;</w:t>
      </w:r>
      <w:r w:rsidR="00344059">
        <w:rPr>
          <w:rFonts w:eastAsia="Calibri" w:cs="Arial"/>
          <w:bCs/>
          <w:snapToGrid w:val="0"/>
          <w:color w:val="000000"/>
          <w:kern w:val="28"/>
        </w:rPr>
        <w:t xml:space="preserve"> button in the measure bar in the cyclorama. With one of these buttons, you can close the measurement</w:t>
      </w:r>
      <w:r w:rsidRPr="0061286C">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494D420A" wp14:editId="0E7778C8">
            <wp:extent cx="5278697" cy="3304464"/>
            <wp:effectExtent l="0" t="0" r="0" b="0"/>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78697" cy="3304464"/>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67BA05EF" wp14:editId="66829A62">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5D206" w14:textId="77777777" w:rsidR="00374EAF" w:rsidRPr="00DC7E61" w:rsidRDefault="00374EAF" w:rsidP="00374EAF">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wps:txbx>
                      <wps:bodyPr rot="0" vert="horz" wrap="square" lIns="0" tIns="0" rIns="0" bIns="0" anchor="t" anchorCtr="0" upright="1">
                        <a:noAutofit/>
                      </wps:bodyPr>
                    </wps:wsp>
                  </a:graphicData>
                </a:graphic>
              </wp:inline>
            </w:drawing>
          </mc:Choice>
          <mc:Fallback>
            <w:pict>
              <v:shape w14:anchorId="67BA05EF" id="Text Box 25" o:spid="_x0000_s1049" type="#_x0000_t202" style="width:416.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gp3fw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" stroked="f">
                <v:textbox inset="0,0,0,0">
                  <w:txbxContent>
                    <w:p w14:paraId="3C25D206" w14:textId="77777777" w:rsidR="00374EAF" w:rsidRPr="00DC7E61" w:rsidRDefault="00374EAF" w:rsidP="00374EAF">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v:textbox>
                <w10:anchorlock/>
              </v:shape>
            </w:pict>
          </mc:Fallback>
        </mc:AlternateContent>
      </w:r>
    </w:p>
    <w:p w14:paraId="2A75DE2B" w14:textId="77777777" w:rsidR="00374EAF" w:rsidRPr="0061286C" w:rsidRDefault="00374EAF" w:rsidP="007937CE">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Pr="00A82918">
        <w:rPr>
          <w:kern w:val="28"/>
        </w:rPr>
        <w:br/>
      </w:r>
      <w:r w:rsidRPr="00A82918">
        <w:rPr>
          <w:kern w:val="28"/>
        </w:rPr>
        <w:br/>
      </w:r>
      <w:r w:rsidRPr="00A82918">
        <w:rPr>
          <w:noProof/>
          <w:kern w:val="28"/>
          <w:lang w:eastAsia="en-US"/>
        </w:rPr>
        <w:drawing>
          <wp:inline distT="0" distB="0" distL="0" distR="0" wp14:anchorId="3B698568" wp14:editId="27AF34BD">
            <wp:extent cx="4895363" cy="2221621"/>
            <wp:effectExtent l="0" t="0" r="635" b="762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95363" cy="2221621"/>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14:anchorId="74ACE90D" wp14:editId="287597C7">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F6FA10"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w14:anchorId="74ACE90D" id="Text Box 24" o:spid="_x0000_s1050" type="#_x0000_t202" style="width:368.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" stroked="f">
                <v:textbox inset="0,2mm,0,0">
                  <w:txbxContent>
                    <w:p w14:paraId="11F6FA10"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14:paraId="5176AA2C" w14:textId="77777777" w:rsidR="00374EAF" w:rsidRPr="00885DF7" w:rsidRDefault="00374EAF" w:rsidP="00B901E3">
      <w:pPr>
        <w:pStyle w:val="StandaardCM"/>
        <w:rPr>
          <w:lang w:val="en-US" w:eastAsia="nl-NL"/>
        </w:rPr>
      </w:pPr>
    </w:p>
    <w:p w14:paraId="36DF107B" w14:textId="744F8A0B" w:rsidR="00D43A20" w:rsidRPr="00D43A20" w:rsidRDefault="00D43A20" w:rsidP="00D43A20">
      <w:pPr>
        <w:pStyle w:val="Heading3"/>
        <w:numPr>
          <w:ilvl w:val="2"/>
          <w:numId w:val="2"/>
        </w:numPr>
      </w:pPr>
      <w:bookmarkStart w:id="37" w:name="_Toc412205299"/>
      <w:bookmarkStart w:id="38" w:name="_Toc459021541"/>
      <w:bookmarkStart w:id="39" w:name="_Toc16511622"/>
      <w:r w:rsidRPr="00A82918">
        <w:t>How to import a measurement in a Cyclorama</w:t>
      </w:r>
      <w:bookmarkEnd w:id="37"/>
      <w:bookmarkEnd w:id="38"/>
      <w:bookmarkEnd w:id="39"/>
    </w:p>
    <w:p w14:paraId="26880FFC" w14:textId="77777777" w:rsidR="00D43A20" w:rsidRPr="0061286C" w:rsidRDefault="00D43A20" w:rsidP="007937CE">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Pr>
          <w:rFonts w:eastAsia="Calibri" w:cs="Arial"/>
          <w:bCs/>
          <w:i/>
          <w:snapToGrid w:val="0"/>
          <w:color w:val="000000"/>
          <w:kern w:val="28"/>
        </w:rPr>
        <w:t xml:space="preserve">Move </w:t>
      </w:r>
      <w:r>
        <w:rPr>
          <w:rFonts w:eastAsia="Calibri" w:cs="Arial"/>
          <w:bCs/>
          <w:snapToGrid w:val="0"/>
          <w:color w:val="000000"/>
          <w:kern w:val="28"/>
        </w:rPr>
        <w:t xml:space="preserve">or </w:t>
      </w:r>
      <w:proofErr w:type="spellStart"/>
      <w:r>
        <w:rPr>
          <w:rFonts w:eastAsia="Calibri" w:cs="Arial"/>
          <w:bCs/>
          <w:i/>
          <w:snapToGrid w:val="0"/>
          <w:color w:val="000000"/>
          <w:kern w:val="28"/>
        </w:rPr>
        <w:t>Verticles</w:t>
      </w:r>
      <w:proofErr w:type="spellEnd"/>
      <w:r>
        <w:rPr>
          <w:rFonts w:eastAsia="Calibri" w:cs="Arial"/>
          <w:bCs/>
          <w:snapToGrid w:val="0"/>
          <w:color w:val="000000"/>
          <w:kern w:val="28"/>
        </w:rPr>
        <w:t xml:space="preserve"> option in the</w:t>
      </w:r>
      <w:r w:rsidRPr="0061286C">
        <w:rPr>
          <w:rFonts w:eastAsia="Calibri" w:cs="Arial"/>
          <w:bCs/>
          <w:snapToGrid w:val="0"/>
          <w:color w:val="000000"/>
          <w:kern w:val="28"/>
        </w:rPr>
        <w:t xml:space="preserv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Calibri" w:cs="Arial"/>
          <w:bCs/>
          <w:noProof/>
          <w:color w:val="000000"/>
          <w:kern w:val="28"/>
          <w:lang w:eastAsia="en-US"/>
        </w:rPr>
        <w:lastRenderedPageBreak/>
        <w:drawing>
          <wp:inline distT="0" distB="0" distL="0" distR="0" wp14:anchorId="396D9B98" wp14:editId="3CF6F30E">
            <wp:extent cx="4956175" cy="9182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56175" cy="91822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8D73BF2" wp14:editId="2423A748">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B7D90" w14:textId="77777777"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wps:txbx>
                      <wps:bodyPr rot="0" vert="horz" wrap="square" lIns="0" tIns="0" rIns="0" bIns="0" anchor="t" anchorCtr="0" upright="1">
                        <a:spAutoFit/>
                      </wps:bodyPr>
                    </wps:wsp>
                  </a:graphicData>
                </a:graphic>
              </wp:inline>
            </w:drawing>
          </mc:Choice>
          <mc:Fallback>
            <w:pict>
              <v:shape w14:anchorId="68D73BF2" id="Text Box 18" o:spid="_x0000_s1051" type="#_x0000_t202" style="width:390.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" stroked="f">
                <v:textbox style="mso-fit-shape-to-text:t" inset="0,0,0,0">
                  <w:txbxContent>
                    <w:p w14:paraId="3FAB7D90" w14:textId="77777777"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v:textbox>
                <w10:anchorlock/>
              </v:shape>
            </w:pict>
          </mc:Fallback>
        </mc:AlternateContent>
      </w:r>
    </w:p>
    <w:p w14:paraId="4CD9ED18" w14:textId="137652B8" w:rsidR="00D43A20" w:rsidRPr="0061286C" w:rsidRDefault="00D43A20" w:rsidP="007937CE">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Select a feature on the map to</w:t>
      </w:r>
      <w:r w:rsidR="00BD3E58">
        <w:rPr>
          <w:rFonts w:eastAsia="Calibri" w:cs="Arial"/>
          <w:bCs/>
          <w:snapToGrid w:val="0"/>
          <w:color w:val="000000"/>
          <w:kern w:val="28"/>
        </w:rPr>
        <w:t xml:space="preserve"> select the overlay of the measurement in </w:t>
      </w:r>
      <w:r w:rsidRPr="0061286C">
        <w:rPr>
          <w:rFonts w:eastAsia="Calibri" w:cs="Arial"/>
          <w:bCs/>
          <w:snapToGrid w:val="0"/>
          <w:color w:val="000000"/>
          <w:kern w:val="28"/>
        </w:rPr>
        <w:t>the Cyclorama.</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06D52C02" wp14:editId="13FF8DA7">
            <wp:extent cx="1546272" cy="8620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546272" cy="862021"/>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F6FAB25" wp14:editId="2A05AFE4">
                <wp:extent cx="4667250" cy="297180"/>
                <wp:effectExtent l="4445"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FCE145" w14:textId="32976DED" w:rsidR="00D43A20" w:rsidRPr="00DC7E61" w:rsidRDefault="00BD3E58" w:rsidP="00D43A20">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00D43A20" w:rsidRPr="00DC7E61">
                              <w:rPr>
                                <w:rFonts w:cs="Arial"/>
                                <w:i/>
                                <w:color w:val="000000" w:themeColor="text1"/>
                                <w:sz w:val="18"/>
                                <w:szCs w:val="18"/>
                              </w:rPr>
                              <w:t xml:space="preserve">in </w:t>
                            </w:r>
                            <w:r>
                              <w:rPr>
                                <w:rFonts w:cs="Arial"/>
                                <w:i/>
                                <w:color w:val="000000" w:themeColor="text1"/>
                                <w:sz w:val="18"/>
                                <w:szCs w:val="18"/>
                              </w:rPr>
                              <w:t xml:space="preserve">the </w:t>
                            </w:r>
                            <w:r w:rsidR="00D43A20" w:rsidRPr="00DC7E61">
                              <w:rPr>
                                <w:rFonts w:cs="Arial"/>
                                <w:i/>
                                <w:color w:val="000000" w:themeColor="text1"/>
                                <w:sz w:val="18"/>
                                <w:szCs w:val="18"/>
                              </w:rPr>
                              <w:t>Cyclorama.</w:t>
                            </w:r>
                          </w:p>
                        </w:txbxContent>
                      </wps:txbx>
                      <wps:bodyPr rot="0" vert="horz" wrap="square" lIns="0" tIns="0" rIns="0" bIns="0" anchor="t" anchorCtr="0" upright="1">
                        <a:noAutofit/>
                      </wps:bodyPr>
                    </wps:wsp>
                  </a:graphicData>
                </a:graphic>
              </wp:inline>
            </w:drawing>
          </mc:Choice>
          <mc:Fallback>
            <w:pict>
              <v:shape w14:anchorId="6F6FAB25" id="Text Box 17" o:spid="_x0000_s1052" type="#_x0000_t202" style="width:367.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" stroked="f">
                <v:textbox inset="0,0,0,0">
                  <w:txbxContent>
                    <w:p w14:paraId="30FCE145" w14:textId="32976DED" w:rsidR="00D43A20" w:rsidRPr="00DC7E61" w:rsidRDefault="00BD3E58" w:rsidP="00D43A20">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00D43A20" w:rsidRPr="00DC7E61">
                        <w:rPr>
                          <w:rFonts w:cs="Arial"/>
                          <w:i/>
                          <w:color w:val="000000" w:themeColor="text1"/>
                          <w:sz w:val="18"/>
                          <w:szCs w:val="18"/>
                        </w:rPr>
                        <w:t xml:space="preserve">in </w:t>
                      </w:r>
                      <w:r>
                        <w:rPr>
                          <w:rFonts w:cs="Arial"/>
                          <w:i/>
                          <w:color w:val="000000" w:themeColor="text1"/>
                          <w:sz w:val="18"/>
                          <w:szCs w:val="18"/>
                        </w:rPr>
                        <w:t xml:space="preserve">the </w:t>
                      </w:r>
                      <w:r w:rsidR="00D43A20" w:rsidRPr="00DC7E61">
                        <w:rPr>
                          <w:rFonts w:cs="Arial"/>
                          <w:i/>
                          <w:color w:val="000000" w:themeColor="text1"/>
                          <w:sz w:val="18"/>
                          <w:szCs w:val="18"/>
                        </w:rPr>
                        <w:t>Cyclorama.</w:t>
                      </w:r>
                    </w:p>
                  </w:txbxContent>
                </v:textbox>
                <w10:anchorlock/>
              </v:shape>
            </w:pict>
          </mc:Fallback>
        </mc:AlternateContent>
      </w:r>
    </w:p>
    <w:p w14:paraId="5F69948C" w14:textId="77777777" w:rsidR="00D43A20" w:rsidRPr="0061286C" w:rsidRDefault="00D43A20" w:rsidP="00D43A20">
      <w:pPr>
        <w:pStyle w:val="ListParagraph"/>
        <w:rPr>
          <w:rFonts w:eastAsia="Calibri" w:cs="Arial"/>
          <w:bCs/>
          <w:snapToGrid w:val="0"/>
          <w:color w:val="000000"/>
          <w:kern w:val="28"/>
        </w:rPr>
      </w:pPr>
    </w:p>
    <w:p w14:paraId="7074AF19" w14:textId="77777777" w:rsidR="00D43A20" w:rsidRPr="0061286C" w:rsidRDefault="00D43A20" w:rsidP="007937CE">
      <w:pPr>
        <w:pStyle w:val="ListParagraph"/>
        <w:numPr>
          <w:ilvl w:val="0"/>
          <w:numId w:val="34"/>
        </w:numPr>
        <w:contextualSpacing/>
        <w:jc w:val="left"/>
        <w:rPr>
          <w:rFonts w:eastAsia="Calibri" w:cs="Arial"/>
          <w:bCs/>
          <w:snapToGrid w:val="0"/>
          <w:color w:val="000000"/>
          <w:kern w:val="28"/>
        </w:rPr>
      </w:pPr>
      <w:r>
        <w:rPr>
          <w:rFonts w:eastAsia="Calibri" w:cs="Arial"/>
          <w:bCs/>
          <w:snapToGrid w:val="0"/>
          <w:color w:val="000000"/>
          <w:kern w:val="28"/>
        </w:rPr>
        <w:t xml:space="preserve">If you want to edit the (selected) feature, select the </w:t>
      </w:r>
      <w:r w:rsidRPr="00A82918">
        <w:rPr>
          <w:rFonts w:eastAsia="Calibri" w:cs="Arial"/>
          <w:bCs/>
          <w:i/>
          <w:snapToGrid w:val="0"/>
          <w:color w:val="000000"/>
          <w:kern w:val="28"/>
        </w:rPr>
        <w:t>Vertices</w:t>
      </w:r>
      <w:r w:rsidRPr="0061286C">
        <w:rPr>
          <w:rFonts w:eastAsia="Calibri" w:cs="Arial"/>
          <w:bCs/>
          <w:snapToGrid w:val="0"/>
          <w:color w:val="000000"/>
          <w:kern w:val="28"/>
        </w:rPr>
        <w:t xml:space="preserve"> </w:t>
      </w:r>
      <w:r>
        <w:rPr>
          <w:rFonts w:eastAsia="Calibri" w:cs="Arial"/>
          <w:bCs/>
          <w:snapToGrid w:val="0"/>
          <w:color w:val="000000"/>
          <w:kern w:val="28"/>
        </w:rPr>
        <w:t xml:space="preserve">option in the </w:t>
      </w:r>
      <w:r w:rsidRPr="00C140DA">
        <w:rPr>
          <w:rFonts w:eastAsia="Calibri" w:cs="Arial"/>
          <w:bCs/>
          <w:i/>
          <w:snapToGrid w:val="0"/>
          <w:color w:val="000000"/>
          <w:kern w:val="28"/>
        </w:rPr>
        <w:t>Edit</w:t>
      </w:r>
      <w:r>
        <w:rPr>
          <w:rFonts w:eastAsia="Calibri" w:cs="Arial"/>
          <w:bCs/>
          <w:snapToGrid w:val="0"/>
          <w:color w:val="000000"/>
          <w:kern w:val="28"/>
        </w:rPr>
        <w:t xml:space="preserve"> tab.</w:t>
      </w:r>
      <w:r w:rsidRPr="00A82918">
        <w:br/>
      </w:r>
      <w:r w:rsidRPr="00A82918">
        <w:br/>
      </w:r>
      <w:r w:rsidRPr="00A82918">
        <w:rPr>
          <w:noProof/>
          <w:lang w:eastAsia="en-US"/>
        </w:rPr>
        <w:drawing>
          <wp:inline distT="0" distB="0" distL="0" distR="0" wp14:anchorId="373984A3" wp14:editId="0C29F451">
            <wp:extent cx="2367280" cy="107603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67280" cy="1076036"/>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4CBDD0E8" wp14:editId="5DC7F7AC">
                <wp:extent cx="4352925" cy="273050"/>
                <wp:effectExtent l="0" t="0" r="9525" b="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6C1CBB" w14:textId="6F2329CA"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r>
                              <w:rPr>
                                <w:rFonts w:cs="Arial"/>
                                <w:i/>
                                <w:color w:val="000000" w:themeColor="text1"/>
                                <w:sz w:val="18"/>
                                <w:szCs w:val="18"/>
                              </w:rPr>
                              <w:t>Verticles option)</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4CBDD0E8" id="Text Box 14" o:spid="_x0000_s1053" type="#_x0000_t202" style="width:342.7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" stroked="f">
                <v:textbox inset="0,0,0,0">
                  <w:txbxContent>
                    <w:p w14:paraId="676C1CBB" w14:textId="6F2329CA"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r>
                        <w:rPr>
                          <w:rFonts w:cs="Arial"/>
                          <w:i/>
                          <w:color w:val="000000" w:themeColor="text1"/>
                          <w:sz w:val="18"/>
                          <w:szCs w:val="18"/>
                        </w:rPr>
                        <w:t>Verticles option)</w:t>
                      </w:r>
                      <w:r w:rsidRPr="00DC7E61">
                        <w:rPr>
                          <w:rFonts w:cs="Arial"/>
                          <w:i/>
                          <w:color w:val="000000" w:themeColor="text1"/>
                          <w:sz w:val="18"/>
                          <w:szCs w:val="18"/>
                        </w:rPr>
                        <w:t>.</w:t>
                      </w:r>
                    </w:p>
                  </w:txbxContent>
                </v:textbox>
                <w10:anchorlock/>
              </v:shape>
            </w:pict>
          </mc:Fallback>
        </mc:AlternateContent>
      </w:r>
    </w:p>
    <w:p w14:paraId="476E5608" w14:textId="77777777" w:rsidR="00D43A20" w:rsidRPr="0061286C" w:rsidRDefault="00D43A20" w:rsidP="007937CE">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14:paraId="0C2127B7" w14:textId="6EE745CC" w:rsidR="00B901E3" w:rsidRDefault="00D43A20" w:rsidP="00D43A20">
      <w:pPr>
        <w:pStyle w:val="StandaardCM"/>
        <w:rPr>
          <w:lang w:val="de-DE" w:eastAsia="nl-NL"/>
        </w:rPr>
      </w:pPr>
      <w:r w:rsidRPr="00C140DA">
        <w:rPr>
          <w:spacing w:val="-2"/>
        </w:rPr>
        <w:t>If you want to edit a measurement point in the Cyclorama, select that point in the map.</w:t>
      </w:r>
    </w:p>
    <w:p w14:paraId="2BF269F5" w14:textId="77777777" w:rsidR="009E3ED8" w:rsidRDefault="009E3ED8" w:rsidP="009E3ED8">
      <w:pPr>
        <w:rPr>
          <w:rFonts w:eastAsiaTheme="minorHAnsi"/>
          <w:noProof/>
        </w:rPr>
      </w:pPr>
    </w:p>
    <w:p w14:paraId="0DD7B04D" w14:textId="77777777" w:rsidR="009E3ED8" w:rsidRDefault="009E3ED8" w:rsidP="007937CE">
      <w:pPr>
        <w:pStyle w:val="Heading2"/>
        <w:keepLines/>
        <w:numPr>
          <w:ilvl w:val="1"/>
          <w:numId w:val="36"/>
        </w:numPr>
        <w:spacing w:after="0" w:line="276" w:lineRule="auto"/>
        <w:ind w:right="0"/>
        <w:jc w:val="left"/>
        <w:rPr>
          <w:rFonts w:eastAsia="Calibri" w:cs="Arial"/>
          <w:snapToGrid w:val="0"/>
          <w:szCs w:val="22"/>
        </w:rPr>
      </w:pPr>
      <w:bookmarkStart w:id="40" w:name="_Toc412205301"/>
      <w:bookmarkStart w:id="41" w:name="_Toc459021543"/>
      <w:bookmarkStart w:id="42" w:name="_Toc16511623"/>
      <w:r>
        <w:rPr>
          <w:rFonts w:eastAsia="Calibri" w:cs="Arial"/>
          <w:snapToGrid w:val="0"/>
          <w:szCs w:val="22"/>
        </w:rPr>
        <w:t>Cyclorama search functionality</w:t>
      </w:r>
      <w:bookmarkEnd w:id="40"/>
      <w:bookmarkEnd w:id="41"/>
      <w:bookmarkEnd w:id="42"/>
    </w:p>
    <w:p w14:paraId="26933AB6" w14:textId="77777777" w:rsidR="009E3ED8" w:rsidRDefault="009E3ED8" w:rsidP="009E3ED8"/>
    <w:p w14:paraId="79402F8E" w14:textId="7B594F21" w:rsidR="009E3ED8" w:rsidRDefault="009E3ED8" w:rsidP="007937CE">
      <w:pPr>
        <w:pStyle w:val="ListParagraph"/>
        <w:numPr>
          <w:ilvl w:val="0"/>
          <w:numId w:val="35"/>
        </w:numPr>
        <w:contextualSpacing/>
        <w:jc w:val="left"/>
        <w:rPr>
          <w:rFonts w:eastAsia="Calibri" w:cs="Arial"/>
          <w:bCs/>
          <w:snapToGrid w:val="0"/>
          <w:color w:val="000000"/>
          <w:kern w:val="28"/>
        </w:rPr>
      </w:pPr>
      <w:r w:rsidRPr="00EA1F83">
        <w:rPr>
          <w:rFonts w:eastAsia="Calibri" w:cs="Arial"/>
          <w:bCs/>
          <w:snapToGrid w:val="0"/>
          <w:color w:val="000000"/>
          <w:kern w:val="28"/>
        </w:rPr>
        <w:t>To start the cyclorama search funct</w:t>
      </w:r>
      <w:r>
        <w:rPr>
          <w:rFonts w:eastAsia="Calibri" w:cs="Arial"/>
          <w:bCs/>
          <w:snapToGrid w:val="0"/>
          <w:color w:val="000000"/>
          <w:kern w:val="28"/>
        </w:rPr>
        <w:t xml:space="preserve">ionality, click on the </w:t>
      </w:r>
      <w:proofErr w:type="spellStart"/>
      <w:r w:rsidRPr="00C140DA">
        <w:rPr>
          <w:rFonts w:eastAsia="Calibri" w:cs="Arial"/>
          <w:bCs/>
          <w:i/>
          <w:snapToGrid w:val="0"/>
          <w:color w:val="000000"/>
          <w:kern w:val="28"/>
        </w:rPr>
        <w:t>ImageId</w:t>
      </w:r>
      <w:proofErr w:type="spellEnd"/>
      <w:r w:rsidRPr="00C140DA">
        <w:rPr>
          <w:rFonts w:eastAsia="Calibri" w:cs="Arial"/>
          <w:bCs/>
          <w:i/>
          <w:snapToGrid w:val="0"/>
          <w:color w:val="000000"/>
          <w:kern w:val="28"/>
        </w:rPr>
        <w:t xml:space="preserve"> search</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w:t>
      </w:r>
      <w:r>
        <w:rPr>
          <w:rFonts w:eastAsia="Calibri" w:cs="Arial"/>
          <w:bCs/>
          <w:i/>
          <w:snapToGrid w:val="0"/>
          <w:color w:val="000000"/>
          <w:kern w:val="28"/>
        </w:rPr>
        <w:t>Street Smart</w:t>
      </w:r>
      <w:r w:rsidRPr="00EA1F83">
        <w:rPr>
          <w:rFonts w:eastAsia="Calibri" w:cs="Arial"/>
          <w:bCs/>
          <w:snapToGrid w:val="0"/>
          <w:color w:val="000000"/>
          <w:kern w:val="28"/>
        </w:rPr>
        <w:t xml:space="preserve"> </w:t>
      </w:r>
      <w:r>
        <w:rPr>
          <w:rFonts w:eastAsia="Calibri" w:cs="Arial"/>
          <w:bCs/>
          <w:snapToGrid w:val="0"/>
          <w:color w:val="000000"/>
          <w:kern w:val="28"/>
        </w:rPr>
        <w:t>tab</w:t>
      </w:r>
      <w:r w:rsidRPr="00EA1F83">
        <w:rPr>
          <w:rFonts w:eastAsia="Calibri" w:cs="Arial"/>
          <w:bCs/>
          <w:snapToGrid w:val="0"/>
          <w:color w:val="000000"/>
          <w:kern w:val="28"/>
        </w:rPr>
        <w:t>.</w:t>
      </w:r>
    </w:p>
    <w:p w14:paraId="2E6D59D1" w14:textId="77777777" w:rsidR="009E3ED8" w:rsidRDefault="009E3ED8" w:rsidP="009E3ED8">
      <w:pPr>
        <w:rPr>
          <w:rFonts w:eastAsia="Calibri" w:cs="Arial"/>
          <w:bCs/>
          <w:snapToGrid w:val="0"/>
          <w:color w:val="000000"/>
          <w:kern w:val="28"/>
        </w:rPr>
      </w:pPr>
      <w:r>
        <w:rPr>
          <w:rFonts w:eastAsia="Calibri"/>
          <w:noProof/>
          <w:snapToGrid w:val="0"/>
          <w:kern w:val="28"/>
          <w:lang w:eastAsia="en-US"/>
        </w:rPr>
        <w:drawing>
          <wp:inline distT="0" distB="0" distL="0" distR="0" wp14:anchorId="01F5C9C8" wp14:editId="4D4AAE49">
            <wp:extent cx="3990975" cy="1247587"/>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ImageSearc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20128" cy="1256700"/>
                    </a:xfrm>
                    <a:prstGeom prst="rect">
                      <a:avLst/>
                    </a:prstGeom>
                  </pic:spPr>
                </pic:pic>
              </a:graphicData>
            </a:graphic>
          </wp:inline>
        </w:drawing>
      </w:r>
    </w:p>
    <w:p w14:paraId="341B6AE3" w14:textId="77777777" w:rsidR="009E3ED8" w:rsidRDefault="009E3ED8" w:rsidP="009E3ED8">
      <w:pPr>
        <w:rPr>
          <w:rFonts w:eastAsia="Calibri" w:cs="Arial"/>
          <w:bCs/>
          <w:snapToGrid w:val="0"/>
          <w:color w:val="000000"/>
          <w:kern w:val="28"/>
        </w:rPr>
      </w:pPr>
      <w:r>
        <w:rPr>
          <w:rFonts w:asciiTheme="minorHAnsi" w:eastAsiaTheme="minorHAnsi" w:hAnsiTheme="minorHAnsi" w:cstheme="minorBidi"/>
          <w:noProof/>
          <w:lang w:eastAsia="en-US"/>
        </w:rPr>
        <w:lastRenderedPageBreak/>
        <mc:AlternateContent>
          <mc:Choice Requires="wps">
            <w:drawing>
              <wp:inline distT="0" distB="0" distL="0" distR="0" wp14:anchorId="450CFBF1" wp14:editId="1E2A19BB">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A36D0" w14:textId="77777777" w:rsidR="009E3ED8" w:rsidRPr="00661B87" w:rsidRDefault="009E3ED8" w:rsidP="009E3ED8">
                            <w:pPr>
                              <w:pStyle w:val="Caption"/>
                              <w:rPr>
                                <w:rFonts w:eastAsia="Calibri" w:cs="Arial"/>
                                <w:i/>
                                <w:noProof/>
                                <w:color w:val="000000" w:themeColor="text1"/>
                                <w:kern w:val="28"/>
                                <w:sz w:val="18"/>
                                <w:szCs w:val="18"/>
                              </w:rPr>
                            </w:pPr>
                            <w:r>
                              <w:rPr>
                                <w:rFonts w:cs="Arial"/>
                                <w:i/>
                                <w:color w:val="000000" w:themeColor="text1"/>
                                <w:sz w:val="18"/>
                                <w:szCs w:val="18"/>
                              </w:rPr>
                              <w:t>ImageId</w:t>
                            </w:r>
                            <w:r w:rsidRPr="00661B87">
                              <w:rPr>
                                <w:rFonts w:cs="Arial"/>
                                <w:i/>
                                <w:color w:val="000000" w:themeColor="text1"/>
                                <w:sz w:val="18"/>
                                <w:szCs w:val="18"/>
                              </w:rPr>
                              <w:t xml:space="preserve"> search button</w:t>
                            </w:r>
                          </w:p>
                        </w:txbxContent>
                      </wps:txbx>
                      <wps:bodyPr rot="0" vert="horz" wrap="square" lIns="0" tIns="72000" rIns="0" bIns="0" anchor="t" anchorCtr="0" upright="1">
                        <a:spAutoFit/>
                      </wps:bodyPr>
                    </wps:wsp>
                  </a:graphicData>
                </a:graphic>
              </wp:inline>
            </w:drawing>
          </mc:Choice>
          <mc:Fallback>
            <w:pict>
              <v:shape w14:anchorId="450CFBF1" id="Text Box 7" o:spid="_x0000_s1054"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1v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AWK3W+AAgAA&#10;CwUAAA4AAAAAAAAAAAAAAAAALgIAAGRycy9lMm9Eb2MueG1sUEsBAi0AFAAGAAgAAAAhANLCUhvc&#10;AAAABAEAAA8AAAAAAAAAAAAAAAAA2gQAAGRycy9kb3ducmV2LnhtbFBLBQYAAAAABAAEAPMAAADj&#10;BQAAAAA=&#10;" stroked="f">
                <v:textbox style="mso-fit-shape-to-text:t" inset="0,2mm,0,0">
                  <w:txbxContent>
                    <w:p w14:paraId="2E9A36D0" w14:textId="77777777" w:rsidR="009E3ED8" w:rsidRPr="00661B87" w:rsidRDefault="009E3ED8" w:rsidP="009E3ED8">
                      <w:pPr>
                        <w:pStyle w:val="Caption"/>
                        <w:rPr>
                          <w:rFonts w:eastAsia="Calibri" w:cs="Arial"/>
                          <w:i/>
                          <w:noProof/>
                          <w:color w:val="000000" w:themeColor="text1"/>
                          <w:kern w:val="28"/>
                          <w:sz w:val="18"/>
                          <w:szCs w:val="18"/>
                        </w:rPr>
                      </w:pPr>
                      <w:r>
                        <w:rPr>
                          <w:rFonts w:cs="Arial"/>
                          <w:i/>
                          <w:color w:val="000000" w:themeColor="text1"/>
                          <w:sz w:val="18"/>
                          <w:szCs w:val="18"/>
                        </w:rPr>
                        <w:t>ImageId</w:t>
                      </w:r>
                      <w:r w:rsidRPr="00661B87">
                        <w:rPr>
                          <w:rFonts w:cs="Arial"/>
                          <w:i/>
                          <w:color w:val="000000" w:themeColor="text1"/>
                          <w:sz w:val="18"/>
                          <w:szCs w:val="18"/>
                        </w:rPr>
                        <w:t xml:space="preserve"> search button</w:t>
                      </w:r>
                    </w:p>
                  </w:txbxContent>
                </v:textbox>
                <w10:anchorlock/>
              </v:shape>
            </w:pict>
          </mc:Fallback>
        </mc:AlternateContent>
      </w:r>
    </w:p>
    <w:p w14:paraId="1AE056A4" w14:textId="77777777" w:rsidR="009E3ED8" w:rsidRDefault="009E3ED8" w:rsidP="007937CE">
      <w:pPr>
        <w:pStyle w:val="ListParagraph"/>
        <w:numPr>
          <w:ilvl w:val="0"/>
          <w:numId w:val="35"/>
        </w:numPr>
        <w:contextualSpacing/>
        <w:jc w:val="left"/>
        <w:rPr>
          <w:rFonts w:eastAsia="Calibri" w:cs="Arial"/>
          <w:bCs/>
          <w:snapToGrid w:val="0"/>
          <w:color w:val="000000"/>
          <w:kern w:val="28"/>
        </w:rPr>
      </w:pPr>
      <w:r>
        <w:rPr>
          <w:rFonts w:eastAsia="Calibri" w:cs="Arial"/>
          <w:bCs/>
          <w:snapToGrid w:val="0"/>
          <w:color w:val="000000"/>
          <w:kern w:val="28"/>
        </w:rPr>
        <w:t xml:space="preserve">You will now see the </w:t>
      </w:r>
      <w:proofErr w:type="spellStart"/>
      <w:r>
        <w:rPr>
          <w:rFonts w:eastAsia="Calibri" w:cs="Arial"/>
          <w:bCs/>
          <w:snapToGrid w:val="0"/>
          <w:color w:val="000000"/>
          <w:kern w:val="28"/>
        </w:rPr>
        <w:t>ImageId</w:t>
      </w:r>
      <w:proofErr w:type="spellEnd"/>
      <w:r w:rsidRPr="00EA1F83">
        <w:rPr>
          <w:rFonts w:eastAsia="Calibri" w:cs="Arial"/>
          <w:bCs/>
          <w:snapToGrid w:val="0"/>
          <w:color w:val="000000"/>
          <w:kern w:val="28"/>
        </w:rPr>
        <w:t xml:space="preserve"> search window</w:t>
      </w:r>
      <w:r>
        <w:rPr>
          <w:rFonts w:eastAsia="Calibri" w:cs="Arial"/>
          <w:bCs/>
          <w:snapToGrid w:val="0"/>
          <w:color w:val="000000"/>
          <w:kern w:val="28"/>
        </w:rPr>
        <w:t>.</w:t>
      </w:r>
      <w:r>
        <w:rPr>
          <w:rFonts w:eastAsia="Calibri" w:cs="Arial"/>
          <w:bCs/>
          <w:noProof/>
          <w:color w:val="000000"/>
          <w:kern w:val="28"/>
          <w:lang w:eastAsia="en-US"/>
        </w:rPr>
        <w:drawing>
          <wp:inline distT="0" distB="0" distL="0" distR="0" wp14:anchorId="5029D1DB" wp14:editId="6F649DDD">
            <wp:extent cx="2828925" cy="2143125"/>
            <wp:effectExtent l="0" t="0" r="9525" b="952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Cyclorama.PNG"/>
                    <pic:cNvPicPr/>
                  </pic:nvPicPr>
                  <pic:blipFill>
                    <a:blip r:embed="rId40">
                      <a:extLst>
                        <a:ext uri="{28A0092B-C50C-407E-A947-70E740481C1C}">
                          <a14:useLocalDpi xmlns:a14="http://schemas.microsoft.com/office/drawing/2010/main" val="0"/>
                        </a:ext>
                      </a:extLst>
                    </a:blip>
                    <a:stretch>
                      <a:fillRect/>
                    </a:stretch>
                  </pic:blipFill>
                  <pic:spPr>
                    <a:xfrm>
                      <a:off x="0" y="0"/>
                      <a:ext cx="2836816" cy="2149103"/>
                    </a:xfrm>
                    <a:prstGeom prst="rect">
                      <a:avLst/>
                    </a:prstGeom>
                  </pic:spPr>
                </pic:pic>
              </a:graphicData>
            </a:graphic>
          </wp:inline>
        </w:drawing>
      </w:r>
    </w:p>
    <w:p w14:paraId="2B6892B1" w14:textId="77777777" w:rsidR="009E3ED8" w:rsidRDefault="009E3ED8" w:rsidP="009E3ED8">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0209294A" wp14:editId="3481B50E">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E9D56" w14:textId="77777777" w:rsidR="009E3ED8" w:rsidRPr="00661B87" w:rsidRDefault="009E3ED8" w:rsidP="009E3ED8">
                            <w:pPr>
                              <w:pStyle w:val="Caption"/>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w14:anchorId="0209294A" id="Text Box 5" o:spid="_x0000_s1055"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kR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JY0qRGAAgAA&#10;CwUAAA4AAAAAAAAAAAAAAAAALgIAAGRycy9lMm9Eb2MueG1sUEsBAi0AFAAGAAgAAAAhANLCUhvc&#10;AAAABAEAAA8AAAAAAAAAAAAAAAAA2gQAAGRycy9kb3ducmV2LnhtbFBLBQYAAAAABAAEAPMAAADj&#10;BQAAAAA=&#10;" stroked="f">
                <v:textbox style="mso-fit-shape-to-text:t" inset="0,2mm,0,0">
                  <w:txbxContent>
                    <w:p w14:paraId="3A8E9D56" w14:textId="77777777" w:rsidR="009E3ED8" w:rsidRPr="00661B87" w:rsidRDefault="009E3ED8" w:rsidP="009E3ED8">
                      <w:pPr>
                        <w:pStyle w:val="Caption"/>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14:paraId="65D06438" w14:textId="77777777" w:rsidR="009E3ED8" w:rsidRPr="003E2C09" w:rsidRDefault="009E3ED8" w:rsidP="007937CE">
      <w:pPr>
        <w:pStyle w:val="ListParagraph"/>
        <w:numPr>
          <w:ilvl w:val="0"/>
          <w:numId w:val="35"/>
        </w:numPr>
        <w:contextualSpacing/>
        <w:jc w:val="left"/>
        <w:rPr>
          <w:rFonts w:eastAsia="Calibri" w:cs="Arial"/>
          <w:bCs/>
          <w:snapToGrid w:val="0"/>
          <w:color w:val="000000"/>
          <w:kern w:val="28"/>
        </w:rPr>
      </w:pPr>
      <w:r>
        <w:rPr>
          <w:rFonts w:eastAsia="Calibri" w:cs="Arial"/>
          <w:bCs/>
          <w:snapToGrid w:val="0"/>
          <w:color w:val="000000"/>
          <w:kern w:val="28"/>
        </w:rPr>
        <w:t xml:space="preserve">Enter an </w:t>
      </w:r>
      <w:proofErr w:type="spellStart"/>
      <w:r>
        <w:rPr>
          <w:rFonts w:eastAsia="Calibri" w:cs="Arial"/>
          <w:bCs/>
          <w:snapToGrid w:val="0"/>
          <w:color w:val="000000"/>
          <w:kern w:val="28"/>
        </w:rPr>
        <w:t>imageId</w:t>
      </w:r>
      <w:proofErr w:type="spellEnd"/>
      <w:r>
        <w:rPr>
          <w:rFonts w:eastAsia="Calibri" w:cs="Arial"/>
          <w:bCs/>
          <w:snapToGrid w:val="0"/>
          <w:color w:val="000000"/>
          <w:kern w:val="28"/>
        </w:rPr>
        <w:t xml:space="preserve"> and you will get the results</w:t>
      </w:r>
    </w:p>
    <w:p w14:paraId="06A1A2F8" w14:textId="77777777" w:rsidR="009E3ED8" w:rsidRDefault="009E3ED8" w:rsidP="007937CE">
      <w:pPr>
        <w:pStyle w:val="ListParagraph"/>
        <w:numPr>
          <w:ilvl w:val="0"/>
          <w:numId w:val="35"/>
        </w:numPr>
        <w:contextualSpacing/>
        <w:jc w:val="left"/>
        <w:rPr>
          <w:rFonts w:eastAsia="Calibri" w:cs="Arial"/>
          <w:bCs/>
          <w:snapToGrid w:val="0"/>
          <w:color w:val="000000"/>
          <w:kern w:val="28"/>
        </w:rPr>
      </w:pPr>
      <w:r>
        <w:rPr>
          <w:rFonts w:eastAsia="Calibri" w:cs="Arial"/>
          <w:bCs/>
          <w:snapToGrid w:val="0"/>
          <w:color w:val="000000"/>
          <w:kern w:val="28"/>
        </w:rPr>
        <w:t>Double-click a result and you go to the cyclorama.</w:t>
      </w:r>
    </w:p>
    <w:p w14:paraId="4551AEEB" w14:textId="5E93A5EA" w:rsidR="00B901E3" w:rsidRDefault="00B901E3" w:rsidP="00B901E3">
      <w:pPr>
        <w:pStyle w:val="StandaardCM"/>
        <w:rPr>
          <w:lang w:val="en-US" w:eastAsia="nl-NL"/>
        </w:rPr>
      </w:pPr>
    </w:p>
    <w:p w14:paraId="3611E071" w14:textId="3A1E7339" w:rsidR="004D6277" w:rsidRPr="004D6277" w:rsidRDefault="004D6277" w:rsidP="004D6277">
      <w:pPr>
        <w:pStyle w:val="Heading1"/>
      </w:pPr>
      <w:bookmarkStart w:id="43" w:name="_Toc16511624"/>
      <w:r w:rsidRPr="004D6277">
        <w:lastRenderedPageBreak/>
        <w:t xml:space="preserve">Supported </w:t>
      </w:r>
      <w:r>
        <w:t xml:space="preserve">Overlay </w:t>
      </w:r>
      <w:r w:rsidRPr="004D6277">
        <w:t>Symbols</w:t>
      </w:r>
      <w:bookmarkEnd w:id="43"/>
    </w:p>
    <w:p w14:paraId="66DC2B10" w14:textId="533A9962" w:rsidR="004D6277" w:rsidRDefault="004D6277" w:rsidP="004D6277">
      <w:pPr>
        <w:pStyle w:val="StandaardCM"/>
        <w:rPr>
          <w:lang w:val="en-US" w:eastAsia="nl-NL"/>
        </w:rPr>
      </w:pPr>
      <w:r w:rsidRPr="004D6277">
        <w:rPr>
          <w:lang w:val="en-US" w:eastAsia="nl-NL"/>
        </w:rPr>
        <w:t>Below is a list of the supported symbols in the overlays.</w:t>
      </w:r>
    </w:p>
    <w:p w14:paraId="0A1B1467" w14:textId="77777777" w:rsidR="00223D35" w:rsidRPr="004D6277" w:rsidRDefault="00223D35" w:rsidP="004D6277">
      <w:pPr>
        <w:pStyle w:val="StandaardCM"/>
        <w:rPr>
          <w:lang w:val="en-US" w:eastAsia="nl-NL"/>
        </w:rPr>
      </w:pPr>
    </w:p>
    <w:p w14:paraId="401F1EC7" w14:textId="77777777" w:rsidR="00223D35" w:rsidRDefault="00223D35" w:rsidP="004D6277">
      <w:pPr>
        <w:pStyle w:val="StandaardCM"/>
        <w:rPr>
          <w:lang w:val="en-US" w:eastAsia="nl-NL"/>
        </w:rPr>
      </w:pPr>
      <w:r w:rsidRPr="00223D35">
        <w:rPr>
          <w:lang w:val="en-US" w:eastAsia="nl-NL"/>
        </w:rPr>
        <w:t>The following renderers are supported</w:t>
      </w:r>
      <w:r>
        <w:rPr>
          <w:lang w:val="en-US" w:eastAsia="nl-NL"/>
        </w:rPr>
        <w:t>:</w:t>
      </w:r>
    </w:p>
    <w:p w14:paraId="16F6FAB9" w14:textId="7F81789E" w:rsidR="004D6277" w:rsidRPr="004D6277" w:rsidRDefault="004D6277" w:rsidP="007937CE">
      <w:pPr>
        <w:pStyle w:val="StandaardCM"/>
        <w:numPr>
          <w:ilvl w:val="0"/>
          <w:numId w:val="37"/>
        </w:numPr>
        <w:rPr>
          <w:lang w:val="en-US" w:eastAsia="nl-NL"/>
        </w:rPr>
      </w:pPr>
      <w:r w:rsidRPr="004D6277">
        <w:rPr>
          <w:lang w:val="en-US" w:eastAsia="nl-NL"/>
        </w:rPr>
        <w:t>Single symbol renderer</w:t>
      </w:r>
    </w:p>
    <w:p w14:paraId="1BFD3DF0" w14:textId="259FFD08" w:rsidR="004D6277" w:rsidRPr="004D6277" w:rsidRDefault="004D6277" w:rsidP="007937CE">
      <w:pPr>
        <w:pStyle w:val="StandaardCM"/>
        <w:numPr>
          <w:ilvl w:val="0"/>
          <w:numId w:val="37"/>
        </w:numPr>
        <w:rPr>
          <w:lang w:val="en-US" w:eastAsia="nl-NL"/>
        </w:rPr>
      </w:pPr>
      <w:r w:rsidRPr="004D6277">
        <w:rPr>
          <w:lang w:val="en-US" w:eastAsia="nl-NL"/>
        </w:rPr>
        <w:t>Unique value renderer</w:t>
      </w:r>
    </w:p>
    <w:p w14:paraId="5D3DD28A" w14:textId="77777777" w:rsidR="004D6277" w:rsidRPr="004D6277" w:rsidRDefault="004D6277" w:rsidP="004D6277">
      <w:pPr>
        <w:pStyle w:val="StandaardCM"/>
        <w:rPr>
          <w:lang w:val="en-US" w:eastAsia="nl-NL"/>
        </w:rPr>
      </w:pPr>
    </w:p>
    <w:p w14:paraId="06BDEC1D" w14:textId="77777777" w:rsidR="00223D35" w:rsidRDefault="00223D35" w:rsidP="00223D35">
      <w:pPr>
        <w:pStyle w:val="StandaardCM"/>
        <w:rPr>
          <w:lang w:val="en-US" w:eastAsia="nl-NL"/>
        </w:rPr>
      </w:pPr>
      <w:r>
        <w:rPr>
          <w:lang w:val="en-US" w:eastAsia="nl-NL"/>
        </w:rPr>
        <w:t>The p</w:t>
      </w:r>
      <w:r w:rsidR="004D6277" w:rsidRPr="004D6277">
        <w:rPr>
          <w:lang w:val="en-US" w:eastAsia="nl-NL"/>
        </w:rPr>
        <w:t>oint Symbols:</w:t>
      </w:r>
    </w:p>
    <w:p w14:paraId="785A0AFD" w14:textId="3759AFE6" w:rsidR="004D6277" w:rsidRPr="00223D35" w:rsidRDefault="004D6277" w:rsidP="007937CE">
      <w:pPr>
        <w:pStyle w:val="StandaardCM"/>
        <w:numPr>
          <w:ilvl w:val="0"/>
          <w:numId w:val="38"/>
        </w:numPr>
        <w:rPr>
          <w:lang w:val="en-US" w:eastAsia="nl-NL"/>
        </w:rPr>
      </w:pPr>
      <w:r w:rsidRPr="00223D35">
        <w:rPr>
          <w:lang w:val="en-US" w:eastAsia="nl-NL"/>
        </w:rPr>
        <w:t>Supported:</w:t>
      </w:r>
    </w:p>
    <w:p w14:paraId="31647AE1" w14:textId="00CA1056" w:rsidR="004D6277" w:rsidRPr="004D6277" w:rsidRDefault="004D6277" w:rsidP="007937CE">
      <w:pPr>
        <w:pStyle w:val="StandaardCM"/>
        <w:numPr>
          <w:ilvl w:val="1"/>
          <w:numId w:val="38"/>
        </w:numPr>
        <w:rPr>
          <w:lang w:val="en-US" w:eastAsia="nl-NL"/>
        </w:rPr>
      </w:pPr>
      <w:r w:rsidRPr="004D6277">
        <w:rPr>
          <w:lang w:val="en-US" w:eastAsia="nl-NL"/>
        </w:rPr>
        <w:t>Circle symbols</w:t>
      </w:r>
    </w:p>
    <w:p w14:paraId="76CAE406" w14:textId="79E40CE5" w:rsidR="004D6277" w:rsidRPr="004D6277" w:rsidRDefault="004D6277" w:rsidP="007937CE">
      <w:pPr>
        <w:pStyle w:val="StandaardCM"/>
        <w:numPr>
          <w:ilvl w:val="1"/>
          <w:numId w:val="38"/>
        </w:numPr>
        <w:rPr>
          <w:lang w:val="en-US" w:eastAsia="nl-NL"/>
        </w:rPr>
      </w:pPr>
      <w:r w:rsidRPr="004D6277">
        <w:rPr>
          <w:lang w:val="en-US" w:eastAsia="nl-NL"/>
        </w:rPr>
        <w:t>Color (including transparency)</w:t>
      </w:r>
    </w:p>
    <w:p w14:paraId="609AB5A9" w14:textId="0763E032" w:rsidR="004D6277" w:rsidRPr="004D6277" w:rsidRDefault="004D6277" w:rsidP="007937CE">
      <w:pPr>
        <w:pStyle w:val="StandaardCM"/>
        <w:numPr>
          <w:ilvl w:val="1"/>
          <w:numId w:val="38"/>
        </w:numPr>
        <w:rPr>
          <w:lang w:val="en-US" w:eastAsia="nl-NL"/>
        </w:rPr>
      </w:pPr>
      <w:r w:rsidRPr="004D6277">
        <w:rPr>
          <w:lang w:val="en-US" w:eastAsia="nl-NL"/>
        </w:rPr>
        <w:t>Stroke color (including transparency)</w:t>
      </w:r>
    </w:p>
    <w:p w14:paraId="2A37FB6C" w14:textId="1C329F3E" w:rsidR="004D6277" w:rsidRPr="004D6277" w:rsidRDefault="004D6277" w:rsidP="007937CE">
      <w:pPr>
        <w:pStyle w:val="StandaardCM"/>
        <w:numPr>
          <w:ilvl w:val="1"/>
          <w:numId w:val="38"/>
        </w:numPr>
        <w:rPr>
          <w:lang w:val="en-US" w:eastAsia="nl-NL"/>
        </w:rPr>
      </w:pPr>
      <w:r w:rsidRPr="004D6277">
        <w:rPr>
          <w:lang w:val="en-US" w:eastAsia="nl-NL"/>
        </w:rPr>
        <w:t>Stroke width</w:t>
      </w:r>
    </w:p>
    <w:p w14:paraId="40B52EB5" w14:textId="5B02419C" w:rsidR="004D6277" w:rsidRPr="004D6277" w:rsidRDefault="004D6277" w:rsidP="007937CE">
      <w:pPr>
        <w:pStyle w:val="StandaardCM"/>
        <w:numPr>
          <w:ilvl w:val="1"/>
          <w:numId w:val="38"/>
        </w:numPr>
        <w:rPr>
          <w:lang w:val="en-US" w:eastAsia="nl-NL"/>
        </w:rPr>
      </w:pPr>
      <w:r w:rsidRPr="004D6277">
        <w:rPr>
          <w:lang w:val="en-US" w:eastAsia="nl-NL"/>
        </w:rPr>
        <w:t>Picture marker symbols</w:t>
      </w:r>
    </w:p>
    <w:p w14:paraId="01CDB2BE" w14:textId="7673A514" w:rsidR="004D6277" w:rsidRPr="004D6277" w:rsidRDefault="004D6277" w:rsidP="007937CE">
      <w:pPr>
        <w:pStyle w:val="StandaardCM"/>
        <w:numPr>
          <w:ilvl w:val="0"/>
          <w:numId w:val="38"/>
        </w:numPr>
        <w:rPr>
          <w:lang w:val="en-US" w:eastAsia="nl-NL"/>
        </w:rPr>
      </w:pPr>
      <w:r w:rsidRPr="004D6277">
        <w:rPr>
          <w:lang w:val="en-US" w:eastAsia="nl-NL"/>
        </w:rPr>
        <w:t>Not supported:</w:t>
      </w:r>
    </w:p>
    <w:p w14:paraId="4B4EE675" w14:textId="48BA1318" w:rsidR="004D6277" w:rsidRPr="004D6277" w:rsidRDefault="004D6277" w:rsidP="007937CE">
      <w:pPr>
        <w:pStyle w:val="StandaardCM"/>
        <w:numPr>
          <w:ilvl w:val="1"/>
          <w:numId w:val="38"/>
        </w:numPr>
        <w:rPr>
          <w:lang w:val="en-US" w:eastAsia="nl-NL"/>
        </w:rPr>
      </w:pPr>
      <w:r w:rsidRPr="004D6277">
        <w:rPr>
          <w:lang w:val="en-US" w:eastAsia="nl-NL"/>
        </w:rPr>
        <w:t>Size</w:t>
      </w:r>
    </w:p>
    <w:p w14:paraId="2CEC02A1" w14:textId="08A8EECE" w:rsidR="004D6277" w:rsidRPr="004D6277" w:rsidRDefault="004D6277" w:rsidP="007937CE">
      <w:pPr>
        <w:pStyle w:val="StandaardCM"/>
        <w:numPr>
          <w:ilvl w:val="0"/>
          <w:numId w:val="38"/>
        </w:numPr>
        <w:rPr>
          <w:lang w:val="en-US" w:eastAsia="nl-NL"/>
        </w:rPr>
      </w:pPr>
      <w:r w:rsidRPr="004D6277">
        <w:rPr>
          <w:lang w:val="en-US" w:eastAsia="nl-NL"/>
        </w:rPr>
        <w:t>ArcGIS 2D symbols:</w:t>
      </w:r>
    </w:p>
    <w:p w14:paraId="752DA916" w14:textId="08D4CC85" w:rsidR="004D6277" w:rsidRPr="004D6277" w:rsidRDefault="004D6277" w:rsidP="007937CE">
      <w:pPr>
        <w:pStyle w:val="StandaardCM"/>
        <w:numPr>
          <w:ilvl w:val="1"/>
          <w:numId w:val="38"/>
        </w:numPr>
        <w:rPr>
          <w:lang w:val="en-US" w:eastAsia="nl-NL"/>
        </w:rPr>
      </w:pPr>
      <w:r w:rsidRPr="004D6277">
        <w:rPr>
          <w:lang w:val="en-US" w:eastAsia="nl-NL"/>
        </w:rPr>
        <w:t>Supported:</w:t>
      </w:r>
    </w:p>
    <w:p w14:paraId="73BC9F95" w14:textId="0E7EA52F" w:rsidR="004D6277" w:rsidRPr="004D6277" w:rsidRDefault="004D6277" w:rsidP="007937CE">
      <w:pPr>
        <w:pStyle w:val="StandaardCM"/>
        <w:numPr>
          <w:ilvl w:val="2"/>
          <w:numId w:val="38"/>
        </w:numPr>
        <w:rPr>
          <w:lang w:val="en-US" w:eastAsia="nl-NL"/>
        </w:rPr>
      </w:pPr>
      <w:r w:rsidRPr="004D6277">
        <w:rPr>
          <w:lang w:val="en-US" w:eastAsia="nl-NL"/>
        </w:rPr>
        <w:t>Circle symbols</w:t>
      </w:r>
    </w:p>
    <w:p w14:paraId="26431B3B" w14:textId="5DF30CAD" w:rsidR="004D6277" w:rsidRPr="004D6277" w:rsidRDefault="004D6277" w:rsidP="007937CE">
      <w:pPr>
        <w:pStyle w:val="StandaardCM"/>
        <w:numPr>
          <w:ilvl w:val="2"/>
          <w:numId w:val="38"/>
        </w:numPr>
        <w:rPr>
          <w:lang w:val="en-US" w:eastAsia="nl-NL"/>
        </w:rPr>
      </w:pPr>
      <w:r w:rsidRPr="004D6277">
        <w:rPr>
          <w:lang w:val="en-US" w:eastAsia="nl-NL"/>
        </w:rPr>
        <w:t>Color (including transparency)</w:t>
      </w:r>
    </w:p>
    <w:p w14:paraId="777862E6" w14:textId="618DE8E4" w:rsidR="004D6277" w:rsidRPr="004D6277" w:rsidRDefault="004D6277" w:rsidP="007937CE">
      <w:pPr>
        <w:pStyle w:val="StandaardCM"/>
        <w:numPr>
          <w:ilvl w:val="2"/>
          <w:numId w:val="38"/>
        </w:numPr>
        <w:rPr>
          <w:lang w:val="en-US" w:eastAsia="nl-NL"/>
        </w:rPr>
      </w:pPr>
      <w:r w:rsidRPr="004D6277">
        <w:rPr>
          <w:lang w:val="en-US" w:eastAsia="nl-NL"/>
        </w:rPr>
        <w:t>Stroke color (including transparency)</w:t>
      </w:r>
    </w:p>
    <w:p w14:paraId="607701CC" w14:textId="6EBBFD4B" w:rsidR="004D6277" w:rsidRPr="004D6277" w:rsidRDefault="004D6277" w:rsidP="007937CE">
      <w:pPr>
        <w:pStyle w:val="StandaardCM"/>
        <w:numPr>
          <w:ilvl w:val="2"/>
          <w:numId w:val="38"/>
        </w:numPr>
        <w:rPr>
          <w:lang w:val="en-US" w:eastAsia="nl-NL"/>
        </w:rPr>
      </w:pPr>
      <w:r w:rsidRPr="004D6277">
        <w:rPr>
          <w:lang w:val="en-US" w:eastAsia="nl-NL"/>
        </w:rPr>
        <w:t>Stroke width</w:t>
      </w:r>
    </w:p>
    <w:p w14:paraId="508CCCD8" w14:textId="08AACEFB" w:rsidR="004D6277" w:rsidRPr="004D6277" w:rsidRDefault="004D6277" w:rsidP="007937CE">
      <w:pPr>
        <w:pStyle w:val="StandaardCM"/>
        <w:numPr>
          <w:ilvl w:val="2"/>
          <w:numId w:val="38"/>
        </w:numPr>
        <w:rPr>
          <w:lang w:val="en-US" w:eastAsia="nl-NL"/>
        </w:rPr>
      </w:pPr>
      <w:r w:rsidRPr="004D6277">
        <w:rPr>
          <w:lang w:val="en-US" w:eastAsia="nl-NL"/>
        </w:rPr>
        <w:t>Picture marker symbols</w:t>
      </w:r>
    </w:p>
    <w:p w14:paraId="449B5D39" w14:textId="0FB2853B" w:rsidR="004D6277" w:rsidRPr="004D6277" w:rsidRDefault="004D6277" w:rsidP="007937CE">
      <w:pPr>
        <w:pStyle w:val="StandaardCM"/>
        <w:numPr>
          <w:ilvl w:val="1"/>
          <w:numId w:val="38"/>
        </w:numPr>
        <w:rPr>
          <w:lang w:val="en-US" w:eastAsia="nl-NL"/>
        </w:rPr>
      </w:pPr>
      <w:r w:rsidRPr="004D6277">
        <w:rPr>
          <w:lang w:val="en-US" w:eastAsia="nl-NL"/>
        </w:rPr>
        <w:t>Not supported:</w:t>
      </w:r>
    </w:p>
    <w:p w14:paraId="17543CFC" w14:textId="01B18A9A" w:rsidR="004D6277" w:rsidRPr="004D6277" w:rsidRDefault="004D6277" w:rsidP="007937CE">
      <w:pPr>
        <w:pStyle w:val="StandaardCM"/>
        <w:numPr>
          <w:ilvl w:val="2"/>
          <w:numId w:val="38"/>
        </w:numPr>
        <w:rPr>
          <w:lang w:val="en-US" w:eastAsia="nl-NL"/>
        </w:rPr>
      </w:pPr>
      <w:r w:rsidRPr="004D6277">
        <w:rPr>
          <w:lang w:val="en-US" w:eastAsia="nl-NL"/>
        </w:rPr>
        <w:t>All other styling and symbols</w:t>
      </w:r>
    </w:p>
    <w:p w14:paraId="15B44AE5" w14:textId="22D6D275" w:rsidR="004D6277" w:rsidRPr="004D6277" w:rsidRDefault="004D6277" w:rsidP="007937CE">
      <w:pPr>
        <w:pStyle w:val="StandaardCM"/>
        <w:numPr>
          <w:ilvl w:val="0"/>
          <w:numId w:val="38"/>
        </w:numPr>
        <w:rPr>
          <w:lang w:val="en-US" w:eastAsia="nl-NL"/>
        </w:rPr>
      </w:pPr>
      <w:r w:rsidRPr="004D6277">
        <w:rPr>
          <w:lang w:val="en-US" w:eastAsia="nl-NL"/>
        </w:rPr>
        <w:t>ArcGIS 3D symbols: not supported (the symbols are not displayed)</w:t>
      </w:r>
    </w:p>
    <w:p w14:paraId="40A9E146" w14:textId="6DE277B0" w:rsidR="00223D35" w:rsidRDefault="00223D35" w:rsidP="004D6277">
      <w:pPr>
        <w:pStyle w:val="StandaardCM"/>
        <w:rPr>
          <w:lang w:val="en-US" w:eastAsia="nl-NL"/>
        </w:rPr>
      </w:pPr>
    </w:p>
    <w:p w14:paraId="24168DA8" w14:textId="77777777" w:rsidR="00223D35" w:rsidRDefault="00223D35">
      <w:pPr>
        <w:spacing w:line="240" w:lineRule="auto"/>
        <w:jc w:val="left"/>
        <w:rPr>
          <w:rFonts w:eastAsia="Calibri" w:cs="Arial"/>
          <w:bCs/>
          <w:snapToGrid w:val="0"/>
          <w:color w:val="000000"/>
          <w:kern w:val="28"/>
          <w:szCs w:val="22"/>
        </w:rPr>
      </w:pPr>
      <w:r>
        <w:br w:type="page"/>
      </w:r>
    </w:p>
    <w:p w14:paraId="5034091B" w14:textId="15EFAE8B" w:rsidR="004D6277" w:rsidRPr="004D6277" w:rsidRDefault="00223D35" w:rsidP="004D6277">
      <w:pPr>
        <w:pStyle w:val="StandaardCM"/>
        <w:rPr>
          <w:lang w:val="en-US" w:eastAsia="nl-NL"/>
        </w:rPr>
      </w:pPr>
      <w:r>
        <w:rPr>
          <w:lang w:val="en-US" w:eastAsia="nl-NL"/>
        </w:rPr>
        <w:lastRenderedPageBreak/>
        <w:t xml:space="preserve">The </w:t>
      </w:r>
      <w:r w:rsidR="004D6277" w:rsidRPr="004D6277">
        <w:rPr>
          <w:lang w:val="en-US" w:eastAsia="nl-NL"/>
        </w:rPr>
        <w:t>Line Symbols:</w:t>
      </w:r>
    </w:p>
    <w:p w14:paraId="774E2001" w14:textId="6F0CEB41" w:rsidR="004D6277" w:rsidRPr="004D6277" w:rsidRDefault="004D6277" w:rsidP="007937CE">
      <w:pPr>
        <w:pStyle w:val="StandaardCM"/>
        <w:numPr>
          <w:ilvl w:val="0"/>
          <w:numId w:val="39"/>
        </w:numPr>
        <w:rPr>
          <w:lang w:val="en-US" w:eastAsia="nl-NL"/>
        </w:rPr>
      </w:pPr>
      <w:r w:rsidRPr="004D6277">
        <w:rPr>
          <w:lang w:val="en-US" w:eastAsia="nl-NL"/>
        </w:rPr>
        <w:t>Supported:</w:t>
      </w:r>
    </w:p>
    <w:p w14:paraId="0B2EC658" w14:textId="62AD2942" w:rsidR="004D6277" w:rsidRPr="004D6277" w:rsidRDefault="004D6277" w:rsidP="007937CE">
      <w:pPr>
        <w:pStyle w:val="StandaardCM"/>
        <w:numPr>
          <w:ilvl w:val="1"/>
          <w:numId w:val="39"/>
        </w:numPr>
        <w:rPr>
          <w:lang w:val="en-US" w:eastAsia="nl-NL"/>
        </w:rPr>
      </w:pPr>
      <w:r w:rsidRPr="004D6277">
        <w:rPr>
          <w:lang w:val="en-US" w:eastAsia="nl-NL"/>
        </w:rPr>
        <w:t>Color (including transparency)</w:t>
      </w:r>
    </w:p>
    <w:p w14:paraId="1C7BDABD" w14:textId="3EE16D9E" w:rsidR="004D6277" w:rsidRPr="004D6277" w:rsidRDefault="004D6277" w:rsidP="007937CE">
      <w:pPr>
        <w:pStyle w:val="StandaardCM"/>
        <w:numPr>
          <w:ilvl w:val="0"/>
          <w:numId w:val="39"/>
        </w:numPr>
        <w:rPr>
          <w:lang w:val="en-US" w:eastAsia="nl-NL"/>
        </w:rPr>
      </w:pPr>
      <w:r w:rsidRPr="004D6277">
        <w:rPr>
          <w:lang w:val="en-US" w:eastAsia="nl-NL"/>
        </w:rPr>
        <w:t>Not supported:</w:t>
      </w:r>
    </w:p>
    <w:p w14:paraId="5683440C" w14:textId="03A2ECEA" w:rsidR="004D6277" w:rsidRPr="004D6277" w:rsidRDefault="004D6277" w:rsidP="007937CE">
      <w:pPr>
        <w:pStyle w:val="StandaardCM"/>
        <w:numPr>
          <w:ilvl w:val="1"/>
          <w:numId w:val="39"/>
        </w:numPr>
        <w:rPr>
          <w:lang w:val="en-US" w:eastAsia="nl-NL"/>
        </w:rPr>
      </w:pPr>
      <w:r w:rsidRPr="004D6277">
        <w:rPr>
          <w:lang w:val="en-US" w:eastAsia="nl-NL"/>
        </w:rPr>
        <w:t>Line width</w:t>
      </w:r>
    </w:p>
    <w:p w14:paraId="04D673D4" w14:textId="474922C8" w:rsidR="004D6277" w:rsidRPr="004D6277" w:rsidRDefault="004D6277" w:rsidP="007937CE">
      <w:pPr>
        <w:pStyle w:val="StandaardCM"/>
        <w:numPr>
          <w:ilvl w:val="0"/>
          <w:numId w:val="39"/>
        </w:numPr>
        <w:rPr>
          <w:lang w:val="en-US" w:eastAsia="nl-NL"/>
        </w:rPr>
      </w:pPr>
      <w:r w:rsidRPr="004D6277">
        <w:rPr>
          <w:lang w:val="en-US" w:eastAsia="nl-NL"/>
        </w:rPr>
        <w:t>ArcGIS 2D symbols:</w:t>
      </w:r>
    </w:p>
    <w:p w14:paraId="32263BF9" w14:textId="2B17A206" w:rsidR="004D6277" w:rsidRPr="004D6277" w:rsidRDefault="004D6277" w:rsidP="007937CE">
      <w:pPr>
        <w:pStyle w:val="StandaardCM"/>
        <w:numPr>
          <w:ilvl w:val="1"/>
          <w:numId w:val="39"/>
        </w:numPr>
        <w:rPr>
          <w:lang w:val="en-US" w:eastAsia="nl-NL"/>
        </w:rPr>
      </w:pPr>
      <w:r w:rsidRPr="004D6277">
        <w:rPr>
          <w:lang w:val="en-US" w:eastAsia="nl-NL"/>
        </w:rPr>
        <w:t>Supported:</w:t>
      </w:r>
    </w:p>
    <w:p w14:paraId="7FD77C85" w14:textId="1D22411B" w:rsidR="004D6277" w:rsidRPr="004D6277" w:rsidRDefault="004D6277" w:rsidP="007937CE">
      <w:pPr>
        <w:pStyle w:val="StandaardCM"/>
        <w:numPr>
          <w:ilvl w:val="2"/>
          <w:numId w:val="39"/>
        </w:numPr>
        <w:rPr>
          <w:lang w:val="en-US" w:eastAsia="nl-NL"/>
        </w:rPr>
      </w:pPr>
      <w:r w:rsidRPr="004D6277">
        <w:rPr>
          <w:lang w:val="en-US" w:eastAsia="nl-NL"/>
        </w:rPr>
        <w:t>Color (including transparency)</w:t>
      </w:r>
    </w:p>
    <w:p w14:paraId="08D0FBF2" w14:textId="18CA6744" w:rsidR="004D6277" w:rsidRPr="004D6277" w:rsidRDefault="004D6277" w:rsidP="007937CE">
      <w:pPr>
        <w:pStyle w:val="StandaardCM"/>
        <w:numPr>
          <w:ilvl w:val="1"/>
          <w:numId w:val="39"/>
        </w:numPr>
        <w:rPr>
          <w:lang w:val="en-US" w:eastAsia="nl-NL"/>
        </w:rPr>
      </w:pPr>
      <w:r w:rsidRPr="004D6277">
        <w:rPr>
          <w:lang w:val="en-US" w:eastAsia="nl-NL"/>
        </w:rPr>
        <w:t>Not supported:</w:t>
      </w:r>
    </w:p>
    <w:p w14:paraId="545E2FAE" w14:textId="19F55E10" w:rsidR="004D6277" w:rsidRPr="004D6277" w:rsidRDefault="004D6277" w:rsidP="007937CE">
      <w:pPr>
        <w:pStyle w:val="StandaardCM"/>
        <w:numPr>
          <w:ilvl w:val="2"/>
          <w:numId w:val="39"/>
        </w:numPr>
        <w:rPr>
          <w:lang w:val="en-US" w:eastAsia="nl-NL"/>
        </w:rPr>
      </w:pPr>
      <w:r w:rsidRPr="004D6277">
        <w:rPr>
          <w:lang w:val="en-US" w:eastAsia="nl-NL"/>
        </w:rPr>
        <w:t>All other styling of the symbols</w:t>
      </w:r>
    </w:p>
    <w:p w14:paraId="3C580BF7" w14:textId="5759AB6D" w:rsidR="004D6277" w:rsidRPr="004D6277" w:rsidRDefault="004D6277" w:rsidP="007937CE">
      <w:pPr>
        <w:pStyle w:val="StandaardCM"/>
        <w:numPr>
          <w:ilvl w:val="0"/>
          <w:numId w:val="39"/>
        </w:numPr>
        <w:rPr>
          <w:lang w:val="en-US" w:eastAsia="nl-NL"/>
        </w:rPr>
      </w:pPr>
      <w:r w:rsidRPr="004D6277">
        <w:rPr>
          <w:lang w:val="en-US" w:eastAsia="nl-NL"/>
        </w:rPr>
        <w:t>ArcGIS 3D symbols:</w:t>
      </w:r>
    </w:p>
    <w:p w14:paraId="18CFCFD6" w14:textId="26AB781F" w:rsidR="004D6277" w:rsidRPr="004D6277" w:rsidRDefault="004D6277" w:rsidP="007937CE">
      <w:pPr>
        <w:pStyle w:val="StandaardCM"/>
        <w:numPr>
          <w:ilvl w:val="1"/>
          <w:numId w:val="39"/>
        </w:numPr>
        <w:rPr>
          <w:lang w:val="en-US" w:eastAsia="nl-NL"/>
        </w:rPr>
      </w:pPr>
      <w:r w:rsidRPr="004D6277">
        <w:rPr>
          <w:lang w:val="en-US" w:eastAsia="nl-NL"/>
        </w:rPr>
        <w:t>Supported:</w:t>
      </w:r>
    </w:p>
    <w:p w14:paraId="7764F4B1" w14:textId="023D77A0" w:rsidR="004D6277" w:rsidRPr="004D6277" w:rsidRDefault="004D6277" w:rsidP="007937CE">
      <w:pPr>
        <w:pStyle w:val="StandaardCM"/>
        <w:numPr>
          <w:ilvl w:val="2"/>
          <w:numId w:val="39"/>
        </w:numPr>
        <w:rPr>
          <w:lang w:val="en-US" w:eastAsia="nl-NL"/>
        </w:rPr>
      </w:pPr>
      <w:r w:rsidRPr="004D6277">
        <w:rPr>
          <w:lang w:val="en-US" w:eastAsia="nl-NL"/>
        </w:rPr>
        <w:t>Color (including transparency)</w:t>
      </w:r>
    </w:p>
    <w:p w14:paraId="770C3417" w14:textId="5611244F" w:rsidR="004D6277" w:rsidRPr="004D6277" w:rsidRDefault="004D6277" w:rsidP="007937CE">
      <w:pPr>
        <w:pStyle w:val="StandaardCM"/>
        <w:numPr>
          <w:ilvl w:val="1"/>
          <w:numId w:val="39"/>
        </w:numPr>
        <w:rPr>
          <w:lang w:val="en-US" w:eastAsia="nl-NL"/>
        </w:rPr>
      </w:pPr>
      <w:r w:rsidRPr="004D6277">
        <w:rPr>
          <w:lang w:val="en-US" w:eastAsia="nl-NL"/>
        </w:rPr>
        <w:t>Not supported:</w:t>
      </w:r>
    </w:p>
    <w:p w14:paraId="2A37580F" w14:textId="336AC17E" w:rsidR="004D6277" w:rsidRPr="004D6277" w:rsidRDefault="004D6277" w:rsidP="007937CE">
      <w:pPr>
        <w:pStyle w:val="StandaardCM"/>
        <w:numPr>
          <w:ilvl w:val="2"/>
          <w:numId w:val="39"/>
        </w:numPr>
        <w:rPr>
          <w:lang w:val="en-US" w:eastAsia="nl-NL"/>
        </w:rPr>
      </w:pPr>
      <w:r w:rsidRPr="004D6277">
        <w:rPr>
          <w:lang w:val="en-US" w:eastAsia="nl-NL"/>
        </w:rPr>
        <w:t>All other styling of the symbols</w:t>
      </w:r>
    </w:p>
    <w:p w14:paraId="2839FB1C" w14:textId="4B600936" w:rsidR="004D6277" w:rsidRPr="004D6277" w:rsidRDefault="004D6277" w:rsidP="004D6277">
      <w:pPr>
        <w:pStyle w:val="StandaardCM"/>
        <w:rPr>
          <w:lang w:val="en-US" w:eastAsia="nl-NL"/>
        </w:rPr>
      </w:pPr>
    </w:p>
    <w:p w14:paraId="53633BD6" w14:textId="1938254A" w:rsidR="004D6277" w:rsidRPr="004D6277" w:rsidRDefault="00F75872" w:rsidP="004D6277">
      <w:pPr>
        <w:pStyle w:val="StandaardCM"/>
        <w:rPr>
          <w:lang w:val="en-US" w:eastAsia="nl-NL"/>
        </w:rPr>
      </w:pPr>
      <w:r>
        <w:rPr>
          <w:lang w:val="en-US" w:eastAsia="nl-NL"/>
        </w:rPr>
        <w:t xml:space="preserve">The </w:t>
      </w:r>
      <w:r w:rsidR="004D6277" w:rsidRPr="004D6277">
        <w:rPr>
          <w:lang w:val="en-US" w:eastAsia="nl-NL"/>
        </w:rPr>
        <w:t>Polygon Symbols:</w:t>
      </w:r>
    </w:p>
    <w:p w14:paraId="20FB5257" w14:textId="57857A0E" w:rsidR="004D6277" w:rsidRPr="004D6277" w:rsidRDefault="004D6277" w:rsidP="007937CE">
      <w:pPr>
        <w:pStyle w:val="StandaardCM"/>
        <w:numPr>
          <w:ilvl w:val="0"/>
          <w:numId w:val="40"/>
        </w:numPr>
        <w:rPr>
          <w:lang w:val="en-US" w:eastAsia="nl-NL"/>
        </w:rPr>
      </w:pPr>
      <w:r w:rsidRPr="004D6277">
        <w:rPr>
          <w:lang w:val="en-US" w:eastAsia="nl-NL"/>
        </w:rPr>
        <w:t>Supported:</w:t>
      </w:r>
    </w:p>
    <w:p w14:paraId="6492A606" w14:textId="74401D8A" w:rsidR="004D6277" w:rsidRPr="004D6277" w:rsidRDefault="004D6277" w:rsidP="007937CE">
      <w:pPr>
        <w:pStyle w:val="StandaardCM"/>
        <w:numPr>
          <w:ilvl w:val="1"/>
          <w:numId w:val="40"/>
        </w:numPr>
        <w:rPr>
          <w:lang w:val="en-US" w:eastAsia="nl-NL"/>
        </w:rPr>
      </w:pPr>
      <w:r w:rsidRPr="004D6277">
        <w:rPr>
          <w:lang w:val="en-US" w:eastAsia="nl-NL"/>
        </w:rPr>
        <w:t>Color (including transparency)</w:t>
      </w:r>
    </w:p>
    <w:p w14:paraId="68F82CE3" w14:textId="3099E1A7" w:rsidR="004D6277" w:rsidRPr="004D6277" w:rsidRDefault="004D6277" w:rsidP="007937CE">
      <w:pPr>
        <w:pStyle w:val="StandaardCM"/>
        <w:numPr>
          <w:ilvl w:val="0"/>
          <w:numId w:val="40"/>
        </w:numPr>
        <w:rPr>
          <w:lang w:val="en-US" w:eastAsia="nl-NL"/>
        </w:rPr>
      </w:pPr>
      <w:r w:rsidRPr="004D6277">
        <w:rPr>
          <w:lang w:val="en-US" w:eastAsia="nl-NL"/>
        </w:rPr>
        <w:t>Not supported:</w:t>
      </w:r>
    </w:p>
    <w:p w14:paraId="13DEF236" w14:textId="36BB9C4F" w:rsidR="004D6277" w:rsidRPr="004D6277" w:rsidRDefault="004D6277" w:rsidP="007937CE">
      <w:pPr>
        <w:pStyle w:val="StandaardCM"/>
        <w:numPr>
          <w:ilvl w:val="1"/>
          <w:numId w:val="40"/>
        </w:numPr>
        <w:rPr>
          <w:lang w:val="en-US" w:eastAsia="nl-NL"/>
        </w:rPr>
      </w:pPr>
      <w:r w:rsidRPr="004D6277">
        <w:rPr>
          <w:lang w:val="en-US" w:eastAsia="nl-NL"/>
        </w:rPr>
        <w:t>Outline</w:t>
      </w:r>
    </w:p>
    <w:p w14:paraId="6AFEAAC0" w14:textId="7C14D2EA" w:rsidR="004D6277" w:rsidRPr="004D6277" w:rsidRDefault="004D6277" w:rsidP="007937CE">
      <w:pPr>
        <w:pStyle w:val="StandaardCM"/>
        <w:numPr>
          <w:ilvl w:val="1"/>
          <w:numId w:val="40"/>
        </w:numPr>
        <w:rPr>
          <w:lang w:val="en-US" w:eastAsia="nl-NL"/>
        </w:rPr>
      </w:pPr>
      <w:r w:rsidRPr="004D6277">
        <w:rPr>
          <w:lang w:val="en-US" w:eastAsia="nl-NL"/>
        </w:rPr>
        <w:t>Outline color</w:t>
      </w:r>
    </w:p>
    <w:p w14:paraId="46E97D3D" w14:textId="16DB9F4C" w:rsidR="004D6277" w:rsidRPr="004D6277" w:rsidRDefault="004D6277" w:rsidP="007937CE">
      <w:pPr>
        <w:pStyle w:val="StandaardCM"/>
        <w:numPr>
          <w:ilvl w:val="1"/>
          <w:numId w:val="40"/>
        </w:numPr>
        <w:rPr>
          <w:lang w:val="en-US" w:eastAsia="nl-NL"/>
        </w:rPr>
      </w:pPr>
      <w:r w:rsidRPr="004D6277">
        <w:rPr>
          <w:lang w:val="en-US" w:eastAsia="nl-NL"/>
        </w:rPr>
        <w:t>Outline width</w:t>
      </w:r>
    </w:p>
    <w:p w14:paraId="06765FCF" w14:textId="3E4F6CB1" w:rsidR="004D6277" w:rsidRPr="004D6277" w:rsidRDefault="004D6277" w:rsidP="007937CE">
      <w:pPr>
        <w:pStyle w:val="StandaardCM"/>
        <w:numPr>
          <w:ilvl w:val="0"/>
          <w:numId w:val="40"/>
        </w:numPr>
        <w:rPr>
          <w:lang w:val="en-US" w:eastAsia="nl-NL"/>
        </w:rPr>
      </w:pPr>
      <w:r w:rsidRPr="004D6277">
        <w:rPr>
          <w:lang w:val="en-US" w:eastAsia="nl-NL"/>
        </w:rPr>
        <w:t>ArcGIS 2D symbols:</w:t>
      </w:r>
    </w:p>
    <w:p w14:paraId="06464917" w14:textId="70F1F9B2" w:rsidR="004D6277" w:rsidRPr="004D6277" w:rsidRDefault="004D6277" w:rsidP="007937CE">
      <w:pPr>
        <w:pStyle w:val="StandaardCM"/>
        <w:numPr>
          <w:ilvl w:val="1"/>
          <w:numId w:val="40"/>
        </w:numPr>
        <w:rPr>
          <w:lang w:val="en-US" w:eastAsia="nl-NL"/>
        </w:rPr>
      </w:pPr>
      <w:r w:rsidRPr="004D6277">
        <w:rPr>
          <w:lang w:val="en-US" w:eastAsia="nl-NL"/>
        </w:rPr>
        <w:t>Supported:</w:t>
      </w:r>
    </w:p>
    <w:p w14:paraId="516EB65F" w14:textId="27E2149E" w:rsidR="004D6277" w:rsidRPr="004D6277" w:rsidRDefault="004D6277" w:rsidP="007937CE">
      <w:pPr>
        <w:pStyle w:val="StandaardCM"/>
        <w:numPr>
          <w:ilvl w:val="2"/>
          <w:numId w:val="40"/>
        </w:numPr>
        <w:rPr>
          <w:lang w:val="en-US" w:eastAsia="nl-NL"/>
        </w:rPr>
      </w:pPr>
      <w:r w:rsidRPr="004D6277">
        <w:rPr>
          <w:lang w:val="en-US" w:eastAsia="nl-NL"/>
        </w:rPr>
        <w:t>Color (including transparency)</w:t>
      </w:r>
    </w:p>
    <w:p w14:paraId="1F572B23" w14:textId="044C8725" w:rsidR="004D6277" w:rsidRPr="004D6277" w:rsidRDefault="004D6277" w:rsidP="007937CE">
      <w:pPr>
        <w:pStyle w:val="StandaardCM"/>
        <w:numPr>
          <w:ilvl w:val="1"/>
          <w:numId w:val="40"/>
        </w:numPr>
        <w:rPr>
          <w:lang w:val="en-US" w:eastAsia="nl-NL"/>
        </w:rPr>
      </w:pPr>
      <w:r w:rsidRPr="004D6277">
        <w:rPr>
          <w:lang w:val="en-US" w:eastAsia="nl-NL"/>
        </w:rPr>
        <w:t>Not supported:</w:t>
      </w:r>
    </w:p>
    <w:p w14:paraId="6E1EA246" w14:textId="3D7AFCEA" w:rsidR="004D6277" w:rsidRPr="004D6277" w:rsidRDefault="004D6277" w:rsidP="007937CE">
      <w:pPr>
        <w:pStyle w:val="StandaardCM"/>
        <w:numPr>
          <w:ilvl w:val="2"/>
          <w:numId w:val="40"/>
        </w:numPr>
        <w:rPr>
          <w:lang w:val="en-US" w:eastAsia="nl-NL"/>
        </w:rPr>
      </w:pPr>
      <w:r w:rsidRPr="004D6277">
        <w:rPr>
          <w:lang w:val="en-US" w:eastAsia="nl-NL"/>
        </w:rPr>
        <w:t>All other styling of the symbols</w:t>
      </w:r>
    </w:p>
    <w:p w14:paraId="284438FD" w14:textId="2FE43DE0" w:rsidR="004D6277" w:rsidRPr="004D6277" w:rsidRDefault="004D6277" w:rsidP="007937CE">
      <w:pPr>
        <w:pStyle w:val="StandaardCM"/>
        <w:numPr>
          <w:ilvl w:val="0"/>
          <w:numId w:val="40"/>
        </w:numPr>
        <w:rPr>
          <w:lang w:val="en-US" w:eastAsia="nl-NL"/>
        </w:rPr>
      </w:pPr>
      <w:r w:rsidRPr="004D6277">
        <w:rPr>
          <w:lang w:val="en-US" w:eastAsia="nl-NL"/>
        </w:rPr>
        <w:t>ArcGIS 3D symbols:</w:t>
      </w:r>
    </w:p>
    <w:p w14:paraId="5C4B0891" w14:textId="7867E952" w:rsidR="004D6277" w:rsidRPr="004D6277" w:rsidRDefault="004D6277" w:rsidP="007937CE">
      <w:pPr>
        <w:pStyle w:val="StandaardCM"/>
        <w:numPr>
          <w:ilvl w:val="1"/>
          <w:numId w:val="40"/>
        </w:numPr>
        <w:rPr>
          <w:lang w:val="en-US" w:eastAsia="nl-NL"/>
        </w:rPr>
      </w:pPr>
      <w:r w:rsidRPr="004D6277">
        <w:rPr>
          <w:lang w:val="en-US" w:eastAsia="nl-NL"/>
        </w:rPr>
        <w:t>Supported:</w:t>
      </w:r>
    </w:p>
    <w:p w14:paraId="45948787" w14:textId="495814AD" w:rsidR="004D6277" w:rsidRPr="004D6277" w:rsidRDefault="004D6277" w:rsidP="007937CE">
      <w:pPr>
        <w:pStyle w:val="StandaardCM"/>
        <w:numPr>
          <w:ilvl w:val="2"/>
          <w:numId w:val="40"/>
        </w:numPr>
        <w:rPr>
          <w:lang w:val="en-US" w:eastAsia="nl-NL"/>
        </w:rPr>
      </w:pPr>
      <w:r w:rsidRPr="004D6277">
        <w:rPr>
          <w:lang w:val="en-US" w:eastAsia="nl-NL"/>
        </w:rPr>
        <w:t>Color (including transparency)</w:t>
      </w:r>
    </w:p>
    <w:p w14:paraId="6E20329D" w14:textId="4313ED88" w:rsidR="004D6277" w:rsidRPr="004D6277" w:rsidRDefault="004D6277" w:rsidP="007937CE">
      <w:pPr>
        <w:pStyle w:val="StandaardCM"/>
        <w:numPr>
          <w:ilvl w:val="1"/>
          <w:numId w:val="40"/>
        </w:numPr>
        <w:rPr>
          <w:lang w:val="en-US" w:eastAsia="nl-NL"/>
        </w:rPr>
      </w:pPr>
      <w:r w:rsidRPr="004D6277">
        <w:rPr>
          <w:lang w:val="en-US" w:eastAsia="nl-NL"/>
        </w:rPr>
        <w:t>Not supported:</w:t>
      </w:r>
    </w:p>
    <w:p w14:paraId="6150F459" w14:textId="77AF62CD" w:rsidR="00DC674E" w:rsidRDefault="004D6277" w:rsidP="007937CE">
      <w:pPr>
        <w:pStyle w:val="StandaardCM"/>
        <w:numPr>
          <w:ilvl w:val="2"/>
          <w:numId w:val="40"/>
        </w:numPr>
        <w:rPr>
          <w:lang w:val="en-US" w:eastAsia="nl-NL"/>
        </w:rPr>
      </w:pPr>
      <w:r w:rsidRPr="004D6277">
        <w:rPr>
          <w:lang w:val="en-US" w:eastAsia="nl-NL"/>
        </w:rPr>
        <w:t>All other styling of the symbols</w:t>
      </w:r>
    </w:p>
    <w:p w14:paraId="43E62D2C" w14:textId="77777777" w:rsidR="00F75872" w:rsidRPr="009E3ED8" w:rsidRDefault="00F75872" w:rsidP="004D6277">
      <w:pPr>
        <w:pStyle w:val="StandaardCM"/>
        <w:rPr>
          <w:lang w:val="en-US" w:eastAsia="nl-NL"/>
        </w:rPr>
      </w:pPr>
    </w:p>
    <w:sectPr w:rsidR="00F75872" w:rsidRPr="009E3ED8" w:rsidSect="00B23F2D">
      <w:headerReference w:type="default" r:id="rId41"/>
      <w:footerReference w:type="default" r:id="rId42"/>
      <w:headerReference w:type="first" r:id="rId43"/>
      <w:footerReference w:type="first" r:id="rId44"/>
      <w:pgSz w:w="11907" w:h="16839" w:code="9"/>
      <w:pgMar w:top="992" w:right="1275" w:bottom="1239" w:left="1560" w:header="567" w:footer="142"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9799D" w14:textId="77777777" w:rsidR="00441544" w:rsidRDefault="00441544">
      <w:r>
        <w:separator/>
      </w:r>
    </w:p>
  </w:endnote>
  <w:endnote w:type="continuationSeparator" w:id="0">
    <w:p w14:paraId="5AEA8643" w14:textId="77777777" w:rsidR="00441544" w:rsidRDefault="00441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456" w:type="dxa"/>
      <w:tblLayout w:type="fixed"/>
      <w:tblLook w:val="0000" w:firstRow="0" w:lastRow="0" w:firstColumn="0" w:lastColumn="0" w:noHBand="0" w:noVBand="0"/>
    </w:tblPr>
    <w:tblGrid>
      <w:gridCol w:w="10456"/>
    </w:tblGrid>
    <w:tr w:rsidR="00896672" w:rsidRPr="003C59AE" w14:paraId="04C1A321" w14:textId="77777777" w:rsidTr="00896672">
      <w:tc>
        <w:tcPr>
          <w:tcW w:w="10456" w:type="dxa"/>
          <w:vAlign w:val="center"/>
        </w:tcPr>
        <w:sdt>
          <w:sdtPr>
            <w:alias w:val="Category"/>
            <w:tag w:val=""/>
            <w:id w:val="709238570"/>
            <w:dataBinding w:prefixMappings="xmlns:ns0='http://purl.org/dc/elements/1.1/' xmlns:ns1='http://schemas.openxmlformats.org/package/2006/metadata/core-properties' " w:xpath="/ns1:coreProperties[1]/ns1:category[1]" w:storeItemID="{6C3C8BC8-F283-45AE-878A-BAB7291924A1}"/>
            <w:text/>
          </w:sdtPr>
          <w:sdtEndPr/>
          <w:sdtContent>
            <w:p w14:paraId="66679096" w14:textId="77777777" w:rsidR="002E0B77" w:rsidRPr="0074133C" w:rsidRDefault="001A64CC" w:rsidP="002E0B77">
              <w:pPr>
                <w:pStyle w:val="Footer"/>
              </w:pPr>
              <w:r>
                <w:t>Street Smart for ArcGIS Pro User Manual</w:t>
              </w:r>
            </w:p>
          </w:sdtContent>
        </w:sdt>
        <w:p w14:paraId="2E22B68A" w14:textId="77777777" w:rsidR="00896672" w:rsidRPr="0074133C" w:rsidRDefault="002E0B77" w:rsidP="001001E7">
          <w:pPr>
            <w:pStyle w:val="Footer"/>
          </w:pPr>
          <w:r w:rsidRPr="0074133C">
            <w:t>© 201</w:t>
          </w:r>
          <w:r w:rsidR="00B41A71">
            <w:t>8</w:t>
          </w:r>
          <w:r w:rsidRPr="0074133C">
            <w:t xml:space="preserve"> </w:t>
          </w:r>
          <w:proofErr w:type="spellStart"/>
          <w:r w:rsidRPr="0074133C">
            <w:t>CycloMedia</w:t>
          </w:r>
          <w:proofErr w:type="spellEnd"/>
          <w:r w:rsidRPr="0074133C">
            <w:t xml:space="preserve"> Technology B.V. </w:t>
          </w:r>
          <w:r w:rsidR="005B1B1C">
            <w:rPr>
              <w:noProof/>
              <w:lang w:val="nl-NL"/>
            </w:rPr>
            <w:drawing>
              <wp:anchor distT="0" distB="0" distL="114300" distR="114300" simplePos="0" relativeHeight="251664896" behindDoc="0" locked="0" layoutInCell="1" allowOverlap="1" wp14:anchorId="59D482BB" wp14:editId="48A82948">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14:paraId="139BD80C" w14:textId="77777777" w:rsidR="00913C42" w:rsidRDefault="005B1B1C">
    <w:pPr>
      <w:pStyle w:val="Footer"/>
      <w:rPr>
        <w:sz w:val="16"/>
      </w:rPr>
    </w:pPr>
    <w:r w:rsidRPr="0051058B">
      <w:rPr>
        <w:noProof/>
        <w:lang w:val="nl-NL"/>
      </w:rPr>
      <w:drawing>
        <wp:anchor distT="0" distB="0" distL="114300" distR="114300" simplePos="0" relativeHeight="251652608" behindDoc="0" locked="0" layoutInCell="1" allowOverlap="1" wp14:anchorId="764497D4" wp14:editId="408196B4">
          <wp:simplePos x="0" y="0"/>
          <wp:positionH relativeFrom="column">
            <wp:posOffset>-995045</wp:posOffset>
          </wp:positionH>
          <wp:positionV relativeFrom="paragraph">
            <wp:posOffset>119380</wp:posOffset>
          </wp:positionV>
          <wp:extent cx="7794914" cy="166255"/>
          <wp:effectExtent l="0" t="0" r="0" b="5715"/>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58A14" w14:textId="77777777" w:rsidR="00FE1415" w:rsidRDefault="00FA6D32" w:rsidP="00D2084A">
    <w:pPr>
      <w:pStyle w:val="Footer"/>
    </w:pPr>
    <w:r w:rsidRPr="00FE1415">
      <w:rPr>
        <w:noProof/>
        <w:lang w:val="nl-NL"/>
      </w:rPr>
      <w:drawing>
        <wp:anchor distT="0" distB="0" distL="114300" distR="114300" simplePos="0" relativeHeight="251659264" behindDoc="0" locked="0" layoutInCell="1" allowOverlap="1" wp14:anchorId="692D52F1" wp14:editId="0AD3CC8F">
          <wp:simplePos x="0" y="0"/>
          <wp:positionH relativeFrom="column">
            <wp:posOffset>-995045</wp:posOffset>
          </wp:positionH>
          <wp:positionV relativeFrom="paragraph">
            <wp:posOffset>116840</wp:posOffset>
          </wp:positionV>
          <wp:extent cx="7794625" cy="165735"/>
          <wp:effectExtent l="0" t="0" r="0" b="5715"/>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1"/>
                  <a:srcRect t="96869"/>
                  <a:stretch>
                    <a:fillRect/>
                  </a:stretch>
                </pic:blipFill>
                <pic:spPr bwMode="auto">
                  <a:xfrm>
                    <a:off x="0" y="0"/>
                    <a:ext cx="7794625" cy="165735"/>
                  </a:xfrm>
                  <a:prstGeom prst="rect">
                    <a:avLst/>
                  </a:prstGeom>
                  <a:noFill/>
                  <a:ln w="9525">
                    <a:noFill/>
                    <a:miter lim="800000"/>
                    <a:headEnd/>
                    <a:tailEnd/>
                  </a:ln>
                </pic:spPr>
              </pic:pic>
            </a:graphicData>
          </a:graphic>
        </wp:anchor>
      </w:drawing>
    </w:r>
    <w:r w:rsidR="007D7BCC">
      <w:rPr>
        <w:noProof/>
        <w:lang w:val="nl-NL"/>
      </w:rPr>
      <w:drawing>
        <wp:anchor distT="0" distB="0" distL="114300" distR="114300" simplePos="0" relativeHeight="251688448" behindDoc="0" locked="0" layoutInCell="1" allowOverlap="1" wp14:anchorId="7A5B37BA" wp14:editId="1875DA1A">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614FA" w14:textId="77777777" w:rsidR="00441544" w:rsidRDefault="00441544">
      <w:r>
        <w:separator/>
      </w:r>
    </w:p>
  </w:footnote>
  <w:footnote w:type="continuationSeparator" w:id="0">
    <w:p w14:paraId="52DFDB72" w14:textId="77777777" w:rsidR="00441544" w:rsidRDefault="004415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C5AF6" w14:textId="77777777" w:rsidR="00421ADA" w:rsidRDefault="00441544" w:rsidP="004B1705">
    <w:pPr>
      <w:pStyle w:val="StandaardCM"/>
      <w:jc w:val="right"/>
    </w:pPr>
    <w:sdt>
      <w:sdtPr>
        <w:alias w:val="Categorie"/>
        <w:id w:val="30862924"/>
        <w:dataBinding w:prefixMappings="xmlns:ns0='http://purl.org/dc/elements/1.1/' xmlns:ns1='http://schemas.openxmlformats.org/package/2006/metadata/core-properties' " w:xpath="/ns1:coreProperties[1]/ns1:category[1]" w:storeItemID="{6C3C8BC8-F283-45AE-878A-BAB7291924A1}"/>
        <w:text/>
      </w:sdtPr>
      <w:sdtEndPr/>
      <w:sdtContent>
        <w:r w:rsidR="001A64CC">
          <w:t>Street Smart for ArcGIS Pro User Manual</w:t>
        </w:r>
      </w:sdtContent>
    </w:sdt>
    <w:r w:rsidR="003B1F65">
      <w:rPr>
        <w:noProof/>
        <w:snapToGrid/>
        <w:lang w:val="nl-NL" w:eastAsia="nl-NL"/>
      </w:rPr>
      <mc:AlternateContent>
        <mc:Choice Requires="wps">
          <w:drawing>
            <wp:anchor distT="0" distB="0" distL="114300" distR="114300" simplePos="0" relativeHeight="251666432" behindDoc="0" locked="0" layoutInCell="0" allowOverlap="1" wp14:anchorId="0CA521B5" wp14:editId="360ADD31">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14:paraId="7C3CD0E9" w14:textId="77777777" w:rsidR="00D80CF3" w:rsidRDefault="00D80CF3" w:rsidP="00D80CF3">
                          <w:pPr>
                            <w:pStyle w:val="Footer"/>
                            <w:spacing w:line="360" w:lineRule="auto"/>
                            <w:jc w:val="center"/>
                            <w:rPr>
                              <w:rFonts w:cs="Arial"/>
                              <w:sz w:val="2"/>
                              <w:szCs w:val="2"/>
                            </w:rPr>
                          </w:pPr>
                        </w:p>
                        <w:p w14:paraId="4427870F" w14:textId="77777777" w:rsidR="00D80CF3" w:rsidRDefault="00D80CF3" w:rsidP="00D80CF3">
                          <w:pPr>
                            <w:pStyle w:val="Footer"/>
                            <w:spacing w:line="360" w:lineRule="auto"/>
                            <w:jc w:val="center"/>
                            <w:rPr>
                              <w:rFonts w:cs="Arial"/>
                              <w:sz w:val="2"/>
                              <w:szCs w:val="2"/>
                            </w:rPr>
                          </w:pPr>
                        </w:p>
                        <w:p w14:paraId="3B753393" w14:textId="77777777" w:rsidR="00D80CF3" w:rsidRPr="00D80CF3" w:rsidRDefault="00D80CF3" w:rsidP="00D80CF3">
                          <w:pPr>
                            <w:pStyle w:val="Footer"/>
                            <w:spacing w:line="360" w:lineRule="auto"/>
                            <w:jc w:val="center"/>
                            <w:rPr>
                              <w:rFonts w:cs="Arial"/>
                              <w:sz w:val="2"/>
                              <w:szCs w:val="2"/>
                            </w:rPr>
                          </w:pPr>
                        </w:p>
                        <w:p w14:paraId="1A48622D" w14:textId="77777777" w:rsidR="00694412" w:rsidRPr="00D80CF3" w:rsidRDefault="009C304F" w:rsidP="00D80CF3">
                          <w:pPr>
                            <w:pStyle w:val="Footer"/>
                            <w:spacing w:line="360" w:lineRule="auto"/>
                            <w:jc w:val="center"/>
                            <w:rPr>
                              <w:rFonts w:cs="Arial"/>
                              <w:color w:val="FFFFFF" w:themeColor="background1"/>
                              <w:sz w:val="32"/>
                              <w:szCs w:val="32"/>
                            </w:rPr>
                          </w:pPr>
                          <w:r>
                            <w:rPr>
                              <w:rFonts w:cs="Arial"/>
                              <w:sz w:val="32"/>
                              <w:szCs w:val="32"/>
                            </w:rPr>
                            <w:t xml:space="preserve"> </w:t>
                          </w:r>
                          <w:r w:rsidR="00F341A4" w:rsidRPr="00D80CF3">
                            <w:rPr>
                              <w:rFonts w:cs="Arial"/>
                              <w:sz w:val="32"/>
                              <w:szCs w:val="32"/>
                            </w:rPr>
                            <w:fldChar w:fldCharType="begin"/>
                          </w:r>
                          <w:r w:rsidR="00694412" w:rsidRPr="00D80CF3">
                            <w:rPr>
                              <w:rFonts w:cs="Arial"/>
                              <w:sz w:val="32"/>
                              <w:szCs w:val="32"/>
                            </w:rPr>
                            <w:instrText xml:space="preserve"> PAGE   \* MERGEFORMAT </w:instrText>
                          </w:r>
                          <w:r w:rsidR="00F341A4" w:rsidRPr="00D80CF3">
                            <w:rPr>
                              <w:rFonts w:cs="Arial"/>
                              <w:sz w:val="32"/>
                              <w:szCs w:val="32"/>
                            </w:rPr>
                            <w:fldChar w:fldCharType="separate"/>
                          </w:r>
                          <w:r w:rsidR="00B41A71" w:rsidRPr="00B41A71">
                            <w:rPr>
                              <w:rFonts w:cs="Arial"/>
                              <w:noProof/>
                              <w:color w:val="FFFFFF" w:themeColor="background1"/>
                              <w:sz w:val="32"/>
                              <w:szCs w:val="32"/>
                            </w:rPr>
                            <w:t>2</w:t>
                          </w:r>
                          <w:r w:rsidR="00F341A4" w:rsidRPr="00D80CF3">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w14:anchorId="0CA521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 o:spid="_x0000_s1056" type="#_x0000_t13"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" o:allowincell="f" adj="21600,0" fillcolor="#00609e" stroked="f" strokecolor="#4f81bd [3204]">
              <v:textbox inset=",0,,0">
                <w:txbxContent>
                  <w:p w14:paraId="7C3CD0E9" w14:textId="77777777" w:rsidR="00D80CF3" w:rsidRDefault="00D80CF3" w:rsidP="00D80CF3">
                    <w:pPr>
                      <w:pStyle w:val="Footer"/>
                      <w:spacing w:line="360" w:lineRule="auto"/>
                      <w:jc w:val="center"/>
                      <w:rPr>
                        <w:rFonts w:cs="Arial"/>
                        <w:sz w:val="2"/>
                        <w:szCs w:val="2"/>
                      </w:rPr>
                    </w:pPr>
                  </w:p>
                  <w:p w14:paraId="4427870F" w14:textId="77777777" w:rsidR="00D80CF3" w:rsidRDefault="00D80CF3" w:rsidP="00D80CF3">
                    <w:pPr>
                      <w:pStyle w:val="Footer"/>
                      <w:spacing w:line="360" w:lineRule="auto"/>
                      <w:jc w:val="center"/>
                      <w:rPr>
                        <w:rFonts w:cs="Arial"/>
                        <w:sz w:val="2"/>
                        <w:szCs w:val="2"/>
                      </w:rPr>
                    </w:pPr>
                  </w:p>
                  <w:p w14:paraId="3B753393" w14:textId="77777777" w:rsidR="00D80CF3" w:rsidRPr="00D80CF3" w:rsidRDefault="00D80CF3" w:rsidP="00D80CF3">
                    <w:pPr>
                      <w:pStyle w:val="Footer"/>
                      <w:spacing w:line="360" w:lineRule="auto"/>
                      <w:jc w:val="center"/>
                      <w:rPr>
                        <w:rFonts w:cs="Arial"/>
                        <w:sz w:val="2"/>
                        <w:szCs w:val="2"/>
                      </w:rPr>
                    </w:pPr>
                  </w:p>
                  <w:p w14:paraId="1A48622D" w14:textId="77777777" w:rsidR="00694412" w:rsidRPr="00D80CF3" w:rsidRDefault="009C304F" w:rsidP="00D80CF3">
                    <w:pPr>
                      <w:pStyle w:val="Footer"/>
                      <w:spacing w:line="360" w:lineRule="auto"/>
                      <w:jc w:val="center"/>
                      <w:rPr>
                        <w:rFonts w:cs="Arial"/>
                        <w:color w:val="FFFFFF" w:themeColor="background1"/>
                        <w:sz w:val="32"/>
                        <w:szCs w:val="32"/>
                      </w:rPr>
                    </w:pPr>
                    <w:r>
                      <w:rPr>
                        <w:rFonts w:cs="Arial"/>
                        <w:sz w:val="32"/>
                        <w:szCs w:val="32"/>
                      </w:rPr>
                      <w:t xml:space="preserve"> </w:t>
                    </w:r>
                    <w:r w:rsidR="00F341A4" w:rsidRPr="00D80CF3">
                      <w:rPr>
                        <w:rFonts w:cs="Arial"/>
                        <w:sz w:val="32"/>
                        <w:szCs w:val="32"/>
                      </w:rPr>
                      <w:fldChar w:fldCharType="begin"/>
                    </w:r>
                    <w:r w:rsidR="00694412" w:rsidRPr="00D80CF3">
                      <w:rPr>
                        <w:rFonts w:cs="Arial"/>
                        <w:sz w:val="32"/>
                        <w:szCs w:val="32"/>
                      </w:rPr>
                      <w:instrText xml:space="preserve"> PAGE   \* MERGEFORMAT </w:instrText>
                    </w:r>
                    <w:r w:rsidR="00F341A4" w:rsidRPr="00D80CF3">
                      <w:rPr>
                        <w:rFonts w:cs="Arial"/>
                        <w:sz w:val="32"/>
                        <w:szCs w:val="32"/>
                      </w:rPr>
                      <w:fldChar w:fldCharType="separate"/>
                    </w:r>
                    <w:r w:rsidR="00B41A71" w:rsidRPr="00B41A71">
                      <w:rPr>
                        <w:rFonts w:cs="Arial"/>
                        <w:noProof/>
                        <w:color w:val="FFFFFF" w:themeColor="background1"/>
                        <w:sz w:val="32"/>
                        <w:szCs w:val="32"/>
                      </w:rPr>
                      <w:t>2</w:t>
                    </w:r>
                    <w:r w:rsidR="00F341A4" w:rsidRPr="00D80CF3">
                      <w:rPr>
                        <w:rFonts w:cs="Arial"/>
                        <w:sz w:val="32"/>
                        <w:szCs w:val="32"/>
                      </w:rPr>
                      <w:fldChar w:fldCharType="end"/>
                    </w:r>
                  </w:p>
                </w:txbxContent>
              </v:textbox>
              <w10:wrap anchorx="margin" anchory="margin"/>
            </v:shape>
          </w:pict>
        </mc:Fallback>
      </mc:AlternateContent>
    </w:r>
  </w:p>
  <w:p w14:paraId="222A76D8" w14:textId="77777777" w:rsidR="00421ADA" w:rsidRDefault="00421ADA" w:rsidP="00844E62">
    <w:pPr>
      <w:pStyle w:val="StandaardC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719C2" w14:textId="77777777" w:rsidR="00615803" w:rsidRDefault="007D7BCC">
    <w:pPr>
      <w:pStyle w:val="Header"/>
    </w:pPr>
    <w:r>
      <w:rPr>
        <w:lang w:val="nl-NL"/>
      </w:rPr>
      <w:drawing>
        <wp:anchor distT="0" distB="0" distL="114300" distR="114300" simplePos="0" relativeHeight="251661824" behindDoc="0" locked="0" layoutInCell="1" allowOverlap="1" wp14:anchorId="467F4671" wp14:editId="1BBE28BB">
          <wp:simplePos x="0" y="0"/>
          <wp:positionH relativeFrom="column">
            <wp:posOffset>-990600</wp:posOffset>
          </wp:positionH>
          <wp:positionV relativeFrom="paragraph">
            <wp:posOffset>-360045</wp:posOffset>
          </wp:positionV>
          <wp:extent cx="7610475" cy="5943600"/>
          <wp:effectExtent l="0" t="0" r="9525"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CEA1D0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D0760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08FFF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68398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FB"/>
    <w:multiLevelType w:val="multilevel"/>
    <w:tmpl w:val="B7F4C43C"/>
    <w:lvl w:ilvl="0">
      <w:start w:val="1"/>
      <w:numFmt w:val="decimal"/>
      <w:pStyle w:val="Heading1"/>
      <w:lvlText w:val="%1."/>
      <w:lvlJc w:val="left"/>
      <w:pPr>
        <w:ind w:left="1353"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upperLetter"/>
      <w:pStyle w:val="Heading8"/>
      <w:lvlText w:val="Appendix %8  "/>
      <w:legacy w:legacy="1" w:legacySpace="144" w:legacyIndent="0"/>
      <w:lvlJc w:val="left"/>
    </w:lvl>
    <w:lvl w:ilvl="8">
      <w:start w:val="1"/>
      <w:numFmt w:val="none"/>
      <w:pStyle w:val="Heading9"/>
      <w:suff w:val="nothing"/>
      <w:lvlText w:val=""/>
      <w:lvlJc w:val="left"/>
    </w:lvl>
  </w:abstractNum>
  <w:abstractNum w:abstractNumId="9" w15:restartNumberingAfterBreak="0">
    <w:nsid w:val="020774DA"/>
    <w:multiLevelType w:val="hybridMultilevel"/>
    <w:tmpl w:val="32A8D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246DDF"/>
    <w:multiLevelType w:val="hybridMultilevel"/>
    <w:tmpl w:val="93C45F72"/>
    <w:lvl w:ilvl="0" w:tplc="2818AA9A">
      <w:start w:val="1"/>
      <w:numFmt w:val="bullet"/>
      <w:pStyle w:val="OpsommingCM"/>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3"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3577BEB"/>
    <w:multiLevelType w:val="hybridMultilevel"/>
    <w:tmpl w:val="8FD449DE"/>
    <w:lvl w:ilvl="0" w:tplc="0413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1444B54"/>
    <w:multiLevelType w:val="hybridMultilevel"/>
    <w:tmpl w:val="3E14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ascii="Arial" w:hAnsi="Arial" w:hint="default"/>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3"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24"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Ansi="Arial"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Ansi="Arial" w:hint="default"/>
        <w:b w:val="0"/>
        <w:i w:val="0"/>
        <w:sz w:val="22"/>
      </w:rPr>
    </w:lvl>
    <w:lvl w:ilvl="1" w:tplc="49C0B4B2" w:tentative="1">
      <w:start w:val="1"/>
      <w:numFmt w:val="bullet"/>
      <w:lvlText w:val="o"/>
      <w:lvlJc w:val="left"/>
      <w:pPr>
        <w:tabs>
          <w:tab w:val="num" w:pos="1440"/>
        </w:tabs>
        <w:ind w:left="1440" w:hanging="360"/>
      </w:pPr>
      <w:rPr>
        <w:rFonts w:ascii="Courier New" w:hAnsi="Courier New" w:hint="default"/>
      </w:rPr>
    </w:lvl>
    <w:lvl w:ilvl="2" w:tplc="81D677A0" w:tentative="1">
      <w:start w:val="1"/>
      <w:numFmt w:val="bullet"/>
      <w:lvlText w:val=""/>
      <w:lvlJc w:val="left"/>
      <w:pPr>
        <w:tabs>
          <w:tab w:val="num" w:pos="2160"/>
        </w:tabs>
        <w:ind w:left="2160" w:hanging="360"/>
      </w:pPr>
      <w:rPr>
        <w:rFonts w:ascii="Wingdings" w:hAnsi="Wingdings" w:hint="default"/>
      </w:rPr>
    </w:lvl>
    <w:lvl w:ilvl="3" w:tplc="9B2C7460" w:tentative="1">
      <w:start w:val="1"/>
      <w:numFmt w:val="bullet"/>
      <w:lvlText w:val=""/>
      <w:lvlJc w:val="left"/>
      <w:pPr>
        <w:tabs>
          <w:tab w:val="num" w:pos="2880"/>
        </w:tabs>
        <w:ind w:left="2880" w:hanging="360"/>
      </w:pPr>
      <w:rPr>
        <w:rFonts w:ascii="Symbol" w:hAnsi="Symbol" w:hint="default"/>
      </w:rPr>
    </w:lvl>
    <w:lvl w:ilvl="4" w:tplc="10ACDABA" w:tentative="1">
      <w:start w:val="1"/>
      <w:numFmt w:val="bullet"/>
      <w:lvlText w:val="o"/>
      <w:lvlJc w:val="left"/>
      <w:pPr>
        <w:tabs>
          <w:tab w:val="num" w:pos="3600"/>
        </w:tabs>
        <w:ind w:left="3600" w:hanging="360"/>
      </w:pPr>
      <w:rPr>
        <w:rFonts w:ascii="Courier New" w:hAnsi="Courier New" w:hint="default"/>
      </w:rPr>
    </w:lvl>
    <w:lvl w:ilvl="5" w:tplc="ADD8BB44" w:tentative="1">
      <w:start w:val="1"/>
      <w:numFmt w:val="bullet"/>
      <w:lvlText w:val=""/>
      <w:lvlJc w:val="left"/>
      <w:pPr>
        <w:tabs>
          <w:tab w:val="num" w:pos="4320"/>
        </w:tabs>
        <w:ind w:left="4320" w:hanging="360"/>
      </w:pPr>
      <w:rPr>
        <w:rFonts w:ascii="Wingdings" w:hAnsi="Wingdings" w:hint="default"/>
      </w:rPr>
    </w:lvl>
    <w:lvl w:ilvl="6" w:tplc="D62A9B8E" w:tentative="1">
      <w:start w:val="1"/>
      <w:numFmt w:val="bullet"/>
      <w:lvlText w:val=""/>
      <w:lvlJc w:val="left"/>
      <w:pPr>
        <w:tabs>
          <w:tab w:val="num" w:pos="5040"/>
        </w:tabs>
        <w:ind w:left="5040" w:hanging="360"/>
      </w:pPr>
      <w:rPr>
        <w:rFonts w:ascii="Symbol" w:hAnsi="Symbol" w:hint="default"/>
      </w:rPr>
    </w:lvl>
    <w:lvl w:ilvl="7" w:tplc="446C4EF4" w:tentative="1">
      <w:start w:val="1"/>
      <w:numFmt w:val="bullet"/>
      <w:lvlText w:val="o"/>
      <w:lvlJc w:val="left"/>
      <w:pPr>
        <w:tabs>
          <w:tab w:val="num" w:pos="5760"/>
        </w:tabs>
        <w:ind w:left="5760" w:hanging="360"/>
      </w:pPr>
      <w:rPr>
        <w:rFonts w:ascii="Courier New" w:hAnsi="Courier New" w:hint="default"/>
      </w:rPr>
    </w:lvl>
    <w:lvl w:ilvl="8" w:tplc="4720F54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29"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D265D6F"/>
    <w:multiLevelType w:val="hybridMultilevel"/>
    <w:tmpl w:val="7F5ED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022"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8"/>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23"/>
  </w:num>
  <w:num w:numId="12">
    <w:abstractNumId w:val="18"/>
  </w:num>
  <w:num w:numId="13">
    <w:abstractNumId w:val="21"/>
  </w:num>
  <w:num w:numId="14">
    <w:abstractNumId w:val="26"/>
  </w:num>
  <w:num w:numId="15">
    <w:abstractNumId w:val="25"/>
  </w:num>
  <w:num w:numId="16">
    <w:abstractNumId w:val="22"/>
  </w:num>
  <w:num w:numId="17">
    <w:abstractNumId w:val="12"/>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16"/>
  </w:num>
  <w:num w:numId="27">
    <w:abstractNumId w:val="14"/>
  </w:num>
  <w:num w:numId="28">
    <w:abstractNumId w:val="10"/>
  </w:num>
  <w:num w:numId="29">
    <w:abstractNumId w:val="24"/>
  </w:num>
  <w:num w:numId="30">
    <w:abstractNumId w:val="13"/>
  </w:num>
  <w:num w:numId="31">
    <w:abstractNumId w:val="20"/>
  </w:num>
  <w:num w:numId="32">
    <w:abstractNumId w:val="27"/>
  </w:num>
  <w:num w:numId="33">
    <w:abstractNumId w:val="11"/>
  </w:num>
  <w:num w:numId="34">
    <w:abstractNumId w:val="31"/>
  </w:num>
  <w:num w:numId="35">
    <w:abstractNumId w:val="29"/>
  </w:num>
  <w:num w:numId="36">
    <w:abstractNumId w:val="15"/>
  </w:num>
  <w:num w:numId="37">
    <w:abstractNumId w:val="17"/>
  </w:num>
  <w:num w:numId="38">
    <w:abstractNumId w:val="30"/>
  </w:num>
  <w:num w:numId="39">
    <w:abstractNumId w:val="9"/>
  </w:num>
  <w:num w:numId="40">
    <w:abstractNumId w:val="1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saveSubsetFonts/>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CFA"/>
    <w:rsid w:val="00004B80"/>
    <w:rsid w:val="00006E42"/>
    <w:rsid w:val="000124F7"/>
    <w:rsid w:val="00014415"/>
    <w:rsid w:val="00014EC5"/>
    <w:rsid w:val="000169D9"/>
    <w:rsid w:val="00020B30"/>
    <w:rsid w:val="0002422D"/>
    <w:rsid w:val="0002537E"/>
    <w:rsid w:val="00026976"/>
    <w:rsid w:val="00026A37"/>
    <w:rsid w:val="000311E4"/>
    <w:rsid w:val="000366B1"/>
    <w:rsid w:val="00037159"/>
    <w:rsid w:val="00041147"/>
    <w:rsid w:val="00041A97"/>
    <w:rsid w:val="00042456"/>
    <w:rsid w:val="000424CE"/>
    <w:rsid w:val="000427C6"/>
    <w:rsid w:val="00042CF5"/>
    <w:rsid w:val="0004397D"/>
    <w:rsid w:val="00043C04"/>
    <w:rsid w:val="0004489B"/>
    <w:rsid w:val="00044C2B"/>
    <w:rsid w:val="00045440"/>
    <w:rsid w:val="00045706"/>
    <w:rsid w:val="0004624C"/>
    <w:rsid w:val="00046CBA"/>
    <w:rsid w:val="000508CD"/>
    <w:rsid w:val="000512E6"/>
    <w:rsid w:val="0005257B"/>
    <w:rsid w:val="00052C43"/>
    <w:rsid w:val="00052CD5"/>
    <w:rsid w:val="00054875"/>
    <w:rsid w:val="00056269"/>
    <w:rsid w:val="00060EF3"/>
    <w:rsid w:val="000623F9"/>
    <w:rsid w:val="00064441"/>
    <w:rsid w:val="0006488E"/>
    <w:rsid w:val="00065EA8"/>
    <w:rsid w:val="000665F1"/>
    <w:rsid w:val="00067B0B"/>
    <w:rsid w:val="00067C2F"/>
    <w:rsid w:val="00073251"/>
    <w:rsid w:val="00074751"/>
    <w:rsid w:val="000806D0"/>
    <w:rsid w:val="00080C05"/>
    <w:rsid w:val="000855D1"/>
    <w:rsid w:val="0008607B"/>
    <w:rsid w:val="00086866"/>
    <w:rsid w:val="0009302A"/>
    <w:rsid w:val="0009387D"/>
    <w:rsid w:val="0009416E"/>
    <w:rsid w:val="000957A5"/>
    <w:rsid w:val="00095C06"/>
    <w:rsid w:val="000978B9"/>
    <w:rsid w:val="000A0640"/>
    <w:rsid w:val="000A07F4"/>
    <w:rsid w:val="000A1B2C"/>
    <w:rsid w:val="000A25A9"/>
    <w:rsid w:val="000A3ABB"/>
    <w:rsid w:val="000A4484"/>
    <w:rsid w:val="000A75AF"/>
    <w:rsid w:val="000B2F69"/>
    <w:rsid w:val="000B370B"/>
    <w:rsid w:val="000B3F5B"/>
    <w:rsid w:val="000B42AB"/>
    <w:rsid w:val="000B5854"/>
    <w:rsid w:val="000B5EA3"/>
    <w:rsid w:val="000C1019"/>
    <w:rsid w:val="000C13DB"/>
    <w:rsid w:val="000C14E4"/>
    <w:rsid w:val="000C1EC9"/>
    <w:rsid w:val="000C3492"/>
    <w:rsid w:val="000C46C7"/>
    <w:rsid w:val="000C70AA"/>
    <w:rsid w:val="000D2B39"/>
    <w:rsid w:val="000D2D11"/>
    <w:rsid w:val="000D6227"/>
    <w:rsid w:val="000D65C6"/>
    <w:rsid w:val="000E0C11"/>
    <w:rsid w:val="000E0F87"/>
    <w:rsid w:val="000E5F78"/>
    <w:rsid w:val="000F0BA1"/>
    <w:rsid w:val="000F0FEB"/>
    <w:rsid w:val="000F31B3"/>
    <w:rsid w:val="000F45DD"/>
    <w:rsid w:val="000F478B"/>
    <w:rsid w:val="000F729F"/>
    <w:rsid w:val="001001E7"/>
    <w:rsid w:val="00100E3B"/>
    <w:rsid w:val="00101ABA"/>
    <w:rsid w:val="00101BFB"/>
    <w:rsid w:val="001037E1"/>
    <w:rsid w:val="00107BA5"/>
    <w:rsid w:val="00110C88"/>
    <w:rsid w:val="001139EE"/>
    <w:rsid w:val="0011447D"/>
    <w:rsid w:val="00115AD1"/>
    <w:rsid w:val="00116AF3"/>
    <w:rsid w:val="00120D11"/>
    <w:rsid w:val="001221EE"/>
    <w:rsid w:val="00122382"/>
    <w:rsid w:val="001250DC"/>
    <w:rsid w:val="0012564F"/>
    <w:rsid w:val="00127FA9"/>
    <w:rsid w:val="00132500"/>
    <w:rsid w:val="00134852"/>
    <w:rsid w:val="00135933"/>
    <w:rsid w:val="0013681B"/>
    <w:rsid w:val="00137703"/>
    <w:rsid w:val="00142633"/>
    <w:rsid w:val="00142F6B"/>
    <w:rsid w:val="00147833"/>
    <w:rsid w:val="00151407"/>
    <w:rsid w:val="00151583"/>
    <w:rsid w:val="00151F35"/>
    <w:rsid w:val="001533F8"/>
    <w:rsid w:val="00155FE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C1"/>
    <w:rsid w:val="00196AF1"/>
    <w:rsid w:val="00196C92"/>
    <w:rsid w:val="001A383C"/>
    <w:rsid w:val="001A4F07"/>
    <w:rsid w:val="001A50EA"/>
    <w:rsid w:val="001A5875"/>
    <w:rsid w:val="001A64CC"/>
    <w:rsid w:val="001A7ACE"/>
    <w:rsid w:val="001B0374"/>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A97"/>
    <w:rsid w:val="001D2FFE"/>
    <w:rsid w:val="001D350A"/>
    <w:rsid w:val="001D4FBC"/>
    <w:rsid w:val="001D55A1"/>
    <w:rsid w:val="001D59E1"/>
    <w:rsid w:val="001D5B41"/>
    <w:rsid w:val="001D6BDE"/>
    <w:rsid w:val="001D6C1D"/>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6A5C"/>
    <w:rsid w:val="00207939"/>
    <w:rsid w:val="0021067B"/>
    <w:rsid w:val="00210DA9"/>
    <w:rsid w:val="00211A72"/>
    <w:rsid w:val="00211D70"/>
    <w:rsid w:val="00212A5C"/>
    <w:rsid w:val="0021650B"/>
    <w:rsid w:val="00222AE2"/>
    <w:rsid w:val="00223697"/>
    <w:rsid w:val="00223D35"/>
    <w:rsid w:val="002241F5"/>
    <w:rsid w:val="00225C86"/>
    <w:rsid w:val="00226181"/>
    <w:rsid w:val="00230D7F"/>
    <w:rsid w:val="00232651"/>
    <w:rsid w:val="00234FC1"/>
    <w:rsid w:val="002358E5"/>
    <w:rsid w:val="00235D0B"/>
    <w:rsid w:val="00237EEC"/>
    <w:rsid w:val="00240B1B"/>
    <w:rsid w:val="00243705"/>
    <w:rsid w:val="002448B9"/>
    <w:rsid w:val="00244D1D"/>
    <w:rsid w:val="00245A31"/>
    <w:rsid w:val="002478F7"/>
    <w:rsid w:val="00250991"/>
    <w:rsid w:val="00251593"/>
    <w:rsid w:val="00253254"/>
    <w:rsid w:val="00255BAE"/>
    <w:rsid w:val="00256595"/>
    <w:rsid w:val="00260B7E"/>
    <w:rsid w:val="00261EE3"/>
    <w:rsid w:val="00261FAB"/>
    <w:rsid w:val="00264AE1"/>
    <w:rsid w:val="00265A79"/>
    <w:rsid w:val="00265B94"/>
    <w:rsid w:val="00266050"/>
    <w:rsid w:val="00266676"/>
    <w:rsid w:val="00267634"/>
    <w:rsid w:val="00270F7A"/>
    <w:rsid w:val="0027386E"/>
    <w:rsid w:val="002743B0"/>
    <w:rsid w:val="0027517F"/>
    <w:rsid w:val="002752C6"/>
    <w:rsid w:val="00275730"/>
    <w:rsid w:val="00280503"/>
    <w:rsid w:val="002805DE"/>
    <w:rsid w:val="002810EC"/>
    <w:rsid w:val="002816BB"/>
    <w:rsid w:val="00283AF4"/>
    <w:rsid w:val="002871AF"/>
    <w:rsid w:val="00287915"/>
    <w:rsid w:val="0029091F"/>
    <w:rsid w:val="002930C1"/>
    <w:rsid w:val="00293537"/>
    <w:rsid w:val="002978E2"/>
    <w:rsid w:val="00297E16"/>
    <w:rsid w:val="002A3270"/>
    <w:rsid w:val="002A47FC"/>
    <w:rsid w:val="002A575E"/>
    <w:rsid w:val="002A58E5"/>
    <w:rsid w:val="002A6091"/>
    <w:rsid w:val="002A6986"/>
    <w:rsid w:val="002B0C92"/>
    <w:rsid w:val="002B1BE2"/>
    <w:rsid w:val="002B1E07"/>
    <w:rsid w:val="002B36E4"/>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E08F5"/>
    <w:rsid w:val="002E0B77"/>
    <w:rsid w:val="002E1D0E"/>
    <w:rsid w:val="002E31F9"/>
    <w:rsid w:val="002E4599"/>
    <w:rsid w:val="002E45F9"/>
    <w:rsid w:val="002E6924"/>
    <w:rsid w:val="002E7949"/>
    <w:rsid w:val="002F2C64"/>
    <w:rsid w:val="002F2CB1"/>
    <w:rsid w:val="002F3F82"/>
    <w:rsid w:val="002F4BCC"/>
    <w:rsid w:val="002F4E0F"/>
    <w:rsid w:val="002F5FFB"/>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241"/>
    <w:rsid w:val="00327D13"/>
    <w:rsid w:val="00330761"/>
    <w:rsid w:val="00332311"/>
    <w:rsid w:val="003328BE"/>
    <w:rsid w:val="00333DFA"/>
    <w:rsid w:val="0033447E"/>
    <w:rsid w:val="00336384"/>
    <w:rsid w:val="00336481"/>
    <w:rsid w:val="0034238C"/>
    <w:rsid w:val="00343068"/>
    <w:rsid w:val="0034332F"/>
    <w:rsid w:val="00344059"/>
    <w:rsid w:val="00345FCF"/>
    <w:rsid w:val="00347375"/>
    <w:rsid w:val="00347F09"/>
    <w:rsid w:val="00350A09"/>
    <w:rsid w:val="00350B09"/>
    <w:rsid w:val="00351479"/>
    <w:rsid w:val="0035439D"/>
    <w:rsid w:val="00356DFE"/>
    <w:rsid w:val="00366027"/>
    <w:rsid w:val="0036690E"/>
    <w:rsid w:val="003676AD"/>
    <w:rsid w:val="00367F0C"/>
    <w:rsid w:val="00370E64"/>
    <w:rsid w:val="00371772"/>
    <w:rsid w:val="00373CE6"/>
    <w:rsid w:val="00373E2E"/>
    <w:rsid w:val="00374EAF"/>
    <w:rsid w:val="00376BA0"/>
    <w:rsid w:val="00380D5C"/>
    <w:rsid w:val="00381E44"/>
    <w:rsid w:val="003849CC"/>
    <w:rsid w:val="00386A78"/>
    <w:rsid w:val="00387202"/>
    <w:rsid w:val="00397617"/>
    <w:rsid w:val="00397B1F"/>
    <w:rsid w:val="003A2928"/>
    <w:rsid w:val="003B0108"/>
    <w:rsid w:val="003B05BA"/>
    <w:rsid w:val="003B08C5"/>
    <w:rsid w:val="003B0AC4"/>
    <w:rsid w:val="003B1CE5"/>
    <w:rsid w:val="003B1F65"/>
    <w:rsid w:val="003B3BD6"/>
    <w:rsid w:val="003B5C85"/>
    <w:rsid w:val="003B7113"/>
    <w:rsid w:val="003B7700"/>
    <w:rsid w:val="003B7773"/>
    <w:rsid w:val="003C02F6"/>
    <w:rsid w:val="003C0303"/>
    <w:rsid w:val="003C59AE"/>
    <w:rsid w:val="003C6116"/>
    <w:rsid w:val="003D029D"/>
    <w:rsid w:val="003D0C00"/>
    <w:rsid w:val="003D2A9E"/>
    <w:rsid w:val="003D69FD"/>
    <w:rsid w:val="003D71F3"/>
    <w:rsid w:val="003E0814"/>
    <w:rsid w:val="003E16E4"/>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722E"/>
    <w:rsid w:val="00427A30"/>
    <w:rsid w:val="004302C2"/>
    <w:rsid w:val="004306EA"/>
    <w:rsid w:val="0043132C"/>
    <w:rsid w:val="004318D1"/>
    <w:rsid w:val="00432140"/>
    <w:rsid w:val="00435340"/>
    <w:rsid w:val="0043571E"/>
    <w:rsid w:val="00436398"/>
    <w:rsid w:val="00441544"/>
    <w:rsid w:val="00444C26"/>
    <w:rsid w:val="00447154"/>
    <w:rsid w:val="00451A08"/>
    <w:rsid w:val="00452C47"/>
    <w:rsid w:val="0045380B"/>
    <w:rsid w:val="004577A0"/>
    <w:rsid w:val="004616A1"/>
    <w:rsid w:val="00463E6B"/>
    <w:rsid w:val="004652F8"/>
    <w:rsid w:val="00466EA8"/>
    <w:rsid w:val="00467091"/>
    <w:rsid w:val="00471A1C"/>
    <w:rsid w:val="0047366E"/>
    <w:rsid w:val="00474008"/>
    <w:rsid w:val="0047742C"/>
    <w:rsid w:val="00477441"/>
    <w:rsid w:val="004778C4"/>
    <w:rsid w:val="00477D3C"/>
    <w:rsid w:val="00477FD9"/>
    <w:rsid w:val="00481D4B"/>
    <w:rsid w:val="004821D0"/>
    <w:rsid w:val="004822F4"/>
    <w:rsid w:val="00490033"/>
    <w:rsid w:val="00492760"/>
    <w:rsid w:val="00492BDC"/>
    <w:rsid w:val="00492CCD"/>
    <w:rsid w:val="00494A4E"/>
    <w:rsid w:val="00494FD4"/>
    <w:rsid w:val="0049568D"/>
    <w:rsid w:val="00495AE3"/>
    <w:rsid w:val="00495E4C"/>
    <w:rsid w:val="00495F20"/>
    <w:rsid w:val="004A3109"/>
    <w:rsid w:val="004A3262"/>
    <w:rsid w:val="004B010D"/>
    <w:rsid w:val="004B1705"/>
    <w:rsid w:val="004B1962"/>
    <w:rsid w:val="004B260B"/>
    <w:rsid w:val="004B3A1B"/>
    <w:rsid w:val="004B5DA4"/>
    <w:rsid w:val="004C04F4"/>
    <w:rsid w:val="004C32CC"/>
    <w:rsid w:val="004C4723"/>
    <w:rsid w:val="004C4855"/>
    <w:rsid w:val="004C4BD0"/>
    <w:rsid w:val="004C6EC7"/>
    <w:rsid w:val="004D15F8"/>
    <w:rsid w:val="004D3317"/>
    <w:rsid w:val="004D5C33"/>
    <w:rsid w:val="004D5E8C"/>
    <w:rsid w:val="004D6277"/>
    <w:rsid w:val="004D7F49"/>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6CC4"/>
    <w:rsid w:val="005229CC"/>
    <w:rsid w:val="00522CFB"/>
    <w:rsid w:val="005231FC"/>
    <w:rsid w:val="005248CE"/>
    <w:rsid w:val="00530765"/>
    <w:rsid w:val="0053446B"/>
    <w:rsid w:val="00534B60"/>
    <w:rsid w:val="005352E5"/>
    <w:rsid w:val="00543334"/>
    <w:rsid w:val="00544821"/>
    <w:rsid w:val="00544ABA"/>
    <w:rsid w:val="0054530A"/>
    <w:rsid w:val="00547202"/>
    <w:rsid w:val="00547C12"/>
    <w:rsid w:val="005516B9"/>
    <w:rsid w:val="00552851"/>
    <w:rsid w:val="00553681"/>
    <w:rsid w:val="005561DF"/>
    <w:rsid w:val="0055634E"/>
    <w:rsid w:val="005601B3"/>
    <w:rsid w:val="0056130F"/>
    <w:rsid w:val="00561FCD"/>
    <w:rsid w:val="00562DE4"/>
    <w:rsid w:val="00570F19"/>
    <w:rsid w:val="00572E33"/>
    <w:rsid w:val="00574C7A"/>
    <w:rsid w:val="00577380"/>
    <w:rsid w:val="0057777A"/>
    <w:rsid w:val="00577A77"/>
    <w:rsid w:val="00580980"/>
    <w:rsid w:val="0058157B"/>
    <w:rsid w:val="00582711"/>
    <w:rsid w:val="00584428"/>
    <w:rsid w:val="00595B53"/>
    <w:rsid w:val="00595ED5"/>
    <w:rsid w:val="0059612B"/>
    <w:rsid w:val="00596D6D"/>
    <w:rsid w:val="005977B9"/>
    <w:rsid w:val="005A2876"/>
    <w:rsid w:val="005A28BC"/>
    <w:rsid w:val="005A39F3"/>
    <w:rsid w:val="005B1B1C"/>
    <w:rsid w:val="005B1D7A"/>
    <w:rsid w:val="005B24BB"/>
    <w:rsid w:val="005B24BE"/>
    <w:rsid w:val="005B4857"/>
    <w:rsid w:val="005B513B"/>
    <w:rsid w:val="005B557E"/>
    <w:rsid w:val="005B6BD0"/>
    <w:rsid w:val="005B70F7"/>
    <w:rsid w:val="005C3962"/>
    <w:rsid w:val="005C3F8B"/>
    <w:rsid w:val="005C40BA"/>
    <w:rsid w:val="005C4E9B"/>
    <w:rsid w:val="005C6158"/>
    <w:rsid w:val="005C6D6B"/>
    <w:rsid w:val="005D070F"/>
    <w:rsid w:val="005D0DAC"/>
    <w:rsid w:val="005D2E98"/>
    <w:rsid w:val="005D4761"/>
    <w:rsid w:val="005E13DE"/>
    <w:rsid w:val="005E1B7F"/>
    <w:rsid w:val="005E2312"/>
    <w:rsid w:val="005E3354"/>
    <w:rsid w:val="005E775C"/>
    <w:rsid w:val="005E7ED7"/>
    <w:rsid w:val="005F4347"/>
    <w:rsid w:val="005F502D"/>
    <w:rsid w:val="005F533C"/>
    <w:rsid w:val="005F6F9D"/>
    <w:rsid w:val="0060202C"/>
    <w:rsid w:val="00603ADC"/>
    <w:rsid w:val="00604AAA"/>
    <w:rsid w:val="00614F33"/>
    <w:rsid w:val="006153C6"/>
    <w:rsid w:val="00615803"/>
    <w:rsid w:val="00615902"/>
    <w:rsid w:val="00617570"/>
    <w:rsid w:val="00617858"/>
    <w:rsid w:val="006225F6"/>
    <w:rsid w:val="00625F09"/>
    <w:rsid w:val="006323CE"/>
    <w:rsid w:val="00633204"/>
    <w:rsid w:val="0063628A"/>
    <w:rsid w:val="00636B5E"/>
    <w:rsid w:val="00641167"/>
    <w:rsid w:val="00643498"/>
    <w:rsid w:val="00647B04"/>
    <w:rsid w:val="00647CE4"/>
    <w:rsid w:val="00652490"/>
    <w:rsid w:val="00654DDE"/>
    <w:rsid w:val="00656F3D"/>
    <w:rsid w:val="00661E73"/>
    <w:rsid w:val="00663351"/>
    <w:rsid w:val="006637AF"/>
    <w:rsid w:val="00664625"/>
    <w:rsid w:val="00666184"/>
    <w:rsid w:val="00667A56"/>
    <w:rsid w:val="00667BEE"/>
    <w:rsid w:val="00673F4B"/>
    <w:rsid w:val="00676A24"/>
    <w:rsid w:val="0068053B"/>
    <w:rsid w:val="006814D0"/>
    <w:rsid w:val="00681A04"/>
    <w:rsid w:val="00682C09"/>
    <w:rsid w:val="006848E8"/>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6E0A"/>
    <w:rsid w:val="006C70AA"/>
    <w:rsid w:val="006C7C8D"/>
    <w:rsid w:val="006C7D09"/>
    <w:rsid w:val="006C7D79"/>
    <w:rsid w:val="006D2FF8"/>
    <w:rsid w:val="006D6963"/>
    <w:rsid w:val="006D6995"/>
    <w:rsid w:val="006E2527"/>
    <w:rsid w:val="006E7E92"/>
    <w:rsid w:val="006F004E"/>
    <w:rsid w:val="006F02BF"/>
    <w:rsid w:val="006F14ED"/>
    <w:rsid w:val="006F31CE"/>
    <w:rsid w:val="006F40D8"/>
    <w:rsid w:val="006F4668"/>
    <w:rsid w:val="006F535E"/>
    <w:rsid w:val="00701F08"/>
    <w:rsid w:val="007027FF"/>
    <w:rsid w:val="00702E51"/>
    <w:rsid w:val="00702F04"/>
    <w:rsid w:val="00703139"/>
    <w:rsid w:val="00706E42"/>
    <w:rsid w:val="00707E4E"/>
    <w:rsid w:val="0071006D"/>
    <w:rsid w:val="00710994"/>
    <w:rsid w:val="00710BD9"/>
    <w:rsid w:val="00711F60"/>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133C"/>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80010"/>
    <w:rsid w:val="00780971"/>
    <w:rsid w:val="00781A01"/>
    <w:rsid w:val="00782A88"/>
    <w:rsid w:val="00782D0D"/>
    <w:rsid w:val="007846F2"/>
    <w:rsid w:val="00791D6E"/>
    <w:rsid w:val="007937C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141A"/>
    <w:rsid w:val="007C5853"/>
    <w:rsid w:val="007D0FA9"/>
    <w:rsid w:val="007D30B5"/>
    <w:rsid w:val="007D31B1"/>
    <w:rsid w:val="007D6E1E"/>
    <w:rsid w:val="007D7852"/>
    <w:rsid w:val="007D7BCC"/>
    <w:rsid w:val="007E236C"/>
    <w:rsid w:val="007E3D00"/>
    <w:rsid w:val="007E42C2"/>
    <w:rsid w:val="007E587C"/>
    <w:rsid w:val="007E64FA"/>
    <w:rsid w:val="007F028D"/>
    <w:rsid w:val="007F0D49"/>
    <w:rsid w:val="007F11F4"/>
    <w:rsid w:val="007F313B"/>
    <w:rsid w:val="007F48F6"/>
    <w:rsid w:val="007F4EED"/>
    <w:rsid w:val="007F5D93"/>
    <w:rsid w:val="00800D88"/>
    <w:rsid w:val="00801704"/>
    <w:rsid w:val="00802706"/>
    <w:rsid w:val="00802E2B"/>
    <w:rsid w:val="00803EB1"/>
    <w:rsid w:val="00804B12"/>
    <w:rsid w:val="008050FA"/>
    <w:rsid w:val="008053BB"/>
    <w:rsid w:val="008069AD"/>
    <w:rsid w:val="00806FAA"/>
    <w:rsid w:val="00807279"/>
    <w:rsid w:val="00807C22"/>
    <w:rsid w:val="0081054B"/>
    <w:rsid w:val="00810592"/>
    <w:rsid w:val="0081177B"/>
    <w:rsid w:val="0081203F"/>
    <w:rsid w:val="00812232"/>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33278"/>
    <w:rsid w:val="008402DF"/>
    <w:rsid w:val="0084293A"/>
    <w:rsid w:val="008432D9"/>
    <w:rsid w:val="00844715"/>
    <w:rsid w:val="00844E62"/>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703A9"/>
    <w:rsid w:val="00871677"/>
    <w:rsid w:val="00872D4C"/>
    <w:rsid w:val="00876F4E"/>
    <w:rsid w:val="00881924"/>
    <w:rsid w:val="00883500"/>
    <w:rsid w:val="0088531E"/>
    <w:rsid w:val="00885DF7"/>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28C0"/>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D7C"/>
    <w:rsid w:val="008E7D1E"/>
    <w:rsid w:val="008F0333"/>
    <w:rsid w:val="008F5145"/>
    <w:rsid w:val="008F6039"/>
    <w:rsid w:val="008F70AB"/>
    <w:rsid w:val="009001A0"/>
    <w:rsid w:val="009013D6"/>
    <w:rsid w:val="00901E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2C48"/>
    <w:rsid w:val="00953CB8"/>
    <w:rsid w:val="0095684C"/>
    <w:rsid w:val="00962C17"/>
    <w:rsid w:val="00964526"/>
    <w:rsid w:val="009647D8"/>
    <w:rsid w:val="00964C32"/>
    <w:rsid w:val="00966EE5"/>
    <w:rsid w:val="00970332"/>
    <w:rsid w:val="009706A4"/>
    <w:rsid w:val="00970E48"/>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3D3"/>
    <w:rsid w:val="009A692F"/>
    <w:rsid w:val="009B0537"/>
    <w:rsid w:val="009B12DC"/>
    <w:rsid w:val="009B3DBC"/>
    <w:rsid w:val="009B6557"/>
    <w:rsid w:val="009C0C89"/>
    <w:rsid w:val="009C2293"/>
    <w:rsid w:val="009C304F"/>
    <w:rsid w:val="009C368E"/>
    <w:rsid w:val="009C53F4"/>
    <w:rsid w:val="009C7B35"/>
    <w:rsid w:val="009D2E19"/>
    <w:rsid w:val="009D3FEE"/>
    <w:rsid w:val="009D6EFE"/>
    <w:rsid w:val="009D6FF7"/>
    <w:rsid w:val="009E0D84"/>
    <w:rsid w:val="009E21E9"/>
    <w:rsid w:val="009E3B92"/>
    <w:rsid w:val="009E3ED8"/>
    <w:rsid w:val="009E51A9"/>
    <w:rsid w:val="009E5A43"/>
    <w:rsid w:val="009F08B5"/>
    <w:rsid w:val="009F0E8B"/>
    <w:rsid w:val="009F23E4"/>
    <w:rsid w:val="009F3F4D"/>
    <w:rsid w:val="009F5ED0"/>
    <w:rsid w:val="009F6E1C"/>
    <w:rsid w:val="009F70F4"/>
    <w:rsid w:val="009F733F"/>
    <w:rsid w:val="009F78C4"/>
    <w:rsid w:val="00A00A32"/>
    <w:rsid w:val="00A03DDE"/>
    <w:rsid w:val="00A04D3E"/>
    <w:rsid w:val="00A0605F"/>
    <w:rsid w:val="00A06F8B"/>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540"/>
    <w:rsid w:val="00A63E2B"/>
    <w:rsid w:val="00A650D6"/>
    <w:rsid w:val="00A67244"/>
    <w:rsid w:val="00A70132"/>
    <w:rsid w:val="00A718AD"/>
    <w:rsid w:val="00A71E06"/>
    <w:rsid w:val="00A72482"/>
    <w:rsid w:val="00A733DE"/>
    <w:rsid w:val="00A73EC3"/>
    <w:rsid w:val="00A740AB"/>
    <w:rsid w:val="00A85B84"/>
    <w:rsid w:val="00A9244B"/>
    <w:rsid w:val="00A92576"/>
    <w:rsid w:val="00A936E5"/>
    <w:rsid w:val="00A95FB8"/>
    <w:rsid w:val="00AA12BA"/>
    <w:rsid w:val="00AA1669"/>
    <w:rsid w:val="00AA17B7"/>
    <w:rsid w:val="00AA1E46"/>
    <w:rsid w:val="00AA2E3C"/>
    <w:rsid w:val="00AA4AC8"/>
    <w:rsid w:val="00AA561D"/>
    <w:rsid w:val="00AA58A4"/>
    <w:rsid w:val="00AA66D0"/>
    <w:rsid w:val="00AB0219"/>
    <w:rsid w:val="00AB1D1B"/>
    <w:rsid w:val="00AB4862"/>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06864"/>
    <w:rsid w:val="00B07A82"/>
    <w:rsid w:val="00B11A16"/>
    <w:rsid w:val="00B11BDB"/>
    <w:rsid w:val="00B1225D"/>
    <w:rsid w:val="00B12356"/>
    <w:rsid w:val="00B13692"/>
    <w:rsid w:val="00B168CF"/>
    <w:rsid w:val="00B23F2D"/>
    <w:rsid w:val="00B24B06"/>
    <w:rsid w:val="00B27581"/>
    <w:rsid w:val="00B27D16"/>
    <w:rsid w:val="00B3152B"/>
    <w:rsid w:val="00B324DB"/>
    <w:rsid w:val="00B3587C"/>
    <w:rsid w:val="00B35EF0"/>
    <w:rsid w:val="00B379E2"/>
    <w:rsid w:val="00B41267"/>
    <w:rsid w:val="00B412C5"/>
    <w:rsid w:val="00B41A71"/>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3689"/>
    <w:rsid w:val="00B73B00"/>
    <w:rsid w:val="00B74316"/>
    <w:rsid w:val="00B7488F"/>
    <w:rsid w:val="00B76F8D"/>
    <w:rsid w:val="00B81FBD"/>
    <w:rsid w:val="00B82294"/>
    <w:rsid w:val="00B826D0"/>
    <w:rsid w:val="00B828E5"/>
    <w:rsid w:val="00B83968"/>
    <w:rsid w:val="00B843B3"/>
    <w:rsid w:val="00B8462B"/>
    <w:rsid w:val="00B85E6D"/>
    <w:rsid w:val="00B86CF8"/>
    <w:rsid w:val="00B90192"/>
    <w:rsid w:val="00B901E3"/>
    <w:rsid w:val="00B91FC9"/>
    <w:rsid w:val="00B93B41"/>
    <w:rsid w:val="00B94049"/>
    <w:rsid w:val="00B9757D"/>
    <w:rsid w:val="00BA0BC3"/>
    <w:rsid w:val="00BA303C"/>
    <w:rsid w:val="00BA50E3"/>
    <w:rsid w:val="00BA6768"/>
    <w:rsid w:val="00BB0106"/>
    <w:rsid w:val="00BB0E1C"/>
    <w:rsid w:val="00BB1BBC"/>
    <w:rsid w:val="00BB2FFB"/>
    <w:rsid w:val="00BB4012"/>
    <w:rsid w:val="00BB5174"/>
    <w:rsid w:val="00BB56CA"/>
    <w:rsid w:val="00BC54EC"/>
    <w:rsid w:val="00BD196A"/>
    <w:rsid w:val="00BD1E0B"/>
    <w:rsid w:val="00BD3E58"/>
    <w:rsid w:val="00BD5000"/>
    <w:rsid w:val="00BD510A"/>
    <w:rsid w:val="00BD6389"/>
    <w:rsid w:val="00BE016E"/>
    <w:rsid w:val="00BE0222"/>
    <w:rsid w:val="00BE0849"/>
    <w:rsid w:val="00BE1C7F"/>
    <w:rsid w:val="00BE1DB8"/>
    <w:rsid w:val="00BE23D1"/>
    <w:rsid w:val="00BE591C"/>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6191"/>
    <w:rsid w:val="00C216F2"/>
    <w:rsid w:val="00C21DF1"/>
    <w:rsid w:val="00C24996"/>
    <w:rsid w:val="00C24CA3"/>
    <w:rsid w:val="00C261D7"/>
    <w:rsid w:val="00C26C7A"/>
    <w:rsid w:val="00C3128A"/>
    <w:rsid w:val="00C31FDF"/>
    <w:rsid w:val="00C339AA"/>
    <w:rsid w:val="00C34A46"/>
    <w:rsid w:val="00C40C30"/>
    <w:rsid w:val="00C4449E"/>
    <w:rsid w:val="00C4522B"/>
    <w:rsid w:val="00C533B7"/>
    <w:rsid w:val="00C53EEB"/>
    <w:rsid w:val="00C544FA"/>
    <w:rsid w:val="00C557A7"/>
    <w:rsid w:val="00C5675F"/>
    <w:rsid w:val="00C60AC1"/>
    <w:rsid w:val="00C61EA5"/>
    <w:rsid w:val="00C6322E"/>
    <w:rsid w:val="00C65193"/>
    <w:rsid w:val="00C65411"/>
    <w:rsid w:val="00C66221"/>
    <w:rsid w:val="00C70C62"/>
    <w:rsid w:val="00C738DC"/>
    <w:rsid w:val="00C73E0E"/>
    <w:rsid w:val="00C740E4"/>
    <w:rsid w:val="00C76B72"/>
    <w:rsid w:val="00C80478"/>
    <w:rsid w:val="00C8108E"/>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1EA8"/>
    <w:rsid w:val="00CB558B"/>
    <w:rsid w:val="00CB6F84"/>
    <w:rsid w:val="00CC4D1B"/>
    <w:rsid w:val="00CC678F"/>
    <w:rsid w:val="00CC6DD6"/>
    <w:rsid w:val="00CC74F8"/>
    <w:rsid w:val="00CD1048"/>
    <w:rsid w:val="00CD1D2C"/>
    <w:rsid w:val="00CD3113"/>
    <w:rsid w:val="00CD5B2D"/>
    <w:rsid w:val="00CD68EA"/>
    <w:rsid w:val="00CD6C47"/>
    <w:rsid w:val="00CE0D3D"/>
    <w:rsid w:val="00CE1CC4"/>
    <w:rsid w:val="00CE63FE"/>
    <w:rsid w:val="00CE68FA"/>
    <w:rsid w:val="00CE7BEA"/>
    <w:rsid w:val="00CF087A"/>
    <w:rsid w:val="00CF118C"/>
    <w:rsid w:val="00CF1753"/>
    <w:rsid w:val="00CF3B0C"/>
    <w:rsid w:val="00CF3B1B"/>
    <w:rsid w:val="00CF5520"/>
    <w:rsid w:val="00D05025"/>
    <w:rsid w:val="00D07D3C"/>
    <w:rsid w:val="00D11790"/>
    <w:rsid w:val="00D17AB0"/>
    <w:rsid w:val="00D17AB3"/>
    <w:rsid w:val="00D203B2"/>
    <w:rsid w:val="00D2084A"/>
    <w:rsid w:val="00D20BF1"/>
    <w:rsid w:val="00D218D9"/>
    <w:rsid w:val="00D2484B"/>
    <w:rsid w:val="00D34B1A"/>
    <w:rsid w:val="00D3756F"/>
    <w:rsid w:val="00D410FF"/>
    <w:rsid w:val="00D411E8"/>
    <w:rsid w:val="00D42CFA"/>
    <w:rsid w:val="00D43A20"/>
    <w:rsid w:val="00D45323"/>
    <w:rsid w:val="00D46855"/>
    <w:rsid w:val="00D46953"/>
    <w:rsid w:val="00D53DFF"/>
    <w:rsid w:val="00D54656"/>
    <w:rsid w:val="00D6218B"/>
    <w:rsid w:val="00D62335"/>
    <w:rsid w:val="00D6256A"/>
    <w:rsid w:val="00D62836"/>
    <w:rsid w:val="00D65A95"/>
    <w:rsid w:val="00D679EF"/>
    <w:rsid w:val="00D70948"/>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74DB"/>
    <w:rsid w:val="00DB046E"/>
    <w:rsid w:val="00DB05F5"/>
    <w:rsid w:val="00DB0D62"/>
    <w:rsid w:val="00DB16A5"/>
    <w:rsid w:val="00DB39F9"/>
    <w:rsid w:val="00DB5C5E"/>
    <w:rsid w:val="00DB68CD"/>
    <w:rsid w:val="00DB6D75"/>
    <w:rsid w:val="00DC0310"/>
    <w:rsid w:val="00DC0448"/>
    <w:rsid w:val="00DC0D9C"/>
    <w:rsid w:val="00DC228B"/>
    <w:rsid w:val="00DC674E"/>
    <w:rsid w:val="00DD19E8"/>
    <w:rsid w:val="00DD1DB2"/>
    <w:rsid w:val="00DD26C1"/>
    <w:rsid w:val="00DD2A63"/>
    <w:rsid w:val="00DD3A4C"/>
    <w:rsid w:val="00DD4143"/>
    <w:rsid w:val="00DD4844"/>
    <w:rsid w:val="00DD487A"/>
    <w:rsid w:val="00DD4BD7"/>
    <w:rsid w:val="00DE00AC"/>
    <w:rsid w:val="00DE192E"/>
    <w:rsid w:val="00DE1C8D"/>
    <w:rsid w:val="00DE37B7"/>
    <w:rsid w:val="00DE5CEF"/>
    <w:rsid w:val="00DE7102"/>
    <w:rsid w:val="00DF08BC"/>
    <w:rsid w:val="00DF1611"/>
    <w:rsid w:val="00DF1FBF"/>
    <w:rsid w:val="00DF34AA"/>
    <w:rsid w:val="00DF3B97"/>
    <w:rsid w:val="00DF4232"/>
    <w:rsid w:val="00DF4574"/>
    <w:rsid w:val="00DF6246"/>
    <w:rsid w:val="00DF6427"/>
    <w:rsid w:val="00DF692C"/>
    <w:rsid w:val="00E017CF"/>
    <w:rsid w:val="00E03B31"/>
    <w:rsid w:val="00E0434D"/>
    <w:rsid w:val="00E044A1"/>
    <w:rsid w:val="00E10892"/>
    <w:rsid w:val="00E114F4"/>
    <w:rsid w:val="00E12DFE"/>
    <w:rsid w:val="00E14EB1"/>
    <w:rsid w:val="00E159F5"/>
    <w:rsid w:val="00E17364"/>
    <w:rsid w:val="00E1753E"/>
    <w:rsid w:val="00E176C0"/>
    <w:rsid w:val="00E201FB"/>
    <w:rsid w:val="00E20A72"/>
    <w:rsid w:val="00E30602"/>
    <w:rsid w:val="00E31A86"/>
    <w:rsid w:val="00E3501A"/>
    <w:rsid w:val="00E403B5"/>
    <w:rsid w:val="00E410A1"/>
    <w:rsid w:val="00E4422A"/>
    <w:rsid w:val="00E45048"/>
    <w:rsid w:val="00E47CB5"/>
    <w:rsid w:val="00E52D9D"/>
    <w:rsid w:val="00E55A48"/>
    <w:rsid w:val="00E5620F"/>
    <w:rsid w:val="00E60487"/>
    <w:rsid w:val="00E61452"/>
    <w:rsid w:val="00E61A49"/>
    <w:rsid w:val="00E63B40"/>
    <w:rsid w:val="00E64B5C"/>
    <w:rsid w:val="00E65D87"/>
    <w:rsid w:val="00E66E76"/>
    <w:rsid w:val="00E67DA7"/>
    <w:rsid w:val="00E70A67"/>
    <w:rsid w:val="00E71810"/>
    <w:rsid w:val="00E73310"/>
    <w:rsid w:val="00E776AF"/>
    <w:rsid w:val="00E81358"/>
    <w:rsid w:val="00E826A0"/>
    <w:rsid w:val="00E836E1"/>
    <w:rsid w:val="00E84D47"/>
    <w:rsid w:val="00E85EFD"/>
    <w:rsid w:val="00E86504"/>
    <w:rsid w:val="00E87A9C"/>
    <w:rsid w:val="00E87ABA"/>
    <w:rsid w:val="00E9193D"/>
    <w:rsid w:val="00E94149"/>
    <w:rsid w:val="00E94D2E"/>
    <w:rsid w:val="00E9672F"/>
    <w:rsid w:val="00E97DB5"/>
    <w:rsid w:val="00EA1529"/>
    <w:rsid w:val="00EA1F0E"/>
    <w:rsid w:val="00EA3C08"/>
    <w:rsid w:val="00EA5F84"/>
    <w:rsid w:val="00EA73E8"/>
    <w:rsid w:val="00EB07B3"/>
    <w:rsid w:val="00EB75F4"/>
    <w:rsid w:val="00EC000B"/>
    <w:rsid w:val="00EC13FA"/>
    <w:rsid w:val="00EC3682"/>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1329"/>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701"/>
    <w:rsid w:val="00F15A7C"/>
    <w:rsid w:val="00F160AA"/>
    <w:rsid w:val="00F218DB"/>
    <w:rsid w:val="00F2231F"/>
    <w:rsid w:val="00F250B2"/>
    <w:rsid w:val="00F253E2"/>
    <w:rsid w:val="00F264EF"/>
    <w:rsid w:val="00F26E28"/>
    <w:rsid w:val="00F27199"/>
    <w:rsid w:val="00F27720"/>
    <w:rsid w:val="00F31C7A"/>
    <w:rsid w:val="00F3226D"/>
    <w:rsid w:val="00F328DA"/>
    <w:rsid w:val="00F341A4"/>
    <w:rsid w:val="00F34C93"/>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4B2E"/>
    <w:rsid w:val="00F67D62"/>
    <w:rsid w:val="00F71F4F"/>
    <w:rsid w:val="00F72610"/>
    <w:rsid w:val="00F73D24"/>
    <w:rsid w:val="00F73EA8"/>
    <w:rsid w:val="00F74455"/>
    <w:rsid w:val="00F7478A"/>
    <w:rsid w:val="00F75872"/>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44AA"/>
    <w:rsid w:val="00FA602B"/>
    <w:rsid w:val="00FA68CF"/>
    <w:rsid w:val="00FA6D32"/>
    <w:rsid w:val="00FA6DDE"/>
    <w:rsid w:val="00FA724F"/>
    <w:rsid w:val="00FB01A8"/>
    <w:rsid w:val="00FB0909"/>
    <w:rsid w:val="00FB2B5F"/>
    <w:rsid w:val="00FB2F28"/>
    <w:rsid w:val="00FB3116"/>
    <w:rsid w:val="00FB647A"/>
    <w:rsid w:val="00FB706E"/>
    <w:rsid w:val="00FC03A4"/>
    <w:rsid w:val="00FC0972"/>
    <w:rsid w:val="00FC243A"/>
    <w:rsid w:val="00FC404E"/>
    <w:rsid w:val="00FD56AE"/>
    <w:rsid w:val="00FD5AEB"/>
    <w:rsid w:val="00FE07FB"/>
    <w:rsid w:val="00FE1415"/>
    <w:rsid w:val="00FE1D67"/>
    <w:rsid w:val="00FF1A1C"/>
    <w:rsid w:val="00FF2278"/>
    <w:rsid w:val="00FF4F57"/>
    <w:rsid w:val="00FF55E5"/>
    <w:rsid w:val="00FF66B3"/>
    <w:rsid w:val="00FF7683"/>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3E3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07889"/>
    <w:pPr>
      <w:spacing w:line="360" w:lineRule="auto"/>
      <w:jc w:val="both"/>
    </w:pPr>
    <w:rPr>
      <w:rFonts w:ascii="Arial" w:hAnsi="Arial"/>
      <w:sz w:val="22"/>
      <w:lang w:val="en-US"/>
    </w:rPr>
  </w:style>
  <w:style w:type="paragraph" w:styleId="Heading1">
    <w:name w:val="heading 1"/>
    <w:aliases w:val="Kop 1 CM"/>
    <w:basedOn w:val="Body"/>
    <w:next w:val="StandaardCM"/>
    <w:link w:val="Heading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Heading2">
    <w:name w:val="heading 2"/>
    <w:aliases w:val="Kop 2 CM"/>
    <w:basedOn w:val="Heading1"/>
    <w:next w:val="StandaardCM"/>
    <w:link w:val="Heading2Char"/>
    <w:uiPriority w:val="9"/>
    <w:qFormat/>
    <w:rsid w:val="00494A4E"/>
    <w:pPr>
      <w:pageBreakBefore w:val="0"/>
      <w:numPr>
        <w:ilvl w:val="1"/>
        <w:numId w:val="3"/>
      </w:numPr>
      <w:spacing w:before="200" w:after="200"/>
      <w:outlineLvl w:val="1"/>
    </w:pPr>
    <w:rPr>
      <w:b/>
      <w:sz w:val="22"/>
    </w:rPr>
  </w:style>
  <w:style w:type="paragraph" w:styleId="Heading3">
    <w:name w:val="heading 3"/>
    <w:aliases w:val="Kop 3 CM"/>
    <w:basedOn w:val="Heading2"/>
    <w:next w:val="StandaardCM"/>
    <w:link w:val="Heading3Char"/>
    <w:autoRedefine/>
    <w:uiPriority w:val="9"/>
    <w:qFormat/>
    <w:rsid w:val="00006E42"/>
    <w:pPr>
      <w:numPr>
        <w:ilvl w:val="2"/>
        <w:numId w:val="4"/>
      </w:numPr>
      <w:outlineLvl w:val="2"/>
    </w:pPr>
    <w:rPr>
      <w:b w:val="0"/>
      <w:i/>
    </w:rPr>
  </w:style>
  <w:style w:type="paragraph" w:styleId="Heading4">
    <w:name w:val="heading 4"/>
    <w:basedOn w:val="Heading3"/>
    <w:next w:val="Body"/>
    <w:rsid w:val="0005257B"/>
    <w:pPr>
      <w:numPr>
        <w:ilvl w:val="3"/>
        <w:numId w:val="5"/>
      </w:numPr>
      <w:outlineLvl w:val="3"/>
    </w:pPr>
  </w:style>
  <w:style w:type="paragraph" w:styleId="Heading5">
    <w:name w:val="heading 5"/>
    <w:basedOn w:val="Heading4"/>
    <w:next w:val="Body"/>
    <w:rsid w:val="0005257B"/>
    <w:pPr>
      <w:numPr>
        <w:ilvl w:val="4"/>
        <w:numId w:val="6"/>
      </w:numPr>
      <w:outlineLvl w:val="4"/>
    </w:pPr>
    <w:rPr>
      <w:sz w:val="20"/>
    </w:rPr>
  </w:style>
  <w:style w:type="paragraph" w:styleId="Heading6">
    <w:name w:val="heading 6"/>
    <w:basedOn w:val="Heading5"/>
    <w:next w:val="Body"/>
    <w:rsid w:val="0005257B"/>
    <w:pPr>
      <w:numPr>
        <w:ilvl w:val="5"/>
        <w:numId w:val="7"/>
      </w:numPr>
      <w:outlineLvl w:val="5"/>
    </w:pPr>
  </w:style>
  <w:style w:type="paragraph" w:styleId="Heading7">
    <w:name w:val="heading 7"/>
    <w:basedOn w:val="Heading6"/>
    <w:next w:val="Body"/>
    <w:rsid w:val="0005257B"/>
    <w:pPr>
      <w:numPr>
        <w:ilvl w:val="6"/>
        <w:numId w:val="8"/>
      </w:numPr>
      <w:outlineLvl w:val="6"/>
    </w:pPr>
  </w:style>
  <w:style w:type="paragraph" w:styleId="Heading8">
    <w:name w:val="heading 8"/>
    <w:aliases w:val="Appendix"/>
    <w:basedOn w:val="Heading1"/>
    <w:next w:val="Body"/>
    <w:rsid w:val="0005257B"/>
    <w:pPr>
      <w:numPr>
        <w:ilvl w:val="7"/>
        <w:numId w:val="9"/>
      </w:numPr>
      <w:spacing w:after="280"/>
      <w:outlineLvl w:val="7"/>
    </w:pPr>
  </w:style>
  <w:style w:type="paragraph" w:styleId="Heading9">
    <w:name w:val="heading 9"/>
    <w:aliases w:val="Reference"/>
    <w:basedOn w:val="Body"/>
    <w:next w:val="Body"/>
    <w:rsid w:val="0005257B"/>
    <w:pPr>
      <w:numPr>
        <w:ilvl w:val="8"/>
        <w:numId w:val="10"/>
      </w:numPr>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850490"/>
    <w:pPr>
      <w:spacing w:line="260" w:lineRule="atLeast"/>
    </w:pPr>
    <w:rPr>
      <w:rFonts w:ascii="Arial" w:hAnsi="Arial"/>
      <w:sz w:val="22"/>
      <w:lang w:val="en-US"/>
    </w:rPr>
  </w:style>
  <w:style w:type="character" w:customStyle="1" w:styleId="TableTitle">
    <w:name w:val="TableTitle"/>
    <w:basedOn w:val="DefaultParagraphFont"/>
    <w:rsid w:val="0005257B"/>
    <w:rPr>
      <w:rFonts w:ascii="Arial" w:hAnsi="Arial"/>
      <w:b/>
      <w:sz w:val="22"/>
      <w:vertAlign w:val="baseline"/>
    </w:rPr>
  </w:style>
  <w:style w:type="paragraph" w:styleId="Caption">
    <w:name w:val="caption"/>
    <w:basedOn w:val="Body"/>
    <w:next w:val="Body"/>
    <w:uiPriority w:val="35"/>
    <w:qFormat/>
    <w:rsid w:val="0005257B"/>
    <w:pPr>
      <w:keepLines/>
      <w:spacing w:before="60" w:after="120"/>
    </w:pPr>
  </w:style>
  <w:style w:type="paragraph" w:customStyle="1" w:styleId="TableHeader">
    <w:name w:val="TableHeader"/>
    <w:basedOn w:val="Body"/>
    <w:rsid w:val="0005257B"/>
    <w:pPr>
      <w:jc w:val="center"/>
    </w:pPr>
    <w:rPr>
      <w:b/>
      <w:sz w:val="18"/>
    </w:rPr>
  </w:style>
  <w:style w:type="paragraph" w:customStyle="1" w:styleId="TableBody">
    <w:name w:val="TableBody"/>
    <w:basedOn w:val="Body"/>
    <w:rsid w:val="0005257B"/>
    <w:rPr>
      <w:sz w:val="18"/>
    </w:rPr>
  </w:style>
  <w:style w:type="paragraph" w:customStyle="1" w:styleId="Figcap">
    <w:name w:val="Figcap"/>
    <w:basedOn w:val="Caption"/>
    <w:next w:val="Body"/>
    <w:rsid w:val="0005257B"/>
    <w:pPr>
      <w:numPr>
        <w:numId w:val="1"/>
      </w:numPr>
      <w:tabs>
        <w:tab w:val="clear" w:pos="1080"/>
        <w:tab w:val="left" w:pos="680"/>
      </w:tabs>
      <w:spacing w:before="120" w:line="240" w:lineRule="auto"/>
    </w:pPr>
    <w:rPr>
      <w:b/>
      <w:sz w:val="20"/>
    </w:rPr>
  </w:style>
  <w:style w:type="paragraph" w:customStyle="1" w:styleId="FirstPageHeader">
    <w:name w:val="FirstPage Header"/>
    <w:basedOn w:val="Body"/>
    <w:rsid w:val="0005257B"/>
    <w:pPr>
      <w:spacing w:line="240" w:lineRule="auto"/>
    </w:pPr>
    <w:rPr>
      <w:b/>
      <w:sz w:val="20"/>
    </w:rPr>
  </w:style>
  <w:style w:type="paragraph" w:customStyle="1" w:styleId="FirstPageTable">
    <w:name w:val="FirstPageTable"/>
    <w:basedOn w:val="FirstPageHeader"/>
    <w:rsid w:val="0005257B"/>
    <w:rPr>
      <w:b w:val="0"/>
    </w:rPr>
  </w:style>
  <w:style w:type="paragraph" w:styleId="Footer">
    <w:name w:val="footer"/>
    <w:basedOn w:val="Body"/>
    <w:link w:val="FooterChar"/>
    <w:uiPriority w:val="99"/>
    <w:rsid w:val="0005257B"/>
    <w:pPr>
      <w:tabs>
        <w:tab w:val="right" w:pos="9752"/>
      </w:tabs>
    </w:pPr>
    <w:rPr>
      <w:kern w:val="24"/>
      <w:sz w:val="18"/>
    </w:rPr>
  </w:style>
  <w:style w:type="paragraph" w:styleId="Header">
    <w:name w:val="header"/>
    <w:basedOn w:val="Body"/>
    <w:link w:val="HeaderChar"/>
    <w:uiPriority w:val="99"/>
    <w:rsid w:val="0005257B"/>
    <w:pPr>
      <w:widowControl w:val="0"/>
      <w:spacing w:line="240" w:lineRule="auto"/>
    </w:pPr>
    <w:rPr>
      <w:noProof/>
      <w:sz w:val="16"/>
    </w:rPr>
  </w:style>
  <w:style w:type="paragraph" w:customStyle="1" w:styleId="Heading">
    <w:name w:val="Heading"/>
    <w:basedOn w:val="Body"/>
    <w:next w:val="Body"/>
    <w:rsid w:val="0005257B"/>
    <w:pPr>
      <w:keepNext/>
      <w:spacing w:before="400" w:after="120" w:line="240" w:lineRule="auto"/>
      <w:jc w:val="center"/>
    </w:pPr>
    <w:rPr>
      <w:b/>
      <w:caps/>
      <w:kern w:val="24"/>
      <w:sz w:val="28"/>
    </w:rPr>
  </w:style>
  <w:style w:type="paragraph" w:customStyle="1" w:styleId="HelpText">
    <w:name w:val="HelpText"/>
    <w:basedOn w:val="Body"/>
    <w:rsid w:val="0005257B"/>
    <w:pPr>
      <w:spacing w:before="60" w:line="160" w:lineRule="atLeast"/>
    </w:pPr>
    <w:rPr>
      <w:color w:val="FF0000"/>
      <w:spacing w:val="20"/>
      <w:sz w:val="16"/>
    </w:rPr>
  </w:style>
  <w:style w:type="paragraph" w:customStyle="1" w:styleId="HiddenText">
    <w:name w:val="HiddenText"/>
    <w:basedOn w:val="Body"/>
    <w:rsid w:val="0005257B"/>
    <w:rPr>
      <w:vanish/>
      <w:color w:val="0000FF"/>
      <w:sz w:val="18"/>
    </w:rPr>
  </w:style>
  <w:style w:type="paragraph" w:customStyle="1" w:styleId="Tablecap">
    <w:name w:val="Tablecap"/>
    <w:basedOn w:val="Caption"/>
    <w:next w:val="Body"/>
    <w:rsid w:val="0005257B"/>
    <w:pPr>
      <w:numPr>
        <w:numId w:val="11"/>
      </w:numPr>
      <w:tabs>
        <w:tab w:val="clear" w:pos="1440"/>
        <w:tab w:val="left" w:pos="964"/>
      </w:tabs>
      <w:spacing w:before="120" w:line="240" w:lineRule="auto"/>
    </w:pPr>
    <w:rPr>
      <w:b/>
      <w:sz w:val="20"/>
    </w:rPr>
  </w:style>
  <w:style w:type="paragraph" w:customStyle="1" w:styleId="TableName">
    <w:name w:val="TableName"/>
    <w:basedOn w:val="Body"/>
    <w:rsid w:val="0005257B"/>
    <w:pPr>
      <w:spacing w:before="120"/>
    </w:pPr>
    <w:rPr>
      <w:b/>
      <w:sz w:val="24"/>
    </w:rPr>
  </w:style>
  <w:style w:type="paragraph" w:styleId="TOC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TOC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TOC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TOC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TOC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TOC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TOC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TOC8">
    <w:name w:val="toc 8"/>
    <w:basedOn w:val="TOC1"/>
    <w:next w:val="Normal"/>
    <w:autoRedefine/>
    <w:uiPriority w:val="39"/>
    <w:rsid w:val="0005257B"/>
    <w:pPr>
      <w:spacing w:before="0" w:after="0"/>
      <w:ind w:left="1540"/>
    </w:pPr>
    <w:rPr>
      <w:b w:val="0"/>
      <w:bCs w:val="0"/>
      <w:caps w:val="0"/>
      <w:sz w:val="18"/>
      <w:szCs w:val="18"/>
    </w:rPr>
  </w:style>
  <w:style w:type="paragraph" w:styleId="TOC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customStyle="1" w:styleId="TOCHeader">
    <w:name w:val="TOCHeader"/>
    <w:basedOn w:val="Heading1"/>
    <w:rsid w:val="0005257B"/>
    <w:pPr>
      <w:numPr>
        <w:numId w:val="0"/>
      </w:numPr>
      <w:outlineLvl w:val="9"/>
    </w:pPr>
  </w:style>
  <w:style w:type="paragraph" w:styleId="ListBullet">
    <w:name w:val="List Bullet"/>
    <w:basedOn w:val="Body"/>
    <w:rsid w:val="0005257B"/>
    <w:pPr>
      <w:tabs>
        <w:tab w:val="num" w:pos="360"/>
      </w:tabs>
      <w:ind w:left="357" w:hanging="357"/>
    </w:pPr>
  </w:style>
  <w:style w:type="paragraph" w:styleId="ListNumber">
    <w:name w:val="List Number"/>
    <w:basedOn w:val="Body"/>
    <w:rsid w:val="0005257B"/>
    <w:pPr>
      <w:tabs>
        <w:tab w:val="num" w:pos="360"/>
      </w:tabs>
      <w:ind w:left="360" w:hanging="360"/>
    </w:pPr>
  </w:style>
  <w:style w:type="paragraph" w:customStyle="1" w:styleId="HyphenSub">
    <w:name w:val="HyphenSub"/>
    <w:basedOn w:val="ListBullet"/>
    <w:rsid w:val="0005257B"/>
  </w:style>
  <w:style w:type="paragraph" w:customStyle="1" w:styleId="Bodyindent">
    <w:name w:val="Body indent"/>
    <w:basedOn w:val="Body"/>
    <w:next w:val="Body"/>
    <w:rsid w:val="0005257B"/>
    <w:pPr>
      <w:ind w:left="851" w:hanging="851"/>
    </w:pPr>
  </w:style>
  <w:style w:type="paragraph" w:styleId="TableofFigures">
    <w:name w:val="table of figures"/>
    <w:basedOn w:val="Body"/>
    <w:next w:val="Body"/>
    <w:uiPriority w:val="99"/>
    <w:rsid w:val="0005257B"/>
    <w:pPr>
      <w:spacing w:line="240" w:lineRule="auto"/>
      <w:ind w:left="403" w:hanging="403"/>
    </w:pPr>
    <w:rPr>
      <w:sz w:val="20"/>
    </w:rPr>
  </w:style>
  <w:style w:type="character" w:styleId="Hyperlink">
    <w:name w:val="Hyperlink"/>
    <w:basedOn w:val="DefaultParagraphFont"/>
    <w:uiPriority w:val="99"/>
    <w:rsid w:val="0005257B"/>
    <w:rPr>
      <w:color w:val="0000FF"/>
      <w:u w:val="single"/>
    </w:rPr>
  </w:style>
  <w:style w:type="character" w:styleId="FollowedHyperlink">
    <w:name w:val="FollowedHyperlink"/>
    <w:basedOn w:val="DefaultParagraphFont"/>
    <w:rsid w:val="0005257B"/>
    <w:rPr>
      <w:color w:val="800080"/>
      <w:u w:val="single"/>
    </w:rPr>
  </w:style>
  <w:style w:type="table" w:styleId="TableGrid">
    <w:name w:val="Table Grid"/>
    <w:basedOn w:val="TableNormal"/>
    <w:uiPriority w:val="59"/>
    <w:rsid w:val="0004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sting">
    <w:name w:val="codelisting"/>
    <w:basedOn w:val="Body"/>
    <w:rsid w:val="0005257B"/>
    <w:rPr>
      <w:noProof/>
    </w:rPr>
  </w:style>
  <w:style w:type="paragraph" w:styleId="BalloonText">
    <w:name w:val="Balloon Text"/>
    <w:basedOn w:val="Normal"/>
    <w:semiHidden/>
    <w:rsid w:val="003F3E93"/>
    <w:rPr>
      <w:rFonts w:ascii="Tahoma" w:hAnsi="Tahoma" w:cs="Tahoma"/>
      <w:sz w:val="16"/>
      <w:szCs w:val="16"/>
    </w:rPr>
  </w:style>
  <w:style w:type="paragraph" w:styleId="NoSpacing">
    <w:name w:val="No Spacing"/>
    <w:link w:val="NoSpacingChar"/>
    <w:uiPriority w:val="1"/>
    <w:rsid w:val="00681A04"/>
    <w:rPr>
      <w:rFonts w:ascii="Calibri" w:hAnsi="Calibri"/>
      <w:sz w:val="22"/>
      <w:szCs w:val="22"/>
      <w:lang w:eastAsia="en-US"/>
    </w:rPr>
  </w:style>
  <w:style w:type="character" w:customStyle="1" w:styleId="NoSpacingChar">
    <w:name w:val="No Spacing Char"/>
    <w:basedOn w:val="DefaultParagraphFont"/>
    <w:link w:val="NoSpacing"/>
    <w:uiPriority w:val="1"/>
    <w:rsid w:val="00681A04"/>
    <w:rPr>
      <w:rFonts w:ascii="Calibri" w:hAnsi="Calibri"/>
      <w:sz w:val="22"/>
      <w:szCs w:val="22"/>
      <w:lang w:val="nl-NL" w:eastAsia="en-US" w:bidi="ar-SA"/>
    </w:rPr>
  </w:style>
  <w:style w:type="paragraph" w:customStyle="1" w:styleId="KoptekstCyclomedia">
    <w:name w:val="Koptekst Cyclomedia"/>
    <w:basedOn w:val="Normal"/>
    <w:rsid w:val="00681A04"/>
    <w:pPr>
      <w:pBdr>
        <w:bottom w:val="single" w:sz="2" w:space="1" w:color="auto"/>
      </w:pBdr>
      <w:tabs>
        <w:tab w:val="right" w:pos="8222"/>
      </w:tabs>
      <w:spacing w:line="240" w:lineRule="atLeast"/>
      <w:ind w:left="-851"/>
      <w:jc w:val="right"/>
    </w:pPr>
    <w:rPr>
      <w:i/>
      <w:sz w:val="18"/>
      <w:lang w:val="nl-NL"/>
    </w:rPr>
  </w:style>
  <w:style w:type="paragraph" w:customStyle="1" w:styleId="Opsommingrondje2eniveauCyclomedia">
    <w:name w:val="Opsomming rondje 2e niveau Cyclomedia"/>
    <w:basedOn w:val="Normal"/>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DefaultParagraphFont"/>
    <w:uiPriority w:val="99"/>
    <w:semiHidden/>
    <w:unhideWhenUsed/>
    <w:rsid w:val="00AA1E46"/>
    <w:rPr>
      <w:rFonts w:ascii="Courier New" w:eastAsia="Times New Roman" w:hAnsi="Courier New" w:cs="Courier New"/>
      <w:sz w:val="20"/>
      <w:szCs w:val="20"/>
    </w:rPr>
  </w:style>
  <w:style w:type="paragraph" w:styleId="Title">
    <w:name w:val="Title"/>
    <w:basedOn w:val="Normal"/>
    <w:next w:val="Normal"/>
    <w:link w:val="TitleChar"/>
    <w:uiPriority w:val="10"/>
    <w:rsid w:val="000E0C11"/>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0E0C11"/>
    <w:rPr>
      <w:rFonts w:ascii="Cambria" w:eastAsia="Times New Roman" w:hAnsi="Cambria" w:cs="Times New Roman"/>
      <w:b/>
      <w:bCs/>
      <w:kern w:val="28"/>
      <w:sz w:val="32"/>
      <w:szCs w:val="32"/>
      <w:lang w:val="en-US"/>
    </w:rPr>
  </w:style>
  <w:style w:type="paragraph" w:styleId="Subtitle">
    <w:name w:val="Subtitle"/>
    <w:basedOn w:val="Normal"/>
    <w:next w:val="Normal"/>
    <w:link w:val="SubtitleChar"/>
    <w:uiPriority w:val="11"/>
    <w:rsid w:val="000E0C11"/>
    <w:pPr>
      <w:spacing w:after="60"/>
      <w:jc w:val="center"/>
      <w:outlineLvl w:val="1"/>
    </w:pPr>
    <w:rPr>
      <w:rFonts w:ascii="Cambria" w:hAnsi="Cambria"/>
      <w:sz w:val="24"/>
      <w:szCs w:val="24"/>
    </w:rPr>
  </w:style>
  <w:style w:type="character" w:customStyle="1" w:styleId="SubtitleChar">
    <w:name w:val="Subtitle Char"/>
    <w:basedOn w:val="DefaultParagraphFont"/>
    <w:link w:val="Subtitle"/>
    <w:uiPriority w:val="11"/>
    <w:rsid w:val="000E0C11"/>
    <w:rPr>
      <w:rFonts w:ascii="Cambria" w:eastAsia="Times New Roman" w:hAnsi="Cambria" w:cs="Times New Roman"/>
      <w:sz w:val="24"/>
      <w:szCs w:val="24"/>
      <w:lang w:val="en-US"/>
    </w:rPr>
  </w:style>
  <w:style w:type="character" w:styleId="SubtleEmphasis">
    <w:name w:val="Subtle Emphasis"/>
    <w:basedOn w:val="DefaultParagraphFont"/>
    <w:uiPriority w:val="19"/>
    <w:rsid w:val="000E0C11"/>
    <w:rPr>
      <w:i/>
      <w:iCs/>
      <w:color w:val="808080"/>
    </w:rPr>
  </w:style>
  <w:style w:type="character" w:styleId="Emphasis">
    <w:name w:val="Emphasis"/>
    <w:basedOn w:val="DefaultParagraphFont"/>
    <w:uiPriority w:val="20"/>
    <w:rsid w:val="000E0C11"/>
    <w:rPr>
      <w:i/>
      <w:iCs/>
    </w:rPr>
  </w:style>
  <w:style w:type="paragraph" w:customStyle="1" w:styleId="BasistekstCyclomedia">
    <w:name w:val="Basistekst Cyclomedia"/>
    <w:basedOn w:val="Normal"/>
    <w:rsid w:val="00A539DC"/>
    <w:pPr>
      <w:tabs>
        <w:tab w:val="left" w:pos="284"/>
        <w:tab w:val="left" w:pos="567"/>
        <w:tab w:val="left" w:pos="851"/>
      </w:tabs>
      <w:spacing w:after="120" w:line="240" w:lineRule="atLeast"/>
    </w:pPr>
    <w:rPr>
      <w:lang w:val="nl-NL"/>
    </w:rPr>
  </w:style>
  <w:style w:type="paragraph" w:customStyle="1" w:styleId="Opsommingrondje3eniveauCyclomedia">
    <w:name w:val="Opsomming rondje 3e niveau Cyclomedia"/>
    <w:basedOn w:val="Normal"/>
    <w:rsid w:val="00A539DC"/>
    <w:pPr>
      <w:numPr>
        <w:numId w:val="13"/>
      </w:numPr>
      <w:tabs>
        <w:tab w:val="clear" w:pos="927"/>
        <w:tab w:val="left" w:pos="284"/>
        <w:tab w:val="left" w:pos="567"/>
        <w:tab w:val="left" w:pos="851"/>
      </w:tabs>
      <w:spacing w:after="60" w:line="240" w:lineRule="atLeast"/>
    </w:pPr>
    <w:rPr>
      <w:lang w:val="nl-NL"/>
    </w:rPr>
  </w:style>
  <w:style w:type="paragraph" w:customStyle="1" w:styleId="Opsommingstreepje1eniveauCyclomedia">
    <w:name w:val="Opsomming streepje 1e niveau Cyclomedia"/>
    <w:basedOn w:val="Normal"/>
    <w:rsid w:val="00A539DC"/>
    <w:pPr>
      <w:numPr>
        <w:numId w:val="14"/>
      </w:numPr>
      <w:tabs>
        <w:tab w:val="clear" w:pos="360"/>
        <w:tab w:val="left" w:pos="284"/>
        <w:tab w:val="left" w:pos="567"/>
        <w:tab w:val="left" w:pos="851"/>
      </w:tabs>
      <w:spacing w:after="60" w:line="240" w:lineRule="atLeast"/>
    </w:pPr>
    <w:rPr>
      <w:lang w:val="nl-NL"/>
    </w:rPr>
  </w:style>
  <w:style w:type="character" w:customStyle="1" w:styleId="Heading3Char">
    <w:name w:val="Heading 3 Char"/>
    <w:aliases w:val="Kop 3 CM Char"/>
    <w:basedOn w:val="DefaultParagraphFont"/>
    <w:link w:val="Heading3"/>
    <w:uiPriority w:val="9"/>
    <w:rsid w:val="00006E42"/>
    <w:rPr>
      <w:rFonts w:ascii="Arial" w:hAnsi="Arial"/>
      <w:i/>
      <w:kern w:val="28"/>
      <w:sz w:val="22"/>
      <w:szCs w:val="40"/>
      <w:lang w:val="en-US"/>
    </w:rPr>
  </w:style>
  <w:style w:type="paragraph" w:customStyle="1" w:styleId="KopinhoudsopgaveCyclomedia">
    <w:name w:val="Kop inhoudsopgave Cyclomedia"/>
    <w:basedOn w:val="Normal"/>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customStyle="1" w:styleId="Opsommingrondje1eniveauCyclomedia">
    <w:name w:val="Opsomming rondje 1e niveau Cyclomedia"/>
    <w:basedOn w:val="Normal"/>
    <w:rsid w:val="00305AEB"/>
    <w:pPr>
      <w:numPr>
        <w:numId w:val="15"/>
      </w:numPr>
      <w:tabs>
        <w:tab w:val="clear" w:pos="360"/>
        <w:tab w:val="left" w:pos="284"/>
        <w:tab w:val="left" w:pos="567"/>
        <w:tab w:val="left" w:pos="851"/>
      </w:tabs>
      <w:spacing w:after="60" w:line="240" w:lineRule="atLeast"/>
    </w:pPr>
    <w:rPr>
      <w:lang w:val="nl-NL"/>
    </w:rPr>
  </w:style>
  <w:style w:type="paragraph" w:customStyle="1" w:styleId="Opsommingnummer2eniveauCyclomedia">
    <w:name w:val="Opsomming nummer 2e niveau Cyclomedia"/>
    <w:basedOn w:val="Normal"/>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customStyle="1" w:styleId="TabeltekstCyclomedia">
    <w:name w:val="Tabeltekst Cyclomedia"/>
    <w:basedOn w:val="Normal"/>
    <w:rsid w:val="00305AEB"/>
    <w:pPr>
      <w:tabs>
        <w:tab w:val="left" w:pos="284"/>
        <w:tab w:val="left" w:pos="567"/>
        <w:tab w:val="left" w:pos="851"/>
      </w:tabs>
      <w:spacing w:line="240" w:lineRule="exact"/>
    </w:pPr>
    <w:rPr>
      <w:lang w:val="nl-NL"/>
    </w:rPr>
  </w:style>
  <w:style w:type="paragraph" w:customStyle="1" w:styleId="DocumentgegevensversieCyclomedia">
    <w:name w:val="Documentgegevens versie Cyclomedia"/>
    <w:basedOn w:val="Normal"/>
    <w:rsid w:val="00305AEB"/>
    <w:pPr>
      <w:tabs>
        <w:tab w:val="left" w:pos="284"/>
        <w:tab w:val="left" w:pos="567"/>
        <w:tab w:val="left" w:pos="851"/>
      </w:tabs>
      <w:spacing w:line="240" w:lineRule="atLeast"/>
    </w:pPr>
    <w:rPr>
      <w:lang w:val="nl-NL"/>
    </w:rPr>
  </w:style>
  <w:style w:type="paragraph" w:customStyle="1" w:styleId="DocumentgegevensconfidentieelCyclomedia">
    <w:name w:val="Documentgegevens confidentieel Cyclomedia"/>
    <w:basedOn w:val="Normal"/>
    <w:rsid w:val="00305AEB"/>
    <w:pPr>
      <w:framePr w:wrap="auto" w:vAnchor="page" w:hAnchor="page" w:x="1061" w:y="14176"/>
      <w:tabs>
        <w:tab w:val="left" w:pos="284"/>
        <w:tab w:val="left" w:pos="567"/>
        <w:tab w:val="left" w:pos="851"/>
      </w:tabs>
      <w:spacing w:line="240" w:lineRule="atLeast"/>
      <w:suppressOverlap/>
    </w:pPr>
    <w:rPr>
      <w:lang w:val="nl-NL"/>
    </w:rPr>
  </w:style>
  <w:style w:type="paragraph" w:customStyle="1" w:styleId="VoettekstCyclomedia">
    <w:name w:val="Voettekst Cyclomedia"/>
    <w:basedOn w:val="Normal"/>
    <w:rsid w:val="00305AEB"/>
    <w:pPr>
      <w:pBdr>
        <w:top w:val="single" w:sz="4" w:space="1" w:color="auto"/>
      </w:pBdr>
      <w:tabs>
        <w:tab w:val="center" w:pos="4111"/>
        <w:tab w:val="right" w:pos="8222"/>
      </w:tabs>
      <w:spacing w:line="240" w:lineRule="atLeast"/>
      <w:ind w:left="-851"/>
    </w:pPr>
    <w:rPr>
      <w:i/>
      <w:sz w:val="18"/>
      <w:lang w:val="nl-NL"/>
    </w:rPr>
  </w:style>
  <w:style w:type="paragraph" w:customStyle="1" w:styleId="KopjetabeltekstCyclomedia">
    <w:name w:val="Kopje tabeltekst Cyclomedia"/>
    <w:basedOn w:val="Normal"/>
    <w:rsid w:val="00305AEB"/>
    <w:pPr>
      <w:tabs>
        <w:tab w:val="left" w:pos="284"/>
        <w:tab w:val="left" w:pos="567"/>
        <w:tab w:val="left" w:pos="851"/>
      </w:tabs>
      <w:spacing w:line="240" w:lineRule="atLeast"/>
    </w:pPr>
    <w:rPr>
      <w:b/>
      <w:lang w:val="nl-NL"/>
    </w:rPr>
  </w:style>
  <w:style w:type="paragraph" w:customStyle="1" w:styleId="DocumentgegevensauteurCyclomedia">
    <w:name w:val="Documentgegevens auteur Cyclomedia"/>
    <w:basedOn w:val="Normal"/>
    <w:rsid w:val="00305AEB"/>
    <w:pPr>
      <w:tabs>
        <w:tab w:val="left" w:pos="284"/>
        <w:tab w:val="left" w:pos="567"/>
        <w:tab w:val="left" w:pos="851"/>
      </w:tabs>
      <w:spacing w:line="240" w:lineRule="atLeast"/>
    </w:pPr>
    <w:rPr>
      <w:lang w:val="nl-NL"/>
    </w:rPr>
  </w:style>
  <w:style w:type="paragraph" w:styleId="ListParagraph">
    <w:name w:val="List Paragraph"/>
    <w:basedOn w:val="Normal"/>
    <w:link w:val="ListParagraphChar"/>
    <w:uiPriority w:val="34"/>
    <w:qFormat/>
    <w:rsid w:val="00490033"/>
    <w:pPr>
      <w:ind w:left="708"/>
    </w:pPr>
  </w:style>
  <w:style w:type="paragraph" w:customStyle="1" w:styleId="StandaardCM">
    <w:name w:val="Standaard CM"/>
    <w:basedOn w:val="Normal"/>
    <w:link w:val="StandaardCMChar"/>
    <w:qFormat/>
    <w:rsid w:val="00844E62"/>
    <w:pPr>
      <w:ind w:right="1"/>
    </w:pPr>
    <w:rPr>
      <w:rFonts w:eastAsia="Calibri" w:cs="Arial"/>
      <w:bCs/>
      <w:snapToGrid w:val="0"/>
      <w:color w:val="000000"/>
      <w:kern w:val="28"/>
      <w:szCs w:val="22"/>
      <w:lang w:val="en-GB" w:eastAsia="en-US"/>
    </w:rPr>
  </w:style>
  <w:style w:type="character" w:customStyle="1" w:styleId="StandaardCMChar">
    <w:name w:val="Standaard CM Char"/>
    <w:basedOn w:val="DefaultParagraphFont"/>
    <w:link w:val="StandaardCM"/>
    <w:rsid w:val="00844E62"/>
    <w:rPr>
      <w:rFonts w:ascii="Arial" w:eastAsia="Calibri" w:hAnsi="Arial" w:cs="Arial"/>
      <w:bCs/>
      <w:snapToGrid w:val="0"/>
      <w:color w:val="000000"/>
      <w:kern w:val="28"/>
      <w:sz w:val="22"/>
      <w:szCs w:val="22"/>
      <w:lang w:val="en-GB" w:eastAsia="en-US"/>
    </w:rPr>
  </w:style>
  <w:style w:type="paragraph" w:styleId="IntenseQuote">
    <w:name w:val="Intense Quote"/>
    <w:basedOn w:val="Normal"/>
    <w:next w:val="Normal"/>
    <w:link w:val="IntenseQuoteChar"/>
    <w:uiPriority w:val="30"/>
    <w:rsid w:val="004D5E8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D5E8C"/>
    <w:rPr>
      <w:rFonts w:ascii="Arial" w:hAnsi="Arial"/>
      <w:b/>
      <w:bCs/>
      <w:i/>
      <w:iCs/>
      <w:color w:val="4F81BD" w:themeColor="accent1"/>
      <w:sz w:val="22"/>
      <w:lang w:val="en-US"/>
    </w:rPr>
  </w:style>
  <w:style w:type="character" w:styleId="SubtleReference">
    <w:name w:val="Subtle Reference"/>
    <w:basedOn w:val="DefaultParagraphFont"/>
    <w:uiPriority w:val="31"/>
    <w:rsid w:val="004D5E8C"/>
    <w:rPr>
      <w:smallCaps/>
      <w:color w:val="C0504D" w:themeColor="accent2"/>
      <w:u w:val="single"/>
    </w:rPr>
  </w:style>
  <w:style w:type="character" w:styleId="IntenseReference">
    <w:name w:val="Intense Reference"/>
    <w:basedOn w:val="DefaultParagraphFont"/>
    <w:uiPriority w:val="32"/>
    <w:rsid w:val="004D5E8C"/>
    <w:rPr>
      <w:b/>
      <w:bCs/>
      <w:smallCaps/>
      <w:color w:val="C0504D" w:themeColor="accent2"/>
      <w:spacing w:val="5"/>
      <w:u w:val="single"/>
    </w:rPr>
  </w:style>
  <w:style w:type="character" w:customStyle="1" w:styleId="HeaderChar">
    <w:name w:val="Header Char"/>
    <w:basedOn w:val="DefaultParagraphFont"/>
    <w:link w:val="Header"/>
    <w:uiPriority w:val="99"/>
    <w:rsid w:val="00421ADA"/>
    <w:rPr>
      <w:rFonts w:ascii="Arial" w:hAnsi="Arial"/>
      <w:noProof/>
      <w:sz w:val="16"/>
      <w:lang w:val="en-US"/>
    </w:rPr>
  </w:style>
  <w:style w:type="paragraph" w:customStyle="1" w:styleId="AdresblokCyclomedia">
    <w:name w:val="Adresblok Cyclomedia"/>
    <w:basedOn w:val="Normal"/>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customStyle="1" w:styleId="FooterChar">
    <w:name w:val="Footer Char"/>
    <w:basedOn w:val="DefaultParagraphFont"/>
    <w:link w:val="Footer"/>
    <w:uiPriority w:val="99"/>
    <w:rsid w:val="00694412"/>
    <w:rPr>
      <w:rFonts w:ascii="Arial" w:hAnsi="Arial"/>
      <w:kern w:val="24"/>
      <w:sz w:val="18"/>
      <w:lang w:val="en-US"/>
    </w:rPr>
  </w:style>
  <w:style w:type="paragraph" w:customStyle="1" w:styleId="OpsommingCM">
    <w:name w:val="Opsomming CM"/>
    <w:basedOn w:val="ListParagraph"/>
    <w:next w:val="StandaardCM"/>
    <w:link w:val="BulletpointsCMChar"/>
    <w:autoRedefine/>
    <w:rsid w:val="001C018B"/>
    <w:pPr>
      <w:numPr>
        <w:numId w:val="17"/>
      </w:numPr>
      <w:ind w:right="567"/>
    </w:pPr>
    <w:rPr>
      <w:rFonts w:eastAsia="Calibri"/>
      <w:bCs/>
      <w:snapToGrid w:val="0"/>
      <w:kern w:val="28"/>
    </w:rPr>
  </w:style>
  <w:style w:type="character" w:customStyle="1" w:styleId="ListParagraphChar">
    <w:name w:val="List Paragraph Char"/>
    <w:basedOn w:val="DefaultParagraphFont"/>
    <w:link w:val="ListParagraph"/>
    <w:uiPriority w:val="34"/>
    <w:rsid w:val="00EF6C39"/>
    <w:rPr>
      <w:rFonts w:ascii="Arial" w:hAnsi="Arial"/>
      <w:sz w:val="22"/>
      <w:lang w:val="en-US"/>
    </w:rPr>
  </w:style>
  <w:style w:type="character" w:customStyle="1" w:styleId="BulletpointsCMChar">
    <w:name w:val="Bullet points CM Char"/>
    <w:basedOn w:val="ListParagraphChar"/>
    <w:link w:val="OpsommingCM"/>
    <w:rsid w:val="001C018B"/>
    <w:rPr>
      <w:rFonts w:ascii="Arial" w:eastAsia="Calibri" w:hAnsi="Arial"/>
      <w:bCs/>
      <w:snapToGrid w:val="0"/>
      <w:kern w:val="28"/>
      <w:sz w:val="22"/>
      <w:lang w:val="en-US"/>
    </w:rPr>
  </w:style>
  <w:style w:type="character" w:styleId="PlaceholderText">
    <w:name w:val="Placeholder Text"/>
    <w:basedOn w:val="DefaultParagraphFont"/>
    <w:uiPriority w:val="99"/>
    <w:semiHidden/>
    <w:rsid w:val="009F3F4D"/>
    <w:rPr>
      <w:color w:val="808080"/>
    </w:rPr>
  </w:style>
  <w:style w:type="paragraph" w:styleId="TOCHeading">
    <w:name w:val="TOC Heading"/>
    <w:basedOn w:val="Heading1"/>
    <w:next w:val="Normal"/>
    <w:uiPriority w:val="39"/>
    <w:semiHidden/>
    <w:unhideWhenUsed/>
    <w:qFormat/>
    <w:rsid w:val="00844E62"/>
    <w:pPr>
      <w:keepLines/>
      <w:pageBreakBefore w:val="0"/>
      <w:numPr>
        <w:numId w:val="0"/>
      </w:numPr>
      <w:spacing w:before="480" w:after="0" w:line="276" w:lineRule="auto"/>
      <w:ind w:right="0"/>
      <w:jc w:val="left"/>
      <w:outlineLvl w:val="9"/>
    </w:pPr>
    <w:rPr>
      <w:rFonts w:asciiTheme="majorHAnsi" w:eastAsiaTheme="majorEastAsia" w:hAnsiTheme="majorHAnsi" w:cstheme="majorBidi"/>
      <w:b/>
      <w:bCs/>
      <w:color w:val="365F91" w:themeColor="accent1" w:themeShade="BF"/>
      <w:kern w:val="0"/>
      <w:sz w:val="28"/>
      <w:szCs w:val="28"/>
      <w:lang w:val="nl-NL" w:eastAsia="en-US"/>
    </w:rPr>
  </w:style>
  <w:style w:type="paragraph" w:styleId="Bibliography">
    <w:name w:val="Bibliography"/>
    <w:basedOn w:val="Normal"/>
    <w:next w:val="Normal"/>
    <w:uiPriority w:val="37"/>
    <w:semiHidden/>
    <w:unhideWhenUsed/>
    <w:rsid w:val="007D7BCC"/>
  </w:style>
  <w:style w:type="paragraph" w:styleId="BlockText">
    <w:name w:val="Block Text"/>
    <w:basedOn w:val="Normal"/>
    <w:uiPriority w:val="99"/>
    <w:semiHidden/>
    <w:unhideWhenUsed/>
    <w:rsid w:val="007D7BC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7D7BCC"/>
    <w:pPr>
      <w:spacing w:after="120"/>
    </w:pPr>
  </w:style>
  <w:style w:type="character" w:customStyle="1" w:styleId="BodyTextChar">
    <w:name w:val="Body Text Char"/>
    <w:basedOn w:val="DefaultParagraphFont"/>
    <w:link w:val="BodyText"/>
    <w:uiPriority w:val="99"/>
    <w:semiHidden/>
    <w:rsid w:val="007D7BCC"/>
    <w:rPr>
      <w:rFonts w:ascii="Arial" w:hAnsi="Arial"/>
      <w:sz w:val="22"/>
      <w:lang w:val="en-US"/>
    </w:rPr>
  </w:style>
  <w:style w:type="paragraph" w:styleId="BodyText2">
    <w:name w:val="Body Text 2"/>
    <w:basedOn w:val="Normal"/>
    <w:link w:val="BodyText2Char"/>
    <w:uiPriority w:val="99"/>
    <w:semiHidden/>
    <w:unhideWhenUsed/>
    <w:rsid w:val="007D7BCC"/>
    <w:pPr>
      <w:spacing w:after="120" w:line="480" w:lineRule="auto"/>
    </w:pPr>
  </w:style>
  <w:style w:type="character" w:customStyle="1" w:styleId="BodyText2Char">
    <w:name w:val="Body Text 2 Char"/>
    <w:basedOn w:val="DefaultParagraphFont"/>
    <w:link w:val="BodyText2"/>
    <w:uiPriority w:val="99"/>
    <w:semiHidden/>
    <w:rsid w:val="007D7BCC"/>
    <w:rPr>
      <w:rFonts w:ascii="Arial" w:hAnsi="Arial"/>
      <w:sz w:val="22"/>
      <w:lang w:val="en-US"/>
    </w:rPr>
  </w:style>
  <w:style w:type="paragraph" w:styleId="BodyText3">
    <w:name w:val="Body Text 3"/>
    <w:basedOn w:val="Normal"/>
    <w:link w:val="BodyText3Char"/>
    <w:uiPriority w:val="99"/>
    <w:semiHidden/>
    <w:unhideWhenUsed/>
    <w:rsid w:val="007D7BCC"/>
    <w:pPr>
      <w:spacing w:after="120"/>
    </w:pPr>
    <w:rPr>
      <w:sz w:val="16"/>
      <w:szCs w:val="16"/>
    </w:rPr>
  </w:style>
  <w:style w:type="character" w:customStyle="1" w:styleId="BodyText3Char">
    <w:name w:val="Body Text 3 Char"/>
    <w:basedOn w:val="DefaultParagraphFont"/>
    <w:link w:val="BodyText3"/>
    <w:uiPriority w:val="99"/>
    <w:semiHidden/>
    <w:rsid w:val="007D7BCC"/>
    <w:rPr>
      <w:rFonts w:ascii="Arial" w:hAnsi="Arial"/>
      <w:sz w:val="16"/>
      <w:szCs w:val="16"/>
      <w:lang w:val="en-US"/>
    </w:rPr>
  </w:style>
  <w:style w:type="paragraph" w:styleId="BodyTextFirstIndent">
    <w:name w:val="Body Text First Indent"/>
    <w:basedOn w:val="BodyText"/>
    <w:link w:val="BodyTextFirstIndentChar"/>
    <w:uiPriority w:val="99"/>
    <w:semiHidden/>
    <w:unhideWhenUsed/>
    <w:rsid w:val="007D7BCC"/>
    <w:pPr>
      <w:spacing w:after="0"/>
      <w:ind w:firstLine="360"/>
    </w:pPr>
  </w:style>
  <w:style w:type="character" w:customStyle="1" w:styleId="BodyTextFirstIndentChar">
    <w:name w:val="Body Text First Indent Char"/>
    <w:basedOn w:val="BodyTextChar"/>
    <w:link w:val="BodyTextFirstIndent"/>
    <w:uiPriority w:val="99"/>
    <w:semiHidden/>
    <w:rsid w:val="007D7BCC"/>
    <w:rPr>
      <w:rFonts w:ascii="Arial" w:hAnsi="Arial"/>
      <w:sz w:val="22"/>
      <w:lang w:val="en-US"/>
    </w:rPr>
  </w:style>
  <w:style w:type="paragraph" w:styleId="BodyTextIndent">
    <w:name w:val="Body Text Indent"/>
    <w:basedOn w:val="Normal"/>
    <w:link w:val="BodyTextIndentChar"/>
    <w:uiPriority w:val="99"/>
    <w:semiHidden/>
    <w:unhideWhenUsed/>
    <w:rsid w:val="007D7BCC"/>
    <w:pPr>
      <w:spacing w:after="120"/>
      <w:ind w:left="283"/>
    </w:pPr>
  </w:style>
  <w:style w:type="character" w:customStyle="1" w:styleId="BodyTextIndentChar">
    <w:name w:val="Body Text Indent Char"/>
    <w:basedOn w:val="DefaultParagraphFont"/>
    <w:link w:val="BodyTextIndent"/>
    <w:uiPriority w:val="99"/>
    <w:semiHidden/>
    <w:rsid w:val="007D7BCC"/>
    <w:rPr>
      <w:rFonts w:ascii="Arial" w:hAnsi="Arial"/>
      <w:sz w:val="22"/>
      <w:lang w:val="en-US"/>
    </w:rPr>
  </w:style>
  <w:style w:type="paragraph" w:styleId="BodyTextFirstIndent2">
    <w:name w:val="Body Text First Indent 2"/>
    <w:basedOn w:val="BodyTextIndent"/>
    <w:link w:val="BodyTextFirstIndent2Char"/>
    <w:uiPriority w:val="99"/>
    <w:semiHidden/>
    <w:unhideWhenUsed/>
    <w:rsid w:val="007D7BCC"/>
    <w:pPr>
      <w:spacing w:after="0"/>
      <w:ind w:left="360" w:firstLine="360"/>
    </w:pPr>
  </w:style>
  <w:style w:type="character" w:customStyle="1" w:styleId="BodyTextFirstIndent2Char">
    <w:name w:val="Body Text First Indent 2 Char"/>
    <w:basedOn w:val="BodyTextIndentChar"/>
    <w:link w:val="BodyTextFirstIndent2"/>
    <w:uiPriority w:val="99"/>
    <w:semiHidden/>
    <w:rsid w:val="007D7BCC"/>
    <w:rPr>
      <w:rFonts w:ascii="Arial" w:hAnsi="Arial"/>
      <w:sz w:val="22"/>
      <w:lang w:val="en-US"/>
    </w:rPr>
  </w:style>
  <w:style w:type="paragraph" w:styleId="BodyTextIndent2">
    <w:name w:val="Body Text Indent 2"/>
    <w:basedOn w:val="Normal"/>
    <w:link w:val="BodyTextIndent2Char"/>
    <w:uiPriority w:val="99"/>
    <w:semiHidden/>
    <w:unhideWhenUsed/>
    <w:rsid w:val="007D7BCC"/>
    <w:pPr>
      <w:spacing w:after="120" w:line="480" w:lineRule="auto"/>
      <w:ind w:left="283"/>
    </w:pPr>
  </w:style>
  <w:style w:type="character" w:customStyle="1" w:styleId="BodyTextIndent2Char">
    <w:name w:val="Body Text Indent 2 Char"/>
    <w:basedOn w:val="DefaultParagraphFont"/>
    <w:link w:val="BodyTextIndent2"/>
    <w:uiPriority w:val="99"/>
    <w:semiHidden/>
    <w:rsid w:val="007D7BCC"/>
    <w:rPr>
      <w:rFonts w:ascii="Arial" w:hAnsi="Arial"/>
      <w:sz w:val="22"/>
      <w:lang w:val="en-US"/>
    </w:rPr>
  </w:style>
  <w:style w:type="paragraph" w:styleId="BodyTextIndent3">
    <w:name w:val="Body Text Indent 3"/>
    <w:basedOn w:val="Normal"/>
    <w:link w:val="BodyTextIndent3Char"/>
    <w:uiPriority w:val="99"/>
    <w:semiHidden/>
    <w:unhideWhenUsed/>
    <w:rsid w:val="007D7BC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D7BCC"/>
    <w:rPr>
      <w:rFonts w:ascii="Arial" w:hAnsi="Arial"/>
      <w:sz w:val="16"/>
      <w:szCs w:val="16"/>
      <w:lang w:val="en-US"/>
    </w:rPr>
  </w:style>
  <w:style w:type="paragraph" w:styleId="Closing">
    <w:name w:val="Closing"/>
    <w:basedOn w:val="Normal"/>
    <w:link w:val="ClosingChar"/>
    <w:uiPriority w:val="99"/>
    <w:semiHidden/>
    <w:unhideWhenUsed/>
    <w:rsid w:val="007D7BCC"/>
    <w:pPr>
      <w:spacing w:line="240" w:lineRule="auto"/>
      <w:ind w:left="4252"/>
    </w:pPr>
  </w:style>
  <w:style w:type="character" w:customStyle="1" w:styleId="ClosingChar">
    <w:name w:val="Closing Char"/>
    <w:basedOn w:val="DefaultParagraphFont"/>
    <w:link w:val="Closing"/>
    <w:uiPriority w:val="99"/>
    <w:semiHidden/>
    <w:rsid w:val="007D7BCC"/>
    <w:rPr>
      <w:rFonts w:ascii="Arial" w:hAnsi="Arial"/>
      <w:sz w:val="22"/>
      <w:lang w:val="en-US"/>
    </w:rPr>
  </w:style>
  <w:style w:type="paragraph" w:styleId="CommentText">
    <w:name w:val="annotation text"/>
    <w:basedOn w:val="Normal"/>
    <w:link w:val="CommentTextChar"/>
    <w:uiPriority w:val="99"/>
    <w:semiHidden/>
    <w:unhideWhenUsed/>
    <w:rsid w:val="007D7BCC"/>
    <w:pPr>
      <w:spacing w:line="240" w:lineRule="auto"/>
    </w:pPr>
    <w:rPr>
      <w:sz w:val="20"/>
    </w:rPr>
  </w:style>
  <w:style w:type="character" w:customStyle="1" w:styleId="CommentTextChar">
    <w:name w:val="Comment Text Char"/>
    <w:basedOn w:val="DefaultParagraphFont"/>
    <w:link w:val="CommentText"/>
    <w:uiPriority w:val="99"/>
    <w:semiHidden/>
    <w:rsid w:val="007D7BCC"/>
    <w:rPr>
      <w:rFonts w:ascii="Arial" w:hAnsi="Arial"/>
      <w:lang w:val="en-US"/>
    </w:rPr>
  </w:style>
  <w:style w:type="paragraph" w:styleId="CommentSubject">
    <w:name w:val="annotation subject"/>
    <w:basedOn w:val="CommentText"/>
    <w:next w:val="CommentText"/>
    <w:link w:val="CommentSubjectChar"/>
    <w:uiPriority w:val="99"/>
    <w:semiHidden/>
    <w:unhideWhenUsed/>
    <w:rsid w:val="007D7BCC"/>
    <w:rPr>
      <w:b/>
      <w:bCs/>
    </w:rPr>
  </w:style>
  <w:style w:type="character" w:customStyle="1" w:styleId="CommentSubjectChar">
    <w:name w:val="Comment Subject Char"/>
    <w:basedOn w:val="CommentTextChar"/>
    <w:link w:val="CommentSubject"/>
    <w:uiPriority w:val="99"/>
    <w:semiHidden/>
    <w:rsid w:val="007D7BCC"/>
    <w:rPr>
      <w:rFonts w:ascii="Arial" w:hAnsi="Arial"/>
      <w:b/>
      <w:bCs/>
      <w:lang w:val="en-US"/>
    </w:rPr>
  </w:style>
  <w:style w:type="paragraph" w:styleId="Date">
    <w:name w:val="Date"/>
    <w:basedOn w:val="Normal"/>
    <w:next w:val="Normal"/>
    <w:link w:val="DateChar"/>
    <w:uiPriority w:val="99"/>
    <w:semiHidden/>
    <w:unhideWhenUsed/>
    <w:rsid w:val="007D7BCC"/>
  </w:style>
  <w:style w:type="character" w:customStyle="1" w:styleId="DateChar">
    <w:name w:val="Date Char"/>
    <w:basedOn w:val="DefaultParagraphFont"/>
    <w:link w:val="Date"/>
    <w:uiPriority w:val="99"/>
    <w:semiHidden/>
    <w:rsid w:val="007D7BCC"/>
    <w:rPr>
      <w:rFonts w:ascii="Arial" w:hAnsi="Arial"/>
      <w:sz w:val="22"/>
      <w:lang w:val="en-US"/>
    </w:rPr>
  </w:style>
  <w:style w:type="paragraph" w:styleId="DocumentMap">
    <w:name w:val="Document Map"/>
    <w:basedOn w:val="Normal"/>
    <w:link w:val="DocumentMapChar"/>
    <w:uiPriority w:val="99"/>
    <w:semiHidden/>
    <w:unhideWhenUsed/>
    <w:rsid w:val="007D7BCC"/>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7D7BCC"/>
    <w:rPr>
      <w:rFonts w:ascii="Segoe UI" w:hAnsi="Segoe UI" w:cs="Segoe UI"/>
      <w:sz w:val="16"/>
      <w:szCs w:val="16"/>
      <w:lang w:val="en-US"/>
    </w:rPr>
  </w:style>
  <w:style w:type="paragraph" w:styleId="E-mailSignature">
    <w:name w:val="E-mail Signature"/>
    <w:basedOn w:val="Normal"/>
    <w:link w:val="E-mailSignatureChar"/>
    <w:uiPriority w:val="99"/>
    <w:semiHidden/>
    <w:unhideWhenUsed/>
    <w:rsid w:val="007D7BCC"/>
    <w:pPr>
      <w:spacing w:line="240" w:lineRule="auto"/>
    </w:pPr>
  </w:style>
  <w:style w:type="character" w:customStyle="1" w:styleId="E-mailSignatureChar">
    <w:name w:val="E-mail Signature Char"/>
    <w:basedOn w:val="DefaultParagraphFont"/>
    <w:link w:val="E-mailSignature"/>
    <w:uiPriority w:val="99"/>
    <w:semiHidden/>
    <w:rsid w:val="007D7BCC"/>
    <w:rPr>
      <w:rFonts w:ascii="Arial" w:hAnsi="Arial"/>
      <w:sz w:val="22"/>
      <w:lang w:val="en-US"/>
    </w:rPr>
  </w:style>
  <w:style w:type="paragraph" w:styleId="EndnoteText">
    <w:name w:val="endnote text"/>
    <w:basedOn w:val="Normal"/>
    <w:link w:val="EndnoteTextChar"/>
    <w:uiPriority w:val="99"/>
    <w:semiHidden/>
    <w:unhideWhenUsed/>
    <w:rsid w:val="007D7BCC"/>
    <w:pPr>
      <w:spacing w:line="240" w:lineRule="auto"/>
    </w:pPr>
    <w:rPr>
      <w:sz w:val="20"/>
    </w:rPr>
  </w:style>
  <w:style w:type="character" w:customStyle="1" w:styleId="EndnoteTextChar">
    <w:name w:val="Endnote Text Char"/>
    <w:basedOn w:val="DefaultParagraphFont"/>
    <w:link w:val="EndnoteText"/>
    <w:uiPriority w:val="99"/>
    <w:semiHidden/>
    <w:rsid w:val="007D7BCC"/>
    <w:rPr>
      <w:rFonts w:ascii="Arial" w:hAnsi="Arial"/>
      <w:lang w:val="en-US"/>
    </w:rPr>
  </w:style>
  <w:style w:type="paragraph" w:styleId="EnvelopeAddress">
    <w:name w:val="envelope address"/>
    <w:basedOn w:val="Normal"/>
    <w:uiPriority w:val="99"/>
    <w:semiHidden/>
    <w:unhideWhenUsed/>
    <w:rsid w:val="007D7BC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D7BCC"/>
    <w:pPr>
      <w:spacing w:line="240" w:lineRule="auto"/>
    </w:pPr>
    <w:rPr>
      <w:rFonts w:asciiTheme="majorHAnsi" w:eastAsiaTheme="majorEastAsia" w:hAnsiTheme="majorHAnsi" w:cstheme="majorBidi"/>
      <w:sz w:val="20"/>
    </w:rPr>
  </w:style>
  <w:style w:type="paragraph" w:styleId="FootnoteText">
    <w:name w:val="footnote text"/>
    <w:basedOn w:val="Normal"/>
    <w:link w:val="FootnoteTextChar"/>
    <w:uiPriority w:val="99"/>
    <w:semiHidden/>
    <w:unhideWhenUsed/>
    <w:rsid w:val="007D7BCC"/>
    <w:pPr>
      <w:spacing w:line="240" w:lineRule="auto"/>
    </w:pPr>
    <w:rPr>
      <w:sz w:val="20"/>
    </w:rPr>
  </w:style>
  <w:style w:type="character" w:customStyle="1" w:styleId="FootnoteTextChar">
    <w:name w:val="Footnote Text Char"/>
    <w:basedOn w:val="DefaultParagraphFont"/>
    <w:link w:val="FootnoteText"/>
    <w:uiPriority w:val="99"/>
    <w:semiHidden/>
    <w:rsid w:val="007D7BCC"/>
    <w:rPr>
      <w:rFonts w:ascii="Arial" w:hAnsi="Arial"/>
      <w:lang w:val="en-US"/>
    </w:rPr>
  </w:style>
  <w:style w:type="paragraph" w:styleId="HTMLAddress">
    <w:name w:val="HTML Address"/>
    <w:basedOn w:val="Normal"/>
    <w:link w:val="HTMLAddressChar"/>
    <w:uiPriority w:val="99"/>
    <w:semiHidden/>
    <w:unhideWhenUsed/>
    <w:rsid w:val="007D7BCC"/>
    <w:pPr>
      <w:spacing w:line="240" w:lineRule="auto"/>
    </w:pPr>
    <w:rPr>
      <w:i/>
      <w:iCs/>
    </w:rPr>
  </w:style>
  <w:style w:type="character" w:customStyle="1" w:styleId="HTMLAddressChar">
    <w:name w:val="HTML Address Char"/>
    <w:basedOn w:val="DefaultParagraphFont"/>
    <w:link w:val="HTMLAddress"/>
    <w:uiPriority w:val="99"/>
    <w:semiHidden/>
    <w:rsid w:val="007D7BCC"/>
    <w:rPr>
      <w:rFonts w:ascii="Arial" w:hAnsi="Arial"/>
      <w:i/>
      <w:iCs/>
      <w:sz w:val="22"/>
      <w:lang w:val="en-US"/>
    </w:rPr>
  </w:style>
  <w:style w:type="paragraph" w:styleId="HTMLPreformatted">
    <w:name w:val="HTML Preformatted"/>
    <w:basedOn w:val="Normal"/>
    <w:link w:val="HTMLPreformattedChar"/>
    <w:uiPriority w:val="99"/>
    <w:semiHidden/>
    <w:unhideWhenUsed/>
    <w:rsid w:val="007D7BCC"/>
    <w:pPr>
      <w:spacing w:line="240" w:lineRule="auto"/>
    </w:pPr>
    <w:rPr>
      <w:rFonts w:ascii="Consolas" w:hAnsi="Consolas" w:cs="Consolas"/>
      <w:sz w:val="20"/>
    </w:rPr>
  </w:style>
  <w:style w:type="character" w:customStyle="1" w:styleId="HTMLPreformattedChar">
    <w:name w:val="HTML Preformatted Char"/>
    <w:basedOn w:val="DefaultParagraphFont"/>
    <w:link w:val="HTMLPreformatted"/>
    <w:uiPriority w:val="99"/>
    <w:semiHidden/>
    <w:rsid w:val="007D7BCC"/>
    <w:rPr>
      <w:rFonts w:ascii="Consolas" w:hAnsi="Consolas" w:cs="Consolas"/>
      <w:lang w:val="en-US"/>
    </w:rPr>
  </w:style>
  <w:style w:type="paragraph" w:styleId="Index1">
    <w:name w:val="index 1"/>
    <w:basedOn w:val="Normal"/>
    <w:next w:val="Normal"/>
    <w:autoRedefine/>
    <w:uiPriority w:val="99"/>
    <w:semiHidden/>
    <w:unhideWhenUsed/>
    <w:rsid w:val="007D7BCC"/>
    <w:pPr>
      <w:spacing w:line="240" w:lineRule="auto"/>
      <w:ind w:left="220" w:hanging="220"/>
    </w:pPr>
  </w:style>
  <w:style w:type="paragraph" w:styleId="Index2">
    <w:name w:val="index 2"/>
    <w:basedOn w:val="Normal"/>
    <w:next w:val="Normal"/>
    <w:autoRedefine/>
    <w:uiPriority w:val="99"/>
    <w:semiHidden/>
    <w:unhideWhenUsed/>
    <w:rsid w:val="007D7BCC"/>
    <w:pPr>
      <w:spacing w:line="240" w:lineRule="auto"/>
      <w:ind w:left="440" w:hanging="220"/>
    </w:pPr>
  </w:style>
  <w:style w:type="paragraph" w:styleId="Index3">
    <w:name w:val="index 3"/>
    <w:basedOn w:val="Normal"/>
    <w:next w:val="Normal"/>
    <w:autoRedefine/>
    <w:uiPriority w:val="99"/>
    <w:semiHidden/>
    <w:unhideWhenUsed/>
    <w:rsid w:val="007D7BCC"/>
    <w:pPr>
      <w:spacing w:line="240" w:lineRule="auto"/>
      <w:ind w:left="660" w:hanging="220"/>
    </w:pPr>
  </w:style>
  <w:style w:type="paragraph" w:styleId="Index4">
    <w:name w:val="index 4"/>
    <w:basedOn w:val="Normal"/>
    <w:next w:val="Normal"/>
    <w:autoRedefine/>
    <w:uiPriority w:val="99"/>
    <w:semiHidden/>
    <w:unhideWhenUsed/>
    <w:rsid w:val="007D7BCC"/>
    <w:pPr>
      <w:spacing w:line="240" w:lineRule="auto"/>
      <w:ind w:left="880" w:hanging="220"/>
    </w:pPr>
  </w:style>
  <w:style w:type="paragraph" w:styleId="Index5">
    <w:name w:val="index 5"/>
    <w:basedOn w:val="Normal"/>
    <w:next w:val="Normal"/>
    <w:autoRedefine/>
    <w:uiPriority w:val="99"/>
    <w:semiHidden/>
    <w:unhideWhenUsed/>
    <w:rsid w:val="007D7BCC"/>
    <w:pPr>
      <w:spacing w:line="240" w:lineRule="auto"/>
      <w:ind w:left="1100" w:hanging="220"/>
    </w:pPr>
  </w:style>
  <w:style w:type="paragraph" w:styleId="Index6">
    <w:name w:val="index 6"/>
    <w:basedOn w:val="Normal"/>
    <w:next w:val="Normal"/>
    <w:autoRedefine/>
    <w:uiPriority w:val="99"/>
    <w:semiHidden/>
    <w:unhideWhenUsed/>
    <w:rsid w:val="007D7BCC"/>
    <w:pPr>
      <w:spacing w:line="240" w:lineRule="auto"/>
      <w:ind w:left="1320" w:hanging="220"/>
    </w:pPr>
  </w:style>
  <w:style w:type="paragraph" w:styleId="Index7">
    <w:name w:val="index 7"/>
    <w:basedOn w:val="Normal"/>
    <w:next w:val="Normal"/>
    <w:autoRedefine/>
    <w:uiPriority w:val="99"/>
    <w:semiHidden/>
    <w:unhideWhenUsed/>
    <w:rsid w:val="007D7BCC"/>
    <w:pPr>
      <w:spacing w:line="240" w:lineRule="auto"/>
      <w:ind w:left="1540" w:hanging="220"/>
    </w:pPr>
  </w:style>
  <w:style w:type="paragraph" w:styleId="Index8">
    <w:name w:val="index 8"/>
    <w:basedOn w:val="Normal"/>
    <w:next w:val="Normal"/>
    <w:autoRedefine/>
    <w:uiPriority w:val="99"/>
    <w:semiHidden/>
    <w:unhideWhenUsed/>
    <w:rsid w:val="007D7BCC"/>
    <w:pPr>
      <w:spacing w:line="240" w:lineRule="auto"/>
      <w:ind w:left="1760" w:hanging="220"/>
    </w:pPr>
  </w:style>
  <w:style w:type="paragraph" w:styleId="Index9">
    <w:name w:val="index 9"/>
    <w:basedOn w:val="Normal"/>
    <w:next w:val="Normal"/>
    <w:autoRedefine/>
    <w:uiPriority w:val="99"/>
    <w:semiHidden/>
    <w:unhideWhenUsed/>
    <w:rsid w:val="007D7BCC"/>
    <w:pPr>
      <w:spacing w:line="240" w:lineRule="auto"/>
      <w:ind w:left="1980" w:hanging="220"/>
    </w:pPr>
  </w:style>
  <w:style w:type="paragraph" w:styleId="IndexHeading">
    <w:name w:val="index heading"/>
    <w:basedOn w:val="Normal"/>
    <w:next w:val="Index1"/>
    <w:uiPriority w:val="99"/>
    <w:semiHidden/>
    <w:unhideWhenUsed/>
    <w:rsid w:val="007D7BCC"/>
    <w:rPr>
      <w:rFonts w:asciiTheme="majorHAnsi" w:eastAsiaTheme="majorEastAsia" w:hAnsiTheme="majorHAnsi" w:cstheme="majorBidi"/>
      <w:b/>
      <w:bCs/>
    </w:rPr>
  </w:style>
  <w:style w:type="paragraph" w:styleId="List">
    <w:name w:val="List"/>
    <w:basedOn w:val="Normal"/>
    <w:uiPriority w:val="99"/>
    <w:semiHidden/>
    <w:unhideWhenUsed/>
    <w:rsid w:val="007D7BCC"/>
    <w:pPr>
      <w:ind w:left="283" w:hanging="283"/>
      <w:contextualSpacing/>
    </w:pPr>
  </w:style>
  <w:style w:type="paragraph" w:styleId="List2">
    <w:name w:val="List 2"/>
    <w:basedOn w:val="Normal"/>
    <w:uiPriority w:val="99"/>
    <w:semiHidden/>
    <w:unhideWhenUsed/>
    <w:rsid w:val="007D7BCC"/>
    <w:pPr>
      <w:ind w:left="566" w:hanging="283"/>
      <w:contextualSpacing/>
    </w:pPr>
  </w:style>
  <w:style w:type="paragraph" w:styleId="List3">
    <w:name w:val="List 3"/>
    <w:basedOn w:val="Normal"/>
    <w:uiPriority w:val="99"/>
    <w:semiHidden/>
    <w:unhideWhenUsed/>
    <w:rsid w:val="007D7BCC"/>
    <w:pPr>
      <w:ind w:left="849" w:hanging="283"/>
      <w:contextualSpacing/>
    </w:pPr>
  </w:style>
  <w:style w:type="paragraph" w:styleId="List4">
    <w:name w:val="List 4"/>
    <w:basedOn w:val="Normal"/>
    <w:uiPriority w:val="99"/>
    <w:semiHidden/>
    <w:unhideWhenUsed/>
    <w:rsid w:val="007D7BCC"/>
    <w:pPr>
      <w:ind w:left="1132" w:hanging="283"/>
      <w:contextualSpacing/>
    </w:pPr>
  </w:style>
  <w:style w:type="paragraph" w:styleId="List5">
    <w:name w:val="List 5"/>
    <w:basedOn w:val="Normal"/>
    <w:uiPriority w:val="99"/>
    <w:semiHidden/>
    <w:unhideWhenUsed/>
    <w:rsid w:val="007D7BCC"/>
    <w:pPr>
      <w:ind w:left="1415" w:hanging="283"/>
      <w:contextualSpacing/>
    </w:pPr>
  </w:style>
  <w:style w:type="paragraph" w:styleId="ListBullet2">
    <w:name w:val="List Bullet 2"/>
    <w:basedOn w:val="Normal"/>
    <w:uiPriority w:val="99"/>
    <w:semiHidden/>
    <w:unhideWhenUsed/>
    <w:rsid w:val="007D7BCC"/>
    <w:pPr>
      <w:numPr>
        <w:numId w:val="18"/>
      </w:numPr>
      <w:contextualSpacing/>
    </w:pPr>
  </w:style>
  <w:style w:type="paragraph" w:styleId="ListBullet3">
    <w:name w:val="List Bullet 3"/>
    <w:basedOn w:val="Normal"/>
    <w:uiPriority w:val="99"/>
    <w:semiHidden/>
    <w:unhideWhenUsed/>
    <w:rsid w:val="007D7BCC"/>
    <w:pPr>
      <w:numPr>
        <w:numId w:val="19"/>
      </w:numPr>
      <w:contextualSpacing/>
    </w:pPr>
  </w:style>
  <w:style w:type="paragraph" w:styleId="ListBullet4">
    <w:name w:val="List Bullet 4"/>
    <w:basedOn w:val="Normal"/>
    <w:uiPriority w:val="99"/>
    <w:semiHidden/>
    <w:unhideWhenUsed/>
    <w:rsid w:val="007D7BCC"/>
    <w:pPr>
      <w:numPr>
        <w:numId w:val="20"/>
      </w:numPr>
      <w:contextualSpacing/>
    </w:pPr>
  </w:style>
  <w:style w:type="paragraph" w:styleId="ListBullet5">
    <w:name w:val="List Bullet 5"/>
    <w:basedOn w:val="Normal"/>
    <w:uiPriority w:val="99"/>
    <w:semiHidden/>
    <w:unhideWhenUsed/>
    <w:rsid w:val="007D7BCC"/>
    <w:pPr>
      <w:numPr>
        <w:numId w:val="21"/>
      </w:numPr>
      <w:contextualSpacing/>
    </w:pPr>
  </w:style>
  <w:style w:type="paragraph" w:styleId="ListContinue">
    <w:name w:val="List Continue"/>
    <w:basedOn w:val="Normal"/>
    <w:uiPriority w:val="99"/>
    <w:semiHidden/>
    <w:unhideWhenUsed/>
    <w:rsid w:val="007D7BCC"/>
    <w:pPr>
      <w:spacing w:after="120"/>
      <w:ind w:left="283"/>
      <w:contextualSpacing/>
    </w:pPr>
  </w:style>
  <w:style w:type="paragraph" w:styleId="ListContinue2">
    <w:name w:val="List Continue 2"/>
    <w:basedOn w:val="Normal"/>
    <w:uiPriority w:val="99"/>
    <w:semiHidden/>
    <w:unhideWhenUsed/>
    <w:rsid w:val="007D7BCC"/>
    <w:pPr>
      <w:spacing w:after="120"/>
      <w:ind w:left="566"/>
      <w:contextualSpacing/>
    </w:pPr>
  </w:style>
  <w:style w:type="paragraph" w:styleId="ListContinue3">
    <w:name w:val="List Continue 3"/>
    <w:basedOn w:val="Normal"/>
    <w:uiPriority w:val="99"/>
    <w:semiHidden/>
    <w:unhideWhenUsed/>
    <w:rsid w:val="007D7BCC"/>
    <w:pPr>
      <w:spacing w:after="120"/>
      <w:ind w:left="849"/>
      <w:contextualSpacing/>
    </w:pPr>
  </w:style>
  <w:style w:type="paragraph" w:styleId="ListContinue4">
    <w:name w:val="List Continue 4"/>
    <w:basedOn w:val="Normal"/>
    <w:uiPriority w:val="99"/>
    <w:semiHidden/>
    <w:unhideWhenUsed/>
    <w:rsid w:val="007D7BCC"/>
    <w:pPr>
      <w:spacing w:after="120"/>
      <w:ind w:left="1132"/>
      <w:contextualSpacing/>
    </w:pPr>
  </w:style>
  <w:style w:type="paragraph" w:styleId="ListContinue5">
    <w:name w:val="List Continue 5"/>
    <w:basedOn w:val="Normal"/>
    <w:uiPriority w:val="99"/>
    <w:semiHidden/>
    <w:unhideWhenUsed/>
    <w:rsid w:val="007D7BCC"/>
    <w:pPr>
      <w:spacing w:after="120"/>
      <w:ind w:left="1415"/>
      <w:contextualSpacing/>
    </w:pPr>
  </w:style>
  <w:style w:type="paragraph" w:styleId="ListNumber2">
    <w:name w:val="List Number 2"/>
    <w:basedOn w:val="Normal"/>
    <w:uiPriority w:val="99"/>
    <w:semiHidden/>
    <w:unhideWhenUsed/>
    <w:rsid w:val="007D7BCC"/>
    <w:pPr>
      <w:numPr>
        <w:numId w:val="22"/>
      </w:numPr>
      <w:contextualSpacing/>
    </w:pPr>
  </w:style>
  <w:style w:type="paragraph" w:styleId="ListNumber3">
    <w:name w:val="List Number 3"/>
    <w:basedOn w:val="Normal"/>
    <w:uiPriority w:val="99"/>
    <w:semiHidden/>
    <w:unhideWhenUsed/>
    <w:rsid w:val="007D7BCC"/>
    <w:pPr>
      <w:numPr>
        <w:numId w:val="23"/>
      </w:numPr>
      <w:contextualSpacing/>
    </w:pPr>
  </w:style>
  <w:style w:type="paragraph" w:styleId="ListNumber4">
    <w:name w:val="List Number 4"/>
    <w:basedOn w:val="Normal"/>
    <w:uiPriority w:val="99"/>
    <w:semiHidden/>
    <w:unhideWhenUsed/>
    <w:rsid w:val="007D7BCC"/>
    <w:pPr>
      <w:numPr>
        <w:numId w:val="24"/>
      </w:numPr>
      <w:contextualSpacing/>
    </w:pPr>
  </w:style>
  <w:style w:type="paragraph" w:styleId="ListNumber5">
    <w:name w:val="List Number 5"/>
    <w:basedOn w:val="Normal"/>
    <w:uiPriority w:val="99"/>
    <w:semiHidden/>
    <w:unhideWhenUsed/>
    <w:rsid w:val="007D7BCC"/>
    <w:pPr>
      <w:numPr>
        <w:numId w:val="25"/>
      </w:numPr>
      <w:contextualSpacing/>
    </w:pPr>
  </w:style>
  <w:style w:type="paragraph" w:styleId="MacroText">
    <w:name w:val="macro"/>
    <w:link w:val="MacroTex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customStyle="1" w:styleId="MacroTextChar">
    <w:name w:val="Macro Text Char"/>
    <w:basedOn w:val="DefaultParagraphFont"/>
    <w:link w:val="MacroText"/>
    <w:uiPriority w:val="99"/>
    <w:semiHidden/>
    <w:rsid w:val="007D7BCC"/>
    <w:rPr>
      <w:rFonts w:ascii="Consolas" w:hAnsi="Consolas" w:cs="Consolas"/>
      <w:lang w:val="en-US"/>
    </w:rPr>
  </w:style>
  <w:style w:type="paragraph" w:styleId="MessageHeader">
    <w:name w:val="Message Header"/>
    <w:basedOn w:val="Normal"/>
    <w:link w:val="MessageHeaderChar"/>
    <w:uiPriority w:val="99"/>
    <w:semiHidden/>
    <w:unhideWhenUsed/>
    <w:rsid w:val="007D7BC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D7BCC"/>
    <w:rPr>
      <w:rFonts w:asciiTheme="majorHAnsi" w:eastAsiaTheme="majorEastAsia" w:hAnsiTheme="majorHAnsi" w:cstheme="majorBidi"/>
      <w:sz w:val="24"/>
      <w:szCs w:val="24"/>
      <w:shd w:val="pct20" w:color="auto" w:fill="auto"/>
      <w:lang w:val="en-US"/>
    </w:rPr>
  </w:style>
  <w:style w:type="paragraph" w:styleId="NormalWeb">
    <w:name w:val="Normal (Web)"/>
    <w:basedOn w:val="Normal"/>
    <w:uiPriority w:val="99"/>
    <w:semiHidden/>
    <w:unhideWhenUsed/>
    <w:rsid w:val="007D7BCC"/>
    <w:rPr>
      <w:rFonts w:ascii="Times New Roman" w:hAnsi="Times New Roman"/>
      <w:sz w:val="24"/>
      <w:szCs w:val="24"/>
    </w:rPr>
  </w:style>
  <w:style w:type="paragraph" w:styleId="NormalIndent">
    <w:name w:val="Normal Indent"/>
    <w:basedOn w:val="Normal"/>
    <w:uiPriority w:val="99"/>
    <w:semiHidden/>
    <w:unhideWhenUsed/>
    <w:rsid w:val="007D7BCC"/>
    <w:pPr>
      <w:ind w:left="720"/>
    </w:pPr>
  </w:style>
  <w:style w:type="paragraph" w:styleId="NoteHeading">
    <w:name w:val="Note Heading"/>
    <w:basedOn w:val="Normal"/>
    <w:next w:val="Normal"/>
    <w:link w:val="NoteHeadingChar"/>
    <w:uiPriority w:val="99"/>
    <w:semiHidden/>
    <w:unhideWhenUsed/>
    <w:rsid w:val="007D7BCC"/>
    <w:pPr>
      <w:spacing w:line="240" w:lineRule="auto"/>
    </w:pPr>
  </w:style>
  <w:style w:type="character" w:customStyle="1" w:styleId="NoteHeadingChar">
    <w:name w:val="Note Heading Char"/>
    <w:basedOn w:val="DefaultParagraphFont"/>
    <w:link w:val="NoteHeading"/>
    <w:uiPriority w:val="99"/>
    <w:semiHidden/>
    <w:rsid w:val="007D7BCC"/>
    <w:rPr>
      <w:rFonts w:ascii="Arial" w:hAnsi="Arial"/>
      <w:sz w:val="22"/>
      <w:lang w:val="en-US"/>
    </w:rPr>
  </w:style>
  <w:style w:type="paragraph" w:styleId="PlainText">
    <w:name w:val="Plain Text"/>
    <w:basedOn w:val="Normal"/>
    <w:link w:val="PlainTextChar"/>
    <w:uiPriority w:val="99"/>
    <w:semiHidden/>
    <w:unhideWhenUsed/>
    <w:rsid w:val="007D7BCC"/>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7BCC"/>
    <w:rPr>
      <w:rFonts w:ascii="Consolas" w:hAnsi="Consolas" w:cs="Consolas"/>
      <w:sz w:val="21"/>
      <w:szCs w:val="21"/>
      <w:lang w:val="en-US"/>
    </w:rPr>
  </w:style>
  <w:style w:type="paragraph" w:styleId="Quote">
    <w:name w:val="Quote"/>
    <w:basedOn w:val="Normal"/>
    <w:next w:val="Normal"/>
    <w:link w:val="QuoteChar"/>
    <w:uiPriority w:val="29"/>
    <w:rsid w:val="007D7BC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D7BCC"/>
    <w:rPr>
      <w:rFonts w:ascii="Arial" w:hAnsi="Arial"/>
      <w:i/>
      <w:iCs/>
      <w:color w:val="404040" w:themeColor="text1" w:themeTint="BF"/>
      <w:sz w:val="22"/>
      <w:lang w:val="en-US"/>
    </w:rPr>
  </w:style>
  <w:style w:type="paragraph" w:styleId="Salutation">
    <w:name w:val="Salutation"/>
    <w:basedOn w:val="Normal"/>
    <w:next w:val="Normal"/>
    <w:link w:val="SalutationChar"/>
    <w:uiPriority w:val="99"/>
    <w:semiHidden/>
    <w:unhideWhenUsed/>
    <w:rsid w:val="007D7BCC"/>
  </w:style>
  <w:style w:type="character" w:customStyle="1" w:styleId="SalutationChar">
    <w:name w:val="Salutation Char"/>
    <w:basedOn w:val="DefaultParagraphFont"/>
    <w:link w:val="Salutation"/>
    <w:uiPriority w:val="99"/>
    <w:semiHidden/>
    <w:rsid w:val="007D7BCC"/>
    <w:rPr>
      <w:rFonts w:ascii="Arial" w:hAnsi="Arial"/>
      <w:sz w:val="22"/>
      <w:lang w:val="en-US"/>
    </w:rPr>
  </w:style>
  <w:style w:type="paragraph" w:styleId="Signature">
    <w:name w:val="Signature"/>
    <w:basedOn w:val="Normal"/>
    <w:link w:val="SignatureChar"/>
    <w:uiPriority w:val="99"/>
    <w:semiHidden/>
    <w:unhideWhenUsed/>
    <w:rsid w:val="007D7BCC"/>
    <w:pPr>
      <w:spacing w:line="240" w:lineRule="auto"/>
      <w:ind w:left="4252"/>
    </w:pPr>
  </w:style>
  <w:style w:type="character" w:customStyle="1" w:styleId="SignatureChar">
    <w:name w:val="Signature Char"/>
    <w:basedOn w:val="DefaultParagraphFont"/>
    <w:link w:val="Signature"/>
    <w:uiPriority w:val="99"/>
    <w:semiHidden/>
    <w:rsid w:val="007D7BCC"/>
    <w:rPr>
      <w:rFonts w:ascii="Arial" w:hAnsi="Arial"/>
      <w:sz w:val="22"/>
      <w:lang w:val="en-US"/>
    </w:rPr>
  </w:style>
  <w:style w:type="paragraph" w:styleId="TableofAuthorities">
    <w:name w:val="table of authorities"/>
    <w:basedOn w:val="Normal"/>
    <w:next w:val="Normal"/>
    <w:uiPriority w:val="99"/>
    <w:semiHidden/>
    <w:unhideWhenUsed/>
    <w:rsid w:val="007D7BCC"/>
    <w:pPr>
      <w:ind w:left="220" w:hanging="220"/>
    </w:pPr>
  </w:style>
  <w:style w:type="paragraph" w:styleId="TOAHeading">
    <w:name w:val="toa heading"/>
    <w:basedOn w:val="Normal"/>
    <w:next w:val="Normal"/>
    <w:uiPriority w:val="99"/>
    <w:semiHidden/>
    <w:unhideWhenUsed/>
    <w:rsid w:val="007D7BCC"/>
    <w:pPr>
      <w:spacing w:before="120"/>
    </w:pPr>
    <w:rPr>
      <w:rFonts w:asciiTheme="majorHAnsi" w:eastAsiaTheme="majorEastAsia" w:hAnsiTheme="majorHAnsi" w:cstheme="majorBidi"/>
      <w:b/>
      <w:bCs/>
      <w:sz w:val="24"/>
      <w:szCs w:val="24"/>
    </w:rPr>
  </w:style>
  <w:style w:type="character" w:customStyle="1" w:styleId="Heading1Char">
    <w:name w:val="Heading 1 Char"/>
    <w:aliases w:val="Kop 1 CM Char"/>
    <w:basedOn w:val="DefaultParagraphFont"/>
    <w:link w:val="Heading1"/>
    <w:uiPriority w:val="9"/>
    <w:rsid w:val="000C3492"/>
    <w:rPr>
      <w:rFonts w:ascii="Arial" w:hAnsi="Arial"/>
      <w:kern w:val="28"/>
      <w:sz w:val="40"/>
      <w:szCs w:val="40"/>
      <w:lang w:val="en-US"/>
    </w:rPr>
  </w:style>
  <w:style w:type="character" w:customStyle="1" w:styleId="Heading2Char">
    <w:name w:val="Heading 2 Char"/>
    <w:aliases w:val="Kop 2 CM Char"/>
    <w:basedOn w:val="DefaultParagraphFont"/>
    <w:link w:val="Heading2"/>
    <w:uiPriority w:val="9"/>
    <w:rsid w:val="000C3492"/>
    <w:rPr>
      <w:rFonts w:ascii="Arial" w:hAnsi="Arial"/>
      <w:b/>
      <w:kern w:val="28"/>
      <w:sz w:val="22"/>
      <w:szCs w:val="40"/>
      <w:lang w:val="en-US"/>
    </w:rPr>
  </w:style>
  <w:style w:type="character" w:customStyle="1" w:styleId="shorttext">
    <w:name w:val="short_text"/>
    <w:basedOn w:val="DefaultParagraphFont"/>
    <w:rsid w:val="00581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_rels/foot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svr04\Cyclomedia$\Office2000\Sjablonen\CycloMedia\NL%20-%20Template%20word%20document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EA1CAF63BB4350850ABE7FCCFA7BC9"/>
        <w:category>
          <w:name w:val="General"/>
          <w:gallery w:val="placeholder"/>
        </w:category>
        <w:types>
          <w:type w:val="bbPlcHdr"/>
        </w:types>
        <w:behaviors>
          <w:behavior w:val="content"/>
        </w:behaviors>
        <w:guid w:val="{0CC49FBE-4013-4C0A-BA36-5DF23107D531}"/>
      </w:docPartPr>
      <w:docPartBody>
        <w:p w:rsidR="002508C8" w:rsidRDefault="00C04E94">
          <w:pPr>
            <w:pStyle w:val="03EA1CAF63BB4350850ABE7FCCFA7BC9"/>
          </w:pPr>
          <w:r w:rsidRPr="00431DDC">
            <w:rPr>
              <w:rStyle w:val="PlaceholderText"/>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E94"/>
    <w:rsid w:val="000873F8"/>
    <w:rsid w:val="002508C8"/>
    <w:rsid w:val="00333B64"/>
    <w:rsid w:val="00713655"/>
    <w:rsid w:val="00735D0F"/>
    <w:rsid w:val="00C04E9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3EA1CAF63BB4350850ABE7FCCFA7BC9">
    <w:name w:val="03EA1CAF63BB4350850ABE7FCCFA7B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CM-document" ma:contentTypeID="0x0101009B22BC3C9418A946B06260DC82E2F198008D20FA0C19169749A3ECCF432E86CEB3" ma:contentTypeVersion="34" ma:contentTypeDescription="" ma:contentTypeScope="" ma:versionID="d917ea5d56f2f2e508978b6a66398270">
  <xsd:schema xmlns:xsd="http://www.w3.org/2001/XMLSchema" xmlns:xs="http://www.w3.org/2001/XMLSchema" xmlns:p="http://schemas.microsoft.com/office/2006/metadata/properties" xmlns:ns2="7538afab-14d1-4e74-9624-4f330b3bc8ca" xmlns:ns3="8e5f563c-1b5a-4b7a-b5cb-4282c7fbb08a" targetNamespace="http://schemas.microsoft.com/office/2006/metadata/properties" ma:root="true" ma:fieldsID="f5f334f509d0b4c7711b71b994482976" ns2:_="" ns3:_="">
    <xsd:import namespace="7538afab-14d1-4e74-9624-4f330b3bc8ca"/>
    <xsd:import namespace="8e5f563c-1b5a-4b7a-b5cb-4282c7fbb08a"/>
    <xsd:element name="properties">
      <xsd:complexType>
        <xsd:sequence>
          <xsd:element name="documentManagement">
            <xsd:complexType>
              <xsd:all>
                <xsd:element ref="ns2:Titel"/>
                <xsd:element ref="ns2:Afdeling"/>
                <xsd:element ref="ns2:Eindverantwoordelijke"/>
                <xsd:element ref="ns2:Auteur"/>
                <xsd:element ref="ns2:Comment1" minOccurs="0"/>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38afab-14d1-4e74-9624-4f330b3bc8ca" elementFormDefault="qualified">
    <xsd:import namespace="http://schemas.microsoft.com/office/2006/documentManagement/types"/>
    <xsd:import namespace="http://schemas.microsoft.com/office/infopath/2007/PartnerControls"/>
    <xsd:element name="Titel" ma:index="1" ma:displayName="Title" ma:internalName="Titel">
      <xsd:simpleType>
        <xsd:restriction base="dms:Text">
          <xsd:maxLength value="255"/>
        </xsd:restriction>
      </xsd:simpleType>
    </xsd:element>
    <xsd:element name="Afdeling" ma:index="3" ma:displayName="Department" ma:format="Dropdown" ma:internalName="Afdeling">
      <xsd:simpleType>
        <xsd:restriction base="dms:Choice">
          <xsd:enumeration value="Customer Support"/>
          <xsd:enumeration value="Finance"/>
          <xsd:enumeration value="Human Resources"/>
          <xsd:enumeration value="Information Products"/>
          <xsd:enumeration value="IT"/>
          <xsd:enumeration value="Legal"/>
          <xsd:enumeration value="Marketing"/>
          <xsd:enumeration value="Quality Management"/>
          <xsd:enumeration value="R&amp;D"/>
          <xsd:enumeration value="Sales"/>
          <xsd:enumeration value="Special Projects"/>
          <xsd:enumeration value="Supply Chain"/>
          <xsd:enumeration value="Logistics &amp; Support"/>
          <xsd:enumeration value="Administration"/>
          <xsd:enumeration value="Production"/>
          <xsd:enumeration value="Facility"/>
          <xsd:enumeration value="Office Support"/>
        </xsd:restriction>
      </xsd:simpleType>
    </xsd:element>
    <xsd:element name="Eindverantwoordelijke" ma:index="4" ma:displayName="Responsible person" ma:internalName="Eindverantwoordelijke">
      <xsd:simpleType>
        <xsd:restriction base="dms:Text">
          <xsd:maxLength value="255"/>
        </xsd:restriction>
      </xsd:simpleType>
    </xsd:element>
    <xsd:element name="Auteur" ma:index="5" ma:displayName="Author" ma:internalName="Auteur">
      <xsd:simpleType>
        <xsd:restriction base="dms:Text">
          <xsd:maxLength value="255"/>
        </xsd:restriction>
      </xsd:simpleType>
    </xsd:element>
    <xsd:element name="Comment1" ma:index="6" nillable="true" ma:displayName="Comment" ma:internalName="Comment1">
      <xsd:simpleType>
        <xsd:restriction base="dms:Note">
          <xsd:maxLength value="255"/>
        </xsd:restriction>
      </xsd:simpleType>
    </xsd:element>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5f563c-1b5a-4b7a-b5cb-4282c7fbb08a"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fdeling xmlns="7538afab-14d1-4e74-9624-4f330b3bc8ca">Marketing</Afdeling>
    <Auteur xmlns="7538afab-14d1-4e74-9624-4f330b3bc8ca">Charlotte van den Braak</Auteur>
    <Titel xmlns="7538afab-14d1-4e74-9624-4f330b3bc8ca">NL - Template word documents</Titel>
    <Eindverantwoordelijke xmlns="7538afab-14d1-4e74-9624-4f330b3bc8ca">Charlotte van den Braak</Eindverantwoordelijke>
    <Comment1 xmlns="7538afab-14d1-4e74-9624-4f330b3bc8ca" xsi:nil="true"/>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BEF3D94-EAED-435E-8C49-8F1003BA0E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38afab-14d1-4e74-9624-4f330b3bc8ca"/>
    <ds:schemaRef ds:uri="8e5f563c-1b5a-4b7a-b5cb-4282c7fbb0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C674F9-16AB-4D74-9617-FFB6067BF86F}">
  <ds:schemaRefs>
    <ds:schemaRef ds:uri="http://schemas.microsoft.com/sharepoint/v3/contenttype/forms"/>
  </ds:schemaRefs>
</ds:datastoreItem>
</file>

<file path=customXml/itemProps3.xml><?xml version="1.0" encoding="utf-8"?>
<ds:datastoreItem xmlns:ds="http://schemas.openxmlformats.org/officeDocument/2006/customXml" ds:itemID="{55673A78-F83B-42C6-AD02-5BA16C185046}">
  <ds:schemaRefs>
    <ds:schemaRef ds:uri="http://schemas.microsoft.com/office/2006/metadata/properties"/>
    <ds:schemaRef ds:uri="http://schemas.microsoft.com/office/infopath/2007/PartnerControls"/>
    <ds:schemaRef ds:uri="7538afab-14d1-4e74-9624-4f330b3bc8ca"/>
  </ds:schemaRefs>
</ds:datastoreItem>
</file>

<file path=customXml/itemProps4.xml><?xml version="1.0" encoding="utf-8"?>
<ds:datastoreItem xmlns:ds="http://schemas.openxmlformats.org/officeDocument/2006/customXml" ds:itemID="{DEF7280D-59B1-452D-B6FA-9F91C13F7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NL - Template word documents.dotx</Template>
  <TotalTime>0</TotalTime>
  <Pages>1</Pages>
  <Words>1466</Words>
  <Characters>8358</Characters>
  <Application>Microsoft Office Word</Application>
  <DocSecurity>0</DocSecurity>
  <Lines>69</Lines>
  <Paragraphs>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LinksUpToDate>false</LinksUpToDate>
  <CharactersWithSpaces>9805</CharactersWithSpaces>
  <SharedDoc>false</SharedDoc>
  <HLinks>
    <vt:vector size="18" baseType="variant">
      <vt:variant>
        <vt:i4>4128814</vt:i4>
      </vt:variant>
      <vt:variant>
        <vt:i4>282</vt:i4>
      </vt:variant>
      <vt:variant>
        <vt:i4>0</vt:i4>
      </vt:variant>
      <vt:variant>
        <vt:i4>5</vt:i4>
      </vt:variant>
      <vt:variant>
        <vt:lpwstr>http://pdfjpg.nl/sites/default/files/3704484-0.jpg</vt:lpwstr>
      </vt:variant>
      <vt:variant>
        <vt:lpwstr/>
      </vt:variant>
      <vt:variant>
        <vt:i4>655427</vt:i4>
      </vt:variant>
      <vt:variant>
        <vt:i4>12</vt:i4>
      </vt:variant>
      <vt:variant>
        <vt:i4>0</vt:i4>
      </vt:variant>
      <vt:variant>
        <vt:i4>5</vt:i4>
      </vt:variant>
      <vt:variant>
        <vt:lpwstr>http://www.cyclomedia.nl/</vt:lpwstr>
      </vt:variant>
      <vt:variant>
        <vt:lpwstr/>
      </vt:variant>
      <vt:variant>
        <vt:i4>4063238</vt:i4>
      </vt:variant>
      <vt:variant>
        <vt:i4>9</vt:i4>
      </vt:variant>
      <vt:variant>
        <vt:i4>0</vt:i4>
      </vt:variant>
      <vt:variant>
        <vt:i4>5</vt:i4>
      </vt:variant>
      <vt:variant>
        <vt:lpwstr>mailto:info@cyclomedia.nl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DCR9.09.xxx</dc:description>
  <cp:lastModifiedBy/>
  <cp:revision>1</cp:revision>
  <dcterms:created xsi:type="dcterms:W3CDTF">2019-03-22T09:27:00Z</dcterms:created>
  <dcterms:modified xsi:type="dcterms:W3CDTF">2019-08-12T12:21:00Z</dcterms:modified>
  <cp:category>Street Smart for ArcGIS Pro User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0x0101009B22BC3C9418A946B06260DC82E2F198008D20FA0C19169749A3ECCF432E86CEB3</vt:lpwstr>
  </property>
</Properties>
</file>